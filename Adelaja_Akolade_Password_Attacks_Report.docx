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01D0" w14:textId="77777777" w:rsidR="00856259" w:rsidRPr="008A5F4C" w:rsidRDefault="00D85677">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75DCE50D" wp14:editId="77647D5D">
                <wp:simplePos x="0" y="0"/>
                <wp:positionH relativeFrom="page">
                  <wp:posOffset>0</wp:posOffset>
                </wp:positionH>
                <wp:positionV relativeFrom="page">
                  <wp:posOffset>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accent5"/>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53965" id="Rectangle 6" o:spid="_x0000_s1026" alt="&quot;&quot;" style="position:absolute;margin-left:0;margin-top:0;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" fillcolor="#e2a1a1 [3208]" stroked="f" strokeweight="2pt">
                <v:stroke miterlimit="4"/>
                <v:textbox inset="3pt,3pt,3pt,3pt"/>
                <w10:wrap anchorx="page" anchory="page"/>
                <w10:anchorlock/>
              </v:rect>
            </w:pict>
          </mc:Fallback>
        </mc:AlternateContent>
      </w:r>
    </w:p>
    <w:tbl>
      <w:tblPr>
        <w:tblW w:w="9498" w:type="dxa"/>
        <w:tblLayout w:type="fixed"/>
        <w:tblLook w:val="0600" w:firstRow="0" w:lastRow="0" w:firstColumn="0" w:lastColumn="0" w:noHBand="1" w:noVBand="1"/>
      </w:tblPr>
      <w:tblGrid>
        <w:gridCol w:w="1870"/>
        <w:gridCol w:w="1870"/>
        <w:gridCol w:w="1870"/>
        <w:gridCol w:w="1870"/>
        <w:gridCol w:w="2018"/>
      </w:tblGrid>
      <w:tr w:rsidR="005276A8" w14:paraId="2E3DB520" w14:textId="77777777" w:rsidTr="009E3B85">
        <w:trPr>
          <w:trHeight w:val="1349"/>
        </w:trPr>
        <w:tc>
          <w:tcPr>
            <w:tcW w:w="1870" w:type="dxa"/>
          </w:tcPr>
          <w:p w14:paraId="13526AB9" w14:textId="77777777" w:rsidR="005276A8" w:rsidRDefault="005276A8"/>
        </w:tc>
        <w:tc>
          <w:tcPr>
            <w:tcW w:w="1870" w:type="dxa"/>
          </w:tcPr>
          <w:p w14:paraId="5BD4ECBC" w14:textId="77777777" w:rsidR="005276A8" w:rsidRDefault="005276A8"/>
        </w:tc>
        <w:tc>
          <w:tcPr>
            <w:tcW w:w="1870" w:type="dxa"/>
          </w:tcPr>
          <w:p w14:paraId="128AC49D" w14:textId="77777777" w:rsidR="005276A8" w:rsidRDefault="00537DAC" w:rsidP="00537DAC">
            <w:pPr>
              <w:jc w:val="right"/>
            </w:pPr>
            <w:r w:rsidRPr="00173543">
              <w:rPr>
                <w:noProof/>
                <w:lang w:eastAsia="en-AU"/>
              </w:rPr>
              <mc:AlternateContent>
                <mc:Choice Requires="wps">
                  <w:drawing>
                    <wp:inline distT="0" distB="0" distL="0" distR="0" wp14:anchorId="22362AFB" wp14:editId="131BAF0F">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B675BA6" id="Oval 2" o:spid="_x0000_s1026" alt="&quot;&quot;"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" fillcolor="#eed0c6 [3206]" stroked="f" strokeweight="2pt">
                      <w10:anchorlock/>
                    </v:oval>
                  </w:pict>
                </mc:Fallback>
              </mc:AlternateContent>
            </w:r>
          </w:p>
        </w:tc>
        <w:tc>
          <w:tcPr>
            <w:tcW w:w="3888" w:type="dxa"/>
            <w:gridSpan w:val="2"/>
          </w:tcPr>
          <w:p w14:paraId="1FAF3FF1" w14:textId="77777777" w:rsidR="005276A8" w:rsidRDefault="009E3B85" w:rsidP="00537DAC">
            <w:pPr>
              <w:pStyle w:val="Subtitle"/>
              <w:rPr>
                <w:sz w:val="24"/>
              </w:rPr>
            </w:pPr>
            <w:r w:rsidRPr="009E3B85">
              <w:rPr>
                <w:sz w:val="24"/>
              </w:rPr>
              <w:t>Network Penetration Testing</w:t>
            </w:r>
          </w:p>
          <w:p w14:paraId="144B77C0" w14:textId="6CC00F09" w:rsidR="009E3B85" w:rsidRPr="009E3B85" w:rsidRDefault="009E3B85" w:rsidP="009E3B85">
            <w:pPr>
              <w:rPr>
                <w:i/>
                <w:iCs/>
              </w:rPr>
            </w:pPr>
            <w:r w:rsidRPr="009E3B85">
              <w:rPr>
                <w:i/>
                <w:iCs/>
              </w:rPr>
              <w:t>CRN 50250</w:t>
            </w:r>
          </w:p>
        </w:tc>
      </w:tr>
      <w:tr w:rsidR="005276A8" w14:paraId="76E8D719" w14:textId="77777777" w:rsidTr="009E3B85">
        <w:trPr>
          <w:trHeight w:val="2858"/>
        </w:trPr>
        <w:tc>
          <w:tcPr>
            <w:tcW w:w="9498" w:type="dxa"/>
            <w:gridSpan w:val="5"/>
            <w:vAlign w:val="bottom"/>
          </w:tcPr>
          <w:p w14:paraId="105A6532" w14:textId="7A244900" w:rsidR="005276A8" w:rsidRPr="00537DAC" w:rsidRDefault="00EE6EAE" w:rsidP="00ED38DD">
            <w:pPr>
              <w:pStyle w:val="Title"/>
            </w:pPr>
            <w:r>
              <w:t>Password Attacks</w:t>
            </w:r>
            <w:r w:rsidR="009E3B85">
              <w:t xml:space="preserve"> Exploitation Report</w:t>
            </w:r>
          </w:p>
        </w:tc>
      </w:tr>
      <w:tr w:rsidR="00ED38DD" w14:paraId="1801E07B" w14:textId="77777777" w:rsidTr="009E3B85">
        <w:trPr>
          <w:trHeight w:val="6768"/>
        </w:trPr>
        <w:tc>
          <w:tcPr>
            <w:tcW w:w="9498" w:type="dxa"/>
            <w:gridSpan w:val="5"/>
            <w:vAlign w:val="center"/>
          </w:tcPr>
          <w:p w14:paraId="5D90D32A" w14:textId="710347C2" w:rsidR="00ED38DD" w:rsidRDefault="00EE6EAE" w:rsidP="00ED38DD">
            <w:pPr>
              <w:jc w:val="center"/>
            </w:pPr>
            <w:r>
              <w:rPr>
                <w:noProof/>
              </w:rPr>
              <mc:AlternateContent>
                <mc:Choice Requires="wps">
                  <w:drawing>
                    <wp:inline distT="0" distB="0" distL="0" distR="0" wp14:anchorId="25E4E2ED" wp14:editId="24533453">
                      <wp:extent cx="5943600" cy="4010025"/>
                      <wp:effectExtent l="0" t="0" r="0" b="9525"/>
                      <wp:docPr id="7" name="Text Box 7"/>
                      <wp:cNvGraphicFramePr/>
                      <a:graphic xmlns:a="http://schemas.openxmlformats.org/drawingml/2006/main">
                        <a:graphicData uri="http://schemas.microsoft.com/office/word/2010/wordprocessingShape">
                          <wps:wsp>
                            <wps:cNvSpPr txBox="1"/>
                            <wps:spPr>
                              <a:xfrm>
                                <a:off x="0" y="0"/>
                                <a:ext cx="5943600" cy="40100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a:effectLst/>
                              <a:sp3d/>
                            </wps:spPr>
                            <wps:txbx>
                              <w:txbxContent>
                                <w:p w14:paraId="6C16AB9D" w14:textId="73A81651" w:rsidR="000E0A08" w:rsidRPr="009E3B85" w:rsidRDefault="000E0A08" w:rsidP="009E3B85">
                                  <w:pPr>
                                    <w:rPr>
                                      <w:sz w:val="18"/>
                                      <w:szCs w:val="18"/>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inline>
                  </w:drawing>
                </mc:Choice>
                <mc:Fallback>
                  <w:pict>
                    <v:shapetype w14:anchorId="25E4E2ED" id="_x0000_t202" coordsize="21600,21600" o:spt="202" path="m,l,21600r21600,l21600,xe">
                      <v:stroke joinstyle="miter"/>
                      <v:path gradientshapeok="t" o:connecttype="rect"/>
                    </v:shapetype>
                    <v:shape id="Text Box 7" o:spid="_x0000_s1026" type="#_x0000_t202" style="width:468pt;height:3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" stroked="f">
                      <v:fill r:id="rId12" o:title="" recolor="t" rotate="t" type="frame"/>
                      <v:textbox inset="4pt,4pt,4pt,4pt">
                        <w:txbxContent>
                          <w:p w14:paraId="6C16AB9D" w14:textId="73A81651" w:rsidR="000E0A08" w:rsidRPr="009E3B85" w:rsidRDefault="000E0A08" w:rsidP="009E3B85">
                            <w:pPr>
                              <w:rPr>
                                <w:sz w:val="18"/>
                                <w:szCs w:val="18"/>
                              </w:rPr>
                            </w:pPr>
                          </w:p>
                        </w:txbxContent>
                      </v:textbox>
                      <w10:anchorlock/>
                    </v:shape>
                  </w:pict>
                </mc:Fallback>
              </mc:AlternateContent>
            </w:r>
          </w:p>
        </w:tc>
      </w:tr>
      <w:tr w:rsidR="005276A8" w14:paraId="2E395D8B" w14:textId="77777777" w:rsidTr="009E3B85">
        <w:trPr>
          <w:trHeight w:val="2736"/>
        </w:trPr>
        <w:tc>
          <w:tcPr>
            <w:tcW w:w="3740" w:type="dxa"/>
            <w:gridSpan w:val="2"/>
            <w:vAlign w:val="bottom"/>
          </w:tcPr>
          <w:p w14:paraId="5E95EBA6" w14:textId="77777777" w:rsidR="00D00ED1" w:rsidRDefault="00D00ED1" w:rsidP="00ED38DD">
            <w:pPr>
              <w:pStyle w:val="Heading2"/>
            </w:pPr>
          </w:p>
          <w:p w14:paraId="5A242044" w14:textId="77777777" w:rsidR="00D00ED1" w:rsidRDefault="00D00ED1" w:rsidP="00ED38DD">
            <w:pPr>
              <w:pStyle w:val="Heading2"/>
            </w:pPr>
          </w:p>
          <w:p w14:paraId="1B0D8994" w14:textId="387E237C" w:rsidR="005276A8" w:rsidRDefault="005276A8" w:rsidP="00ED38DD">
            <w:pPr>
              <w:pStyle w:val="Heading2"/>
            </w:pPr>
            <w:bookmarkStart w:id="0" w:name="_Toc64633246"/>
            <w:r w:rsidRPr="00173543">
              <w:rPr>
                <w:noProof/>
                <w:lang w:eastAsia="en-AU"/>
              </w:rPr>
              <mc:AlternateContent>
                <mc:Choice Requires="wps">
                  <w:drawing>
                    <wp:inline distT="0" distB="0" distL="0" distR="0" wp14:anchorId="6F90DDBF" wp14:editId="54761898">
                      <wp:extent cx="1378039" cy="51516"/>
                      <wp:effectExtent l="0" t="0" r="0" b="5715"/>
                      <wp:docPr id="4"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78039" cy="51516"/>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C5E406" id="Rectangle 4" o:spid="_x0000_s1026" alt="&quot;&quot;" style="width:108.5pt;height:4.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" fillcolor="#ee6b69 [3207]" stroked="f" strokeweight="2pt">
                      <w10:anchorlock/>
                    </v:rect>
                  </w:pict>
                </mc:Fallback>
              </mc:AlternateContent>
            </w:r>
            <w:bookmarkEnd w:id="0"/>
          </w:p>
          <w:p w14:paraId="5D34853B" w14:textId="7CB47AAA" w:rsidR="00D00ED1" w:rsidRPr="00D00ED1" w:rsidRDefault="00D00ED1" w:rsidP="00D00ED1">
            <w:pPr>
              <w:pStyle w:val="TitlePage-Version"/>
              <w:jc w:val="left"/>
              <w:rPr>
                <w:sz w:val="28"/>
                <w:szCs w:val="28"/>
              </w:rPr>
            </w:pPr>
            <w:r w:rsidRPr="00D00ED1">
              <w:rPr>
                <w:sz w:val="28"/>
                <w:szCs w:val="28"/>
              </w:rPr>
              <w:t xml:space="preserve">Date: </w:t>
            </w:r>
            <w:r w:rsidR="00EE6EAE">
              <w:rPr>
                <w:sz w:val="28"/>
                <w:szCs w:val="28"/>
              </w:rPr>
              <w:t>April</w:t>
            </w:r>
            <w:r>
              <w:rPr>
                <w:sz w:val="28"/>
                <w:szCs w:val="28"/>
              </w:rPr>
              <w:t xml:space="preserve"> 15</w:t>
            </w:r>
            <w:r w:rsidRPr="00D00ED1">
              <w:rPr>
                <w:sz w:val="28"/>
                <w:szCs w:val="28"/>
                <w:vertAlign w:val="superscript"/>
              </w:rPr>
              <w:t>th</w:t>
            </w:r>
            <w:r>
              <w:rPr>
                <w:sz w:val="28"/>
                <w:szCs w:val="28"/>
              </w:rPr>
              <w:t>, 2021</w:t>
            </w:r>
          </w:p>
          <w:p w14:paraId="42E809EA" w14:textId="5CADC51D" w:rsidR="00D00ED1" w:rsidRPr="00D00ED1" w:rsidRDefault="00D00ED1" w:rsidP="00D00ED1">
            <w:pPr>
              <w:pStyle w:val="TitlePage-Version"/>
              <w:jc w:val="left"/>
              <w:rPr>
                <w:sz w:val="28"/>
                <w:szCs w:val="28"/>
              </w:rPr>
            </w:pPr>
            <w:r w:rsidRPr="00D00ED1">
              <w:rPr>
                <w:sz w:val="28"/>
                <w:szCs w:val="28"/>
              </w:rPr>
              <w:t xml:space="preserve">Project: </w:t>
            </w:r>
            <w:r>
              <w:rPr>
                <w:sz w:val="28"/>
                <w:szCs w:val="28"/>
              </w:rPr>
              <w:t>0</w:t>
            </w:r>
            <w:r w:rsidR="00EE6EAE">
              <w:rPr>
                <w:sz w:val="28"/>
                <w:szCs w:val="28"/>
              </w:rPr>
              <w:t>3</w:t>
            </w:r>
            <w:r>
              <w:rPr>
                <w:sz w:val="28"/>
                <w:szCs w:val="28"/>
              </w:rPr>
              <w:t>-21</w:t>
            </w:r>
          </w:p>
          <w:p w14:paraId="1B59F73E" w14:textId="0B6DDF71" w:rsidR="005276A8" w:rsidRPr="00EE6EAE" w:rsidRDefault="00D00ED1" w:rsidP="00EE6EAE">
            <w:pPr>
              <w:pStyle w:val="TitlePage-Version"/>
              <w:jc w:val="left"/>
              <w:rPr>
                <w:sz w:val="28"/>
                <w:szCs w:val="28"/>
              </w:rPr>
            </w:pPr>
            <w:r w:rsidRPr="00D00ED1">
              <w:rPr>
                <w:sz w:val="28"/>
                <w:szCs w:val="28"/>
              </w:rPr>
              <w:t>Version 1.0</w:t>
            </w:r>
          </w:p>
        </w:tc>
        <w:tc>
          <w:tcPr>
            <w:tcW w:w="1870" w:type="dxa"/>
            <w:vAlign w:val="bottom"/>
          </w:tcPr>
          <w:p w14:paraId="656ED279" w14:textId="77777777" w:rsidR="005276A8" w:rsidRDefault="005276A8" w:rsidP="00ED38DD"/>
        </w:tc>
        <w:tc>
          <w:tcPr>
            <w:tcW w:w="1870" w:type="dxa"/>
            <w:vAlign w:val="bottom"/>
          </w:tcPr>
          <w:p w14:paraId="678D5AB3" w14:textId="77777777" w:rsidR="005276A8" w:rsidRDefault="005276A8" w:rsidP="00ED38DD"/>
        </w:tc>
        <w:tc>
          <w:tcPr>
            <w:tcW w:w="2018" w:type="dxa"/>
            <w:vAlign w:val="bottom"/>
          </w:tcPr>
          <w:p w14:paraId="34DD70B3" w14:textId="77777777" w:rsidR="005276A8" w:rsidRDefault="005276A8" w:rsidP="00ED38DD"/>
        </w:tc>
      </w:tr>
    </w:tbl>
    <w:p w14:paraId="229E00F9" w14:textId="1019452B" w:rsidR="00BE02BB" w:rsidRDefault="005D4907">
      <w:r>
        <w:rPr>
          <w:noProof/>
          <w:lang w:val="en-AU" w:eastAsia="en-AU"/>
        </w:rPr>
        <mc:AlternateContent>
          <mc:Choice Requires="wps">
            <w:drawing>
              <wp:anchor distT="0" distB="0" distL="114300" distR="114300" simplePos="0" relativeHeight="251679744" behindDoc="1" locked="1" layoutInCell="1" allowOverlap="1" wp14:anchorId="14D9E528" wp14:editId="0638E509">
                <wp:simplePos x="0" y="0"/>
                <wp:positionH relativeFrom="page">
                  <wp:posOffset>0</wp:posOffset>
                </wp:positionH>
                <wp:positionV relativeFrom="page">
                  <wp:posOffset>0</wp:posOffset>
                </wp:positionV>
                <wp:extent cx="7772400" cy="5029200"/>
                <wp:effectExtent l="0" t="0" r="0" b="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3">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F713D" id="Rectangle 8" o:spid="_x0000_s1026" alt="&quot;&quot;" style="position:absolute;margin-left:0;margin-top:0;width:612pt;height:39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" fillcolor="#eed0c6 [3206]" stroked="f" strokeweight="2pt">
                <v:fill opacity="26214f"/>
                <v:stroke miterlimit="4"/>
                <v:textbox inset="3pt,3pt,3pt,3pt"/>
                <w10:wrap anchorx="page" anchory="page"/>
                <w10:anchorlock/>
              </v:rect>
            </w:pict>
          </mc:Fallback>
        </mc:AlternateContent>
      </w:r>
    </w:p>
    <w:tbl>
      <w:tblPr>
        <w:tblW w:w="0" w:type="auto"/>
        <w:tblLayout w:type="fixed"/>
        <w:tblLook w:val="0600" w:firstRow="0" w:lastRow="0" w:firstColumn="0" w:lastColumn="0" w:noHBand="1" w:noVBand="1"/>
      </w:tblPr>
      <w:tblGrid>
        <w:gridCol w:w="2480"/>
      </w:tblGrid>
      <w:tr w:rsidR="009E3B85" w14:paraId="2C8B90A6" w14:textId="77777777" w:rsidTr="00EE6EAE">
        <w:trPr>
          <w:trHeight w:val="235"/>
        </w:trPr>
        <w:tc>
          <w:tcPr>
            <w:tcW w:w="2480" w:type="dxa"/>
            <w:tcBorders>
              <w:top w:val="single" w:sz="24" w:space="0" w:color="EED0C6" w:themeColor="accent3"/>
            </w:tcBorders>
          </w:tcPr>
          <w:p w14:paraId="3FB8B885" w14:textId="77777777" w:rsidR="009E3B85" w:rsidRDefault="009E3B85" w:rsidP="00AA7317">
            <w:pPr>
              <w:pStyle w:val="Text"/>
            </w:pPr>
          </w:p>
        </w:tc>
      </w:tr>
    </w:tbl>
    <w:sdt>
      <w:sdtPr>
        <w:rPr>
          <w:rFonts w:asciiTheme="minorHAnsi" w:eastAsiaTheme="minorHAnsi" w:hAnsiTheme="minorHAnsi" w:cstheme="minorBidi"/>
          <w:color w:val="auto"/>
          <w:sz w:val="24"/>
          <w:szCs w:val="24"/>
        </w:rPr>
        <w:id w:val="-1122305629"/>
        <w:docPartObj>
          <w:docPartGallery w:val="Table of Contents"/>
          <w:docPartUnique/>
        </w:docPartObj>
      </w:sdtPr>
      <w:sdtEndPr>
        <w:rPr>
          <w:b/>
          <w:bCs/>
          <w:noProof/>
        </w:rPr>
      </w:sdtEndPr>
      <w:sdtContent>
        <w:p w14:paraId="58374E58" w14:textId="1F2160DD" w:rsidR="00D00ED1" w:rsidRDefault="00D00ED1">
          <w:pPr>
            <w:pStyle w:val="TOCHeading"/>
          </w:pPr>
          <w:r>
            <w:t>Table of Contents</w:t>
          </w:r>
        </w:p>
        <w:p w14:paraId="4B4AD6E5" w14:textId="654BCDB6" w:rsidR="00D00ED1" w:rsidRDefault="00D00ED1" w:rsidP="00D00ED1">
          <w:pPr>
            <w:pStyle w:val="TOC2"/>
            <w:rPr>
              <w:rStyle w:val="Hyperlink"/>
              <w:color w:val="auto"/>
              <w:u w:val="none"/>
            </w:rPr>
          </w:pPr>
          <w:r>
            <w:fldChar w:fldCharType="begin"/>
          </w:r>
          <w:r>
            <w:instrText xml:space="preserve"> TOC \o "1-3" \h \z \u </w:instrText>
          </w:r>
          <w:r>
            <w:fldChar w:fldCharType="separate"/>
          </w:r>
          <w:r w:rsidRPr="00D00ED1">
            <w:rPr>
              <w:rStyle w:val="Hyperlink"/>
              <w:color w:val="auto"/>
              <w:u w:val="none"/>
            </w:rPr>
            <w:t>Table of Contents……………………………………………………………………………………………….2</w:t>
          </w:r>
        </w:p>
        <w:p w14:paraId="281FB0DC" w14:textId="11708222" w:rsidR="00957B8D" w:rsidRDefault="00EA759D" w:rsidP="00957B8D">
          <w:r>
            <w:t>Executive Summary……………………………………………………………………………………………….3</w:t>
          </w:r>
        </w:p>
        <w:p w14:paraId="243D1BDC" w14:textId="32A221D4" w:rsidR="00EA759D" w:rsidRDefault="00EA759D" w:rsidP="00957B8D">
          <w:r>
            <w:t xml:space="preserve">              Phases of Penetration Test……………………………………………3</w:t>
          </w:r>
        </w:p>
        <w:p w14:paraId="7EEC4A9D" w14:textId="20859A9C" w:rsidR="00EA759D" w:rsidRDefault="00EA759D" w:rsidP="00957B8D">
          <w:r>
            <w:t xml:space="preserve">              Findings Overview………………………………………………………</w:t>
          </w:r>
          <w:r w:rsidR="008B0998">
            <w:t xml:space="preserve"> 4</w:t>
          </w:r>
        </w:p>
        <w:p w14:paraId="1A1F6916" w14:textId="410BC65B" w:rsidR="00EA759D" w:rsidRDefault="00EA759D" w:rsidP="00957B8D">
          <w:r>
            <w:t xml:space="preserve">              Recommendations………………………………………………………</w:t>
          </w:r>
          <w:r w:rsidR="008B0998">
            <w:t xml:space="preserve"> </w:t>
          </w:r>
          <w:r>
            <w:t>4</w:t>
          </w:r>
        </w:p>
        <w:p w14:paraId="36BECEC7" w14:textId="6FD0599C" w:rsidR="00EA759D" w:rsidRDefault="00EA759D" w:rsidP="00957B8D">
          <w:r>
            <w:t xml:space="preserve">              Severity Scale………………………………………………………………4</w:t>
          </w:r>
        </w:p>
        <w:p w14:paraId="0F6947C4" w14:textId="684ED9F8" w:rsidR="00EA759D" w:rsidRDefault="00EA759D" w:rsidP="00957B8D">
          <w:r>
            <w:t>Exploitation………………………………………………………………………………………………………....5</w:t>
          </w:r>
        </w:p>
        <w:p w14:paraId="192A15A9" w14:textId="27D16EBD" w:rsidR="00EA759D" w:rsidRDefault="00EA759D" w:rsidP="00957B8D">
          <w:r>
            <w:t xml:space="preserve">              1.</w:t>
          </w:r>
          <w:r w:rsidR="008B0998">
            <w:t>Target vsFTP</w:t>
          </w:r>
          <w:r>
            <w:t>……………………………………………………………..5</w:t>
          </w:r>
        </w:p>
        <w:p w14:paraId="7F1908F9" w14:textId="471310E4" w:rsidR="00EA759D" w:rsidRDefault="00EA759D" w:rsidP="00957B8D">
          <w:r>
            <w:t xml:space="preserve">              2.</w:t>
          </w:r>
          <w:r w:rsidR="008B0998">
            <w:t>Target ProFTPD</w:t>
          </w:r>
          <w:r w:rsidR="001C040F">
            <w:t>..........</w:t>
          </w:r>
          <w:r>
            <w:t>……………………………………………….</w:t>
          </w:r>
          <w:r w:rsidR="001C040F">
            <w:t>11</w:t>
          </w:r>
        </w:p>
        <w:p w14:paraId="4D226D7F" w14:textId="6C75677F" w:rsidR="00EA759D" w:rsidRDefault="00EA759D" w:rsidP="001C040F">
          <w:r>
            <w:t xml:space="preserve">              3</w:t>
          </w:r>
          <w:r w:rsidR="001C040F">
            <w:t>.Target DVWA............</w:t>
          </w:r>
          <w:r>
            <w:t>…………………………………………………</w:t>
          </w:r>
          <w:r w:rsidR="001C040F">
            <w:t>16</w:t>
          </w:r>
        </w:p>
        <w:p w14:paraId="19C4E5BD" w14:textId="77E0FE9B" w:rsidR="00EA759D" w:rsidRDefault="00EA759D" w:rsidP="00957B8D">
          <w:r>
            <w:t>Appendix.............................................................................................................................</w:t>
          </w:r>
          <w:r w:rsidR="001C040F">
            <w:t>21</w:t>
          </w:r>
        </w:p>
        <w:p w14:paraId="65DAFD7C" w14:textId="77777777" w:rsidR="00D00ED1" w:rsidRPr="00D00ED1" w:rsidRDefault="00D00ED1" w:rsidP="00D00ED1"/>
        <w:p w14:paraId="7A163B8D" w14:textId="77777777" w:rsidR="001C040F" w:rsidRDefault="00D00ED1">
          <w:pPr>
            <w:rPr>
              <w:b/>
              <w:bCs/>
              <w:noProof/>
            </w:rPr>
          </w:pPr>
          <w:r>
            <w:rPr>
              <w:b/>
              <w:bCs/>
              <w:noProof/>
            </w:rPr>
            <w:fldChar w:fldCharType="end"/>
          </w:r>
        </w:p>
      </w:sdtContent>
    </w:sdt>
    <w:p w14:paraId="799CA968" w14:textId="11475F0D" w:rsidR="00D00ED1" w:rsidRPr="001C040F" w:rsidRDefault="008822EB">
      <w:pPr>
        <w:rPr>
          <w:b/>
          <w:bCs/>
          <w:noProof/>
        </w:rPr>
      </w:pPr>
      <w:r>
        <w:t>Table of Figures</w:t>
      </w:r>
    </w:p>
    <w:p w14:paraId="6E8C8676" w14:textId="200F4DB6" w:rsidR="00D00ED1" w:rsidRDefault="00D00ED1"/>
    <w:p w14:paraId="6B992541" w14:textId="7F6EF5B0" w:rsidR="008822EB" w:rsidRDefault="008822EB">
      <w:pPr>
        <w:pStyle w:val="TableofFigures"/>
        <w:tabs>
          <w:tab w:val="right" w:leader="dot" w:pos="9350"/>
        </w:tabs>
        <w:rPr>
          <w:noProof/>
        </w:rPr>
      </w:pPr>
      <w:r>
        <w:fldChar w:fldCharType="begin"/>
      </w:r>
      <w:r>
        <w:instrText xml:space="preserve"> TOC \h \z \c "Figure" </w:instrText>
      </w:r>
      <w:r>
        <w:fldChar w:fldCharType="separate"/>
      </w:r>
      <w:hyperlink w:anchor="_Toc64889312" w:history="1">
        <w:r w:rsidRPr="000C6255">
          <w:rPr>
            <w:rStyle w:val="Hyperlink"/>
            <w:noProof/>
          </w:rPr>
          <w:t xml:space="preserve">Figure 1.1: </w:t>
        </w:r>
        <w:r w:rsidR="001C040F">
          <w:rPr>
            <w:rStyle w:val="Hyperlink"/>
            <w:noProof/>
          </w:rPr>
          <w:t>Nmap Scan Results</w:t>
        </w:r>
        <w:r>
          <w:rPr>
            <w:noProof/>
            <w:webHidden/>
          </w:rPr>
          <w:tab/>
          <w:t>5</w:t>
        </w:r>
      </w:hyperlink>
    </w:p>
    <w:p w14:paraId="6D37261F" w14:textId="064CC4C3" w:rsidR="008822EB" w:rsidRDefault="000E0A08">
      <w:pPr>
        <w:pStyle w:val="TableofFigures"/>
        <w:tabs>
          <w:tab w:val="right" w:leader="dot" w:pos="9350"/>
        </w:tabs>
        <w:rPr>
          <w:noProof/>
        </w:rPr>
      </w:pPr>
      <w:hyperlink w:anchor="_Toc64889313" w:history="1">
        <w:r w:rsidR="008822EB" w:rsidRPr="000C6255">
          <w:rPr>
            <w:rStyle w:val="Hyperlink"/>
            <w:noProof/>
          </w:rPr>
          <w:t xml:space="preserve">Figure 1.2: </w:t>
        </w:r>
        <w:r w:rsidR="001C040F">
          <w:t>vsFTP searchsploit results showing exploit.</w:t>
        </w:r>
        <w:r w:rsidR="008822EB">
          <w:rPr>
            <w:noProof/>
            <w:webHidden/>
          </w:rPr>
          <w:tab/>
        </w:r>
        <w:r w:rsidR="008822EB">
          <w:rPr>
            <w:noProof/>
            <w:webHidden/>
          </w:rPr>
          <w:fldChar w:fldCharType="begin"/>
        </w:r>
        <w:r w:rsidR="008822EB">
          <w:rPr>
            <w:noProof/>
            <w:webHidden/>
          </w:rPr>
          <w:instrText xml:space="preserve"> PAGEREF _Toc64889313 \h </w:instrText>
        </w:r>
        <w:r w:rsidR="008822EB">
          <w:rPr>
            <w:noProof/>
            <w:webHidden/>
          </w:rPr>
        </w:r>
        <w:r w:rsidR="008822EB">
          <w:rPr>
            <w:noProof/>
            <w:webHidden/>
          </w:rPr>
          <w:fldChar w:fldCharType="separate"/>
        </w:r>
        <w:r w:rsidR="008822EB">
          <w:rPr>
            <w:noProof/>
            <w:webHidden/>
          </w:rPr>
          <w:t>6</w:t>
        </w:r>
        <w:r w:rsidR="008822EB">
          <w:rPr>
            <w:noProof/>
            <w:webHidden/>
          </w:rPr>
          <w:fldChar w:fldCharType="end"/>
        </w:r>
      </w:hyperlink>
    </w:p>
    <w:p w14:paraId="77BE68AC" w14:textId="3DA3BB1E" w:rsidR="008822EB" w:rsidRDefault="000E0A08">
      <w:pPr>
        <w:pStyle w:val="TableofFigures"/>
        <w:tabs>
          <w:tab w:val="right" w:leader="dot" w:pos="9350"/>
        </w:tabs>
        <w:rPr>
          <w:noProof/>
        </w:rPr>
      </w:pPr>
      <w:hyperlink w:anchor="_Toc64889314" w:history="1">
        <w:r w:rsidR="008822EB" w:rsidRPr="000C6255">
          <w:rPr>
            <w:rStyle w:val="Hyperlink"/>
            <w:noProof/>
          </w:rPr>
          <w:t xml:space="preserve">Figure 1.3: </w:t>
        </w:r>
        <w:r w:rsidR="001C040F">
          <w:t>Metasploit Framework</w:t>
        </w:r>
        <w:r w:rsidR="008822EB">
          <w:rPr>
            <w:noProof/>
            <w:webHidden/>
          </w:rPr>
          <w:tab/>
          <w:t>6</w:t>
        </w:r>
      </w:hyperlink>
    </w:p>
    <w:p w14:paraId="5EC28099" w14:textId="40C5E113" w:rsidR="008822EB" w:rsidRPr="001C040F" w:rsidRDefault="000E0A08">
      <w:pPr>
        <w:pStyle w:val="TableofFigures"/>
        <w:tabs>
          <w:tab w:val="right" w:leader="dot" w:pos="9350"/>
        </w:tabs>
        <w:rPr>
          <w:noProof/>
          <w:color w:val="0000FF" w:themeColor="hyperlink"/>
          <w:u w:val="single"/>
        </w:rPr>
      </w:pPr>
      <w:hyperlink w:anchor="_Toc64889315" w:history="1">
        <w:r w:rsidR="008822EB" w:rsidRPr="001C040F">
          <w:rPr>
            <w:rStyle w:val="Hyperlink"/>
            <w:noProof/>
          </w:rPr>
          <w:t>Figure 1.4:</w:t>
        </w:r>
        <w:r w:rsidR="001C040F" w:rsidRPr="001C040F">
          <w:rPr>
            <w:rStyle w:val="Hyperlink"/>
          </w:rPr>
          <w:t xml:space="preserve"> </w:t>
        </w:r>
        <w:r w:rsidR="001C040F" w:rsidRPr="001C040F">
          <w:rPr>
            <w:rStyle w:val="Hyperlink"/>
            <w:noProof/>
          </w:rPr>
          <w:t>vsFTP Command Execution Exploit Show Info Page</w:t>
        </w:r>
        <w:r w:rsidR="008822EB" w:rsidRPr="001C040F">
          <w:rPr>
            <w:rStyle w:val="Hyperlink"/>
            <w:noProof/>
            <w:webHidden/>
          </w:rPr>
          <w:tab/>
        </w:r>
        <w:r w:rsidR="008822EB" w:rsidRPr="001C040F">
          <w:rPr>
            <w:rStyle w:val="Hyperlink"/>
            <w:noProof/>
            <w:webHidden/>
          </w:rPr>
          <w:fldChar w:fldCharType="begin"/>
        </w:r>
        <w:r w:rsidR="008822EB" w:rsidRPr="001C040F">
          <w:rPr>
            <w:rStyle w:val="Hyperlink"/>
            <w:noProof/>
            <w:webHidden/>
          </w:rPr>
          <w:instrText xml:space="preserve"> PAGEREF _Toc64889315 \h </w:instrText>
        </w:r>
        <w:r w:rsidR="008822EB" w:rsidRPr="001C040F">
          <w:rPr>
            <w:rStyle w:val="Hyperlink"/>
            <w:noProof/>
            <w:webHidden/>
          </w:rPr>
        </w:r>
        <w:r w:rsidR="008822EB" w:rsidRPr="001C040F">
          <w:rPr>
            <w:rStyle w:val="Hyperlink"/>
            <w:noProof/>
            <w:webHidden/>
          </w:rPr>
          <w:fldChar w:fldCharType="separate"/>
        </w:r>
        <w:r w:rsidR="008822EB" w:rsidRPr="001C040F">
          <w:rPr>
            <w:rStyle w:val="Hyperlink"/>
            <w:noProof/>
            <w:webHidden/>
          </w:rPr>
          <w:t>7</w:t>
        </w:r>
        <w:r w:rsidR="008822EB" w:rsidRPr="001C040F">
          <w:rPr>
            <w:rStyle w:val="Hyperlink"/>
            <w:noProof/>
            <w:webHidden/>
          </w:rPr>
          <w:fldChar w:fldCharType="end"/>
        </w:r>
      </w:hyperlink>
    </w:p>
    <w:p w14:paraId="66CC5FFF" w14:textId="7CECB2B3" w:rsidR="008822EB" w:rsidRDefault="008822EB">
      <w:pPr>
        <w:pStyle w:val="TableofFigures"/>
        <w:tabs>
          <w:tab w:val="right" w:leader="dot" w:pos="9350"/>
        </w:tabs>
        <w:rPr>
          <w:rStyle w:val="Hyperlink"/>
          <w:noProof/>
        </w:rPr>
      </w:pPr>
      <w:r w:rsidRPr="001C040F">
        <w:rPr>
          <w:rStyle w:val="Hyperlink"/>
          <w:noProof/>
          <w:color w:val="auto"/>
          <w:u w:val="none"/>
        </w:rPr>
        <w:t>Figure 1.5:</w:t>
      </w:r>
      <w:r w:rsidRPr="008822EB">
        <w:rPr>
          <w:rStyle w:val="Hyperlink"/>
          <w:noProof/>
        </w:rPr>
        <w:t xml:space="preserve"> </w:t>
      </w:r>
      <w:r w:rsidR="001C040F">
        <w:t>Exploit Execution and Shell</w:t>
      </w:r>
      <w:r>
        <w:rPr>
          <w:noProof/>
          <w:webHidden/>
        </w:rPr>
        <w:tab/>
      </w:r>
      <w:r w:rsidR="001C040F">
        <w:rPr>
          <w:noProof/>
          <w:webHidden/>
        </w:rPr>
        <w:t>8</w:t>
      </w:r>
    </w:p>
    <w:p w14:paraId="5FCE1698" w14:textId="29709386" w:rsidR="008822EB" w:rsidRDefault="008822EB" w:rsidP="008822EB">
      <w:r>
        <w:t>Figure</w:t>
      </w:r>
      <w:r w:rsidR="001C040F">
        <w:t xml:space="preserve"> 1.6</w:t>
      </w:r>
      <w:r>
        <w:t xml:space="preserve">: </w:t>
      </w:r>
      <w:r w:rsidR="001C040F">
        <w:t>Setting The Hashdump Post Modul</w:t>
      </w:r>
      <w:r w:rsidR="001C040F">
        <w:t>e</w:t>
      </w:r>
      <w:r>
        <w:t>..........</w:t>
      </w:r>
      <w:r w:rsidR="001C040F">
        <w:t>.......</w:t>
      </w:r>
      <w:r>
        <w:t>...............................................</w:t>
      </w:r>
      <w:r w:rsidR="001C040F">
        <w:t>9</w:t>
      </w:r>
    </w:p>
    <w:p w14:paraId="69B61E5A" w14:textId="7CD985FD" w:rsidR="008822EB" w:rsidRDefault="008822EB" w:rsidP="008822EB">
      <w:r>
        <w:t>Figure</w:t>
      </w:r>
      <w:r w:rsidR="001C040F">
        <w:t xml:space="preserve"> 1</w:t>
      </w:r>
      <w:r>
        <w:t>.</w:t>
      </w:r>
      <w:r w:rsidR="001C040F">
        <w:t>7</w:t>
      </w:r>
      <w:r>
        <w:t>:</w:t>
      </w:r>
      <w:r w:rsidR="001C040F">
        <w:t xml:space="preserve"> </w:t>
      </w:r>
      <w:r w:rsidR="001C040F" w:rsidRPr="001C040F">
        <w:t>Using Run and Loot On The Hashdump Module</w:t>
      </w:r>
      <w:r>
        <w:t>................</w:t>
      </w:r>
      <w:r w:rsidR="001C040F">
        <w:t>.</w:t>
      </w:r>
      <w:r>
        <w:t>............................</w:t>
      </w:r>
      <w:r w:rsidR="007925E2">
        <w:t>9</w:t>
      </w:r>
    </w:p>
    <w:p w14:paraId="144103FE" w14:textId="5B7653E8" w:rsidR="008822EB" w:rsidRDefault="008822EB" w:rsidP="008822EB">
      <w:r>
        <w:t>Figure</w:t>
      </w:r>
      <w:r w:rsidR="007925E2">
        <w:t xml:space="preserve"> 1.8</w:t>
      </w:r>
      <w:r>
        <w:t>:</w:t>
      </w:r>
      <w:r w:rsidRPr="008822EB">
        <w:t xml:space="preserve"> </w:t>
      </w:r>
      <w:r w:rsidR="007925E2">
        <w:t>Obtaining Hashed Access Credentials Using John</w:t>
      </w:r>
      <w:r w:rsidR="007925E2">
        <w:t>.......</w:t>
      </w:r>
      <w:r>
        <w:t>..................................</w:t>
      </w:r>
      <w:r w:rsidR="007925E2">
        <w:t>10</w:t>
      </w:r>
    </w:p>
    <w:p w14:paraId="316C5195" w14:textId="7186A30C" w:rsidR="008822EB" w:rsidRDefault="008822EB" w:rsidP="008822EB">
      <w:r w:rsidRPr="008822EB">
        <w:t>Figure 2.</w:t>
      </w:r>
      <w:r w:rsidR="007925E2">
        <w:t>1</w:t>
      </w:r>
      <w:r w:rsidRPr="008822EB">
        <w:t xml:space="preserve">: </w:t>
      </w:r>
      <w:r w:rsidR="007925E2" w:rsidRPr="007925E2">
        <w:t>Nmap Scan Displaying Information on Open Port 2121</w:t>
      </w:r>
      <w:r>
        <w:t>.....</w:t>
      </w:r>
      <w:r w:rsidR="007925E2">
        <w:t>..</w:t>
      </w:r>
      <w:r>
        <w:t>...........................</w:t>
      </w:r>
      <w:r w:rsidR="007925E2">
        <w:t>11</w:t>
      </w:r>
    </w:p>
    <w:p w14:paraId="4DB06948" w14:textId="69714228" w:rsidR="008822EB" w:rsidRDefault="008822EB" w:rsidP="008822EB">
      <w:r>
        <w:t>Figure</w:t>
      </w:r>
      <w:r w:rsidR="007925E2">
        <w:t xml:space="preserve"> 2.2</w:t>
      </w:r>
      <w:r>
        <w:t>:</w:t>
      </w:r>
      <w:r w:rsidRPr="008822EB">
        <w:t xml:space="preserve"> </w:t>
      </w:r>
      <w:r w:rsidR="007925E2" w:rsidRPr="007925E2">
        <w:t>Rapid7 Webpage Used To Gather Wordlist</w:t>
      </w:r>
      <w:r>
        <w:t>..</w:t>
      </w:r>
      <w:r w:rsidR="007925E2">
        <w:t>......</w:t>
      </w:r>
      <w:r w:rsidR="00A81AC6">
        <w:t>............................................</w:t>
      </w:r>
      <w:r w:rsidR="007925E2">
        <w:t>12</w:t>
      </w:r>
    </w:p>
    <w:p w14:paraId="03C3D344" w14:textId="2EB6E36B" w:rsidR="008822EB" w:rsidRDefault="008822EB" w:rsidP="008822EB">
      <w:r>
        <w:t>Figure</w:t>
      </w:r>
      <w:r w:rsidR="001568B7">
        <w:t xml:space="preserve"> 2</w:t>
      </w:r>
      <w:r>
        <w:t>.</w:t>
      </w:r>
      <w:r w:rsidR="001568B7">
        <w:t>3</w:t>
      </w:r>
      <w:r>
        <w:t>:</w:t>
      </w:r>
      <w:r w:rsidRPr="008822EB">
        <w:t xml:space="preserve"> </w:t>
      </w:r>
      <w:r w:rsidR="001568B7">
        <w:t>Starting CeWL and Offsite Link Message</w:t>
      </w:r>
      <w:r w:rsidR="00A81AC6">
        <w:t>......................</w:t>
      </w:r>
      <w:r>
        <w:t>..................</w:t>
      </w:r>
      <w:r w:rsidR="001568B7">
        <w:t>.</w:t>
      </w:r>
      <w:r>
        <w:t>..............</w:t>
      </w:r>
      <w:r w:rsidR="001568B7">
        <w:t>13</w:t>
      </w:r>
    </w:p>
    <w:p w14:paraId="0A8C7E98" w14:textId="77F04956" w:rsidR="008822EB" w:rsidRDefault="008822EB" w:rsidP="008822EB">
      <w:r>
        <w:t>Figure</w:t>
      </w:r>
      <w:r w:rsidR="001568B7">
        <w:t xml:space="preserve"> 2</w:t>
      </w:r>
      <w:r>
        <w:t>.</w:t>
      </w:r>
      <w:r w:rsidR="001568B7">
        <w:t>4</w:t>
      </w:r>
      <w:r>
        <w:t>:</w:t>
      </w:r>
      <w:r w:rsidRPr="008822EB">
        <w:t xml:space="preserve"> </w:t>
      </w:r>
      <w:r w:rsidR="001568B7">
        <w:t>Starting Apache2</w:t>
      </w:r>
      <w:r>
        <w:t>....................................</w:t>
      </w:r>
      <w:r w:rsidR="00A81AC6">
        <w:t>....................</w:t>
      </w:r>
      <w:r w:rsidR="001568B7">
        <w:t>.................................</w:t>
      </w:r>
      <w:r w:rsidR="00A81AC6">
        <w:t>....</w:t>
      </w:r>
      <w:r w:rsidR="00984B08">
        <w:t>1</w:t>
      </w:r>
      <w:r w:rsidR="001568B7">
        <w:t>3</w:t>
      </w:r>
    </w:p>
    <w:p w14:paraId="4AE14B1C" w14:textId="3E0BA466" w:rsidR="008822EB" w:rsidRDefault="00A81AC6" w:rsidP="008822EB">
      <w:r w:rsidRPr="00A81AC6">
        <w:t xml:space="preserve">Figure </w:t>
      </w:r>
      <w:r w:rsidR="001568B7">
        <w:t>2.5:</w:t>
      </w:r>
      <w:r w:rsidRPr="00A81AC6">
        <w:t xml:space="preserve"> </w:t>
      </w:r>
      <w:r w:rsidR="001568B7">
        <w:t>Using wget to download the target Webpage.</w:t>
      </w:r>
      <w:r>
        <w:t>.........</w:t>
      </w:r>
      <w:r w:rsidR="001568B7">
        <w:t>.....................................</w:t>
      </w:r>
      <w:r>
        <w:t>...</w:t>
      </w:r>
      <w:r w:rsidR="00984B08">
        <w:t>1</w:t>
      </w:r>
      <w:r w:rsidR="001568B7">
        <w:t>4</w:t>
      </w:r>
    </w:p>
    <w:p w14:paraId="400B4C5C" w14:textId="492DF5F4" w:rsidR="008822EB" w:rsidRDefault="00A81AC6" w:rsidP="008822EB">
      <w:r w:rsidRPr="00A81AC6">
        <w:t xml:space="preserve">Figure </w:t>
      </w:r>
      <w:r w:rsidR="001568B7">
        <w:t>2.6</w:t>
      </w:r>
      <w:r w:rsidRPr="00A81AC6">
        <w:t xml:space="preserve">: </w:t>
      </w:r>
      <w:r w:rsidR="001568B7">
        <w:t>Downloaded Webpage in html directory and accessed using localhost.</w:t>
      </w:r>
      <w:r w:rsidR="001568B7">
        <w:t>.....</w:t>
      </w:r>
      <w:r>
        <w:t>...</w:t>
      </w:r>
      <w:r w:rsidR="00984B08">
        <w:t>1</w:t>
      </w:r>
      <w:r w:rsidR="001568B7">
        <w:t>4</w:t>
      </w:r>
    </w:p>
    <w:p w14:paraId="66C63403" w14:textId="422C5719" w:rsidR="008822EB" w:rsidRDefault="00A81AC6" w:rsidP="008822EB">
      <w:r w:rsidRPr="00A81AC6">
        <w:t xml:space="preserve">Figure </w:t>
      </w:r>
      <w:r w:rsidR="001568B7">
        <w:t>2.7</w:t>
      </w:r>
      <w:r w:rsidRPr="00A81AC6">
        <w:t xml:space="preserve">: </w:t>
      </w:r>
      <w:r w:rsidR="001568B7">
        <w:t>CeWL Successfully Creating Wordlist From Locally Hosted Webpage</w:t>
      </w:r>
      <w:r w:rsidR="001568B7" w:rsidRPr="00A81AC6">
        <w:t xml:space="preserve"> </w:t>
      </w:r>
      <w:r>
        <w:t>.</w:t>
      </w:r>
      <w:r w:rsidR="001568B7">
        <w:t>.</w:t>
      </w:r>
      <w:r>
        <w:t>.......</w:t>
      </w:r>
      <w:r w:rsidR="00984B08">
        <w:t>1</w:t>
      </w:r>
      <w:r w:rsidR="001568B7">
        <w:t>5</w:t>
      </w:r>
    </w:p>
    <w:p w14:paraId="1B61A8CB" w14:textId="527EE049" w:rsidR="00A81AC6" w:rsidRDefault="00A81AC6" w:rsidP="008822EB">
      <w:r w:rsidRPr="00A81AC6">
        <w:t xml:space="preserve">Figure </w:t>
      </w:r>
      <w:r w:rsidR="001568B7">
        <w:t>2.8</w:t>
      </w:r>
      <w:r w:rsidRPr="00A81AC6">
        <w:t xml:space="preserve">: </w:t>
      </w:r>
      <w:r w:rsidR="001568B7" w:rsidRPr="001568B7">
        <w:t>Hydra Successfully Retrieving Access Credentials For Login</w:t>
      </w:r>
      <w:r w:rsidR="00984B08">
        <w:t>........................</w:t>
      </w:r>
      <w:r w:rsidR="001568B7">
        <w:t>15</w:t>
      </w:r>
    </w:p>
    <w:p w14:paraId="5D1B2B43" w14:textId="40E20AF4" w:rsidR="008822EB" w:rsidRDefault="00A81AC6" w:rsidP="008822EB">
      <w:r w:rsidRPr="00A81AC6">
        <w:t xml:space="preserve">Figure </w:t>
      </w:r>
      <w:r w:rsidR="001568B7">
        <w:t>3.1</w:t>
      </w:r>
      <w:r w:rsidRPr="00A81AC6">
        <w:t xml:space="preserve">: </w:t>
      </w:r>
      <w:r w:rsidR="001568B7">
        <w:t>kayrrTolkienBruteForce.py</w:t>
      </w:r>
      <w:r w:rsidR="001568B7">
        <w:t>...............................................</w:t>
      </w:r>
      <w:r w:rsidR="00984B08">
        <w:t>..........................</w:t>
      </w:r>
      <w:r w:rsidR="001568B7">
        <w:t>.</w:t>
      </w:r>
      <w:r w:rsidR="00984B08">
        <w:t>...</w:t>
      </w:r>
      <w:r w:rsidR="001568B7">
        <w:t>16</w:t>
      </w:r>
    </w:p>
    <w:p w14:paraId="56F45873" w14:textId="457ADA48" w:rsidR="00A81AC6" w:rsidRDefault="00A81AC6" w:rsidP="008822EB">
      <w:r w:rsidRPr="00A81AC6">
        <w:t xml:space="preserve">Figure </w:t>
      </w:r>
      <w:r w:rsidR="001568B7">
        <w:t>3.2</w:t>
      </w:r>
      <w:r w:rsidRPr="00A81AC6">
        <w:t xml:space="preserve">: </w:t>
      </w:r>
      <w:r w:rsidR="001568B7">
        <w:t>DVWA Login Page With failed login attempt string</w:t>
      </w:r>
      <w:r w:rsidRPr="00A81AC6">
        <w:t>.</w:t>
      </w:r>
      <w:r w:rsidR="00984B08">
        <w:t>.......................</w:t>
      </w:r>
      <w:r w:rsidR="001568B7">
        <w:t>..........</w:t>
      </w:r>
      <w:r w:rsidR="00984B08">
        <w:t>.....1</w:t>
      </w:r>
      <w:r w:rsidR="001568B7">
        <w:t>7</w:t>
      </w:r>
    </w:p>
    <w:p w14:paraId="678A964C" w14:textId="396FDF45" w:rsidR="00A81AC6" w:rsidRDefault="00A81AC6" w:rsidP="008822EB">
      <w:r w:rsidRPr="00A81AC6">
        <w:t xml:space="preserve">Figure </w:t>
      </w:r>
      <w:r w:rsidR="001568B7">
        <w:t>3.3</w:t>
      </w:r>
      <w:r w:rsidRPr="00A81AC6">
        <w:t xml:space="preserve">: </w:t>
      </w:r>
      <w:r w:rsidR="001568B7">
        <w:t>Python Script Running Attack</w:t>
      </w:r>
      <w:r w:rsidR="001568B7">
        <w:t>......................</w:t>
      </w:r>
      <w:r w:rsidR="00984B08">
        <w:t>...................................................1</w:t>
      </w:r>
      <w:r w:rsidR="001568B7">
        <w:t>7</w:t>
      </w:r>
    </w:p>
    <w:p w14:paraId="6A256BFE" w14:textId="546F8C0E" w:rsidR="00A81AC6" w:rsidRDefault="00A81AC6" w:rsidP="008822EB">
      <w:r w:rsidRPr="00A81AC6">
        <w:t xml:space="preserve">Figure </w:t>
      </w:r>
      <w:r w:rsidR="001568B7">
        <w:t>3.4</w:t>
      </w:r>
      <w:r w:rsidRPr="00A81AC6">
        <w:t xml:space="preserve">: </w:t>
      </w:r>
      <w:r w:rsidR="001568B7" w:rsidRPr="001568B7">
        <w:t>Brute Force Page Within The DVWA Web portal</w:t>
      </w:r>
      <w:r w:rsidR="00984B08">
        <w:t>.................................</w:t>
      </w:r>
      <w:r w:rsidR="001568B7">
        <w:t>.....</w:t>
      </w:r>
      <w:r w:rsidR="00984B08">
        <w:t>.....1</w:t>
      </w:r>
      <w:r w:rsidR="001568B7">
        <w:t>8</w:t>
      </w:r>
    </w:p>
    <w:p w14:paraId="22D8B1A2" w14:textId="05D29C37" w:rsidR="00A81AC6" w:rsidRDefault="00A81AC6" w:rsidP="008822EB">
      <w:r w:rsidRPr="00A81AC6">
        <w:t xml:space="preserve">Figure </w:t>
      </w:r>
      <w:r w:rsidR="001568B7">
        <w:t>3.5</w:t>
      </w:r>
      <w:r w:rsidRPr="00A81AC6">
        <w:t xml:space="preserve">: </w:t>
      </w:r>
      <w:r w:rsidR="00C6521B">
        <w:t>Intercepting Traffic To Get Current Cookie</w:t>
      </w:r>
      <w:r w:rsidR="00C6521B">
        <w:t>.................</w:t>
      </w:r>
      <w:r w:rsidR="00984B08">
        <w:t>...................................1</w:t>
      </w:r>
      <w:r w:rsidR="001568B7">
        <w:t>8</w:t>
      </w:r>
    </w:p>
    <w:p w14:paraId="07961639" w14:textId="32D35522" w:rsidR="008822EB" w:rsidRDefault="00A81AC6" w:rsidP="008822EB">
      <w:r w:rsidRPr="00A81AC6">
        <w:t xml:space="preserve">Figure </w:t>
      </w:r>
      <w:r w:rsidR="00C6521B">
        <w:t>3.6</w:t>
      </w:r>
      <w:r w:rsidRPr="00A81AC6">
        <w:t xml:space="preserve">: </w:t>
      </w:r>
      <w:r w:rsidR="00C6521B" w:rsidRPr="00C6521B">
        <w:t>Failed Login Attempt Within Brute Force Page</w:t>
      </w:r>
      <w:r w:rsidR="00984B08">
        <w:t>..............</w:t>
      </w:r>
      <w:r w:rsidR="00C6521B">
        <w:t>.....................</w:t>
      </w:r>
      <w:r w:rsidR="00984B08">
        <w:t>..........1</w:t>
      </w:r>
      <w:r w:rsidR="00C6521B">
        <w:t>9</w:t>
      </w:r>
    </w:p>
    <w:p w14:paraId="65CF3FC1" w14:textId="1BA907C3" w:rsidR="00A81AC6" w:rsidRDefault="00A81AC6" w:rsidP="008822EB">
      <w:r w:rsidRPr="00A81AC6">
        <w:t xml:space="preserve">Figure </w:t>
      </w:r>
      <w:r w:rsidR="00C6521B">
        <w:t>3.7</w:t>
      </w:r>
      <w:r w:rsidRPr="00A81AC6">
        <w:t xml:space="preserve">: </w:t>
      </w:r>
      <w:r w:rsidR="00C6521B">
        <w:t>Successful Match From Brute Force</w:t>
      </w:r>
      <w:r w:rsidR="00984B08">
        <w:t>..</w:t>
      </w:r>
      <w:r w:rsidR="00C6521B">
        <w:t>........</w:t>
      </w:r>
      <w:r w:rsidR="00984B08">
        <w:t>.....................................................</w:t>
      </w:r>
      <w:r w:rsidR="00C6521B">
        <w:t>20</w:t>
      </w:r>
    </w:p>
    <w:p w14:paraId="42663BFF" w14:textId="77777777" w:rsidR="00A81AC6" w:rsidRPr="008822EB" w:rsidRDefault="00A81AC6" w:rsidP="008822EB"/>
    <w:p w14:paraId="3D76B72B" w14:textId="7D553C36" w:rsidR="00D00ED1" w:rsidRDefault="008822EB">
      <w:r>
        <w:fldChar w:fldCharType="end"/>
      </w:r>
    </w:p>
    <w:p w14:paraId="3B887196" w14:textId="7C7A6526" w:rsidR="00D00ED1" w:rsidRDefault="00D00ED1"/>
    <w:p w14:paraId="7E8764F4" w14:textId="2B38D21D" w:rsidR="00D00ED1" w:rsidRDefault="00D00ED1"/>
    <w:p w14:paraId="3DE1648C" w14:textId="0ADB29AD" w:rsidR="00D00ED1" w:rsidRDefault="00D00ED1"/>
    <w:p w14:paraId="14DA8B05" w14:textId="1F1408FF" w:rsidR="00D00ED1" w:rsidRDefault="00D00ED1"/>
    <w:p w14:paraId="5EA9F1BB" w14:textId="38AB7DA2" w:rsidR="00D00ED1" w:rsidRDefault="00D00ED1"/>
    <w:p w14:paraId="77EEEF57" w14:textId="77777777" w:rsidR="00984B08" w:rsidRDefault="00984B08" w:rsidP="00984B08">
      <w:pPr>
        <w:jc w:val="center"/>
        <w:rPr>
          <w:rFonts w:asciiTheme="majorHAnsi" w:hAnsiTheme="majorHAnsi"/>
          <w:color w:val="E51D1B" w:themeColor="accent4" w:themeShade="BF"/>
          <w:sz w:val="32"/>
          <w:szCs w:val="32"/>
          <w:u w:val="single"/>
        </w:rPr>
      </w:pPr>
    </w:p>
    <w:p w14:paraId="5315E434" w14:textId="77777777" w:rsidR="001C040F" w:rsidRDefault="001C040F" w:rsidP="00984B08">
      <w:pPr>
        <w:jc w:val="center"/>
        <w:rPr>
          <w:rFonts w:asciiTheme="majorHAnsi" w:hAnsiTheme="majorHAnsi"/>
          <w:color w:val="E51D1B" w:themeColor="accent4" w:themeShade="BF"/>
          <w:sz w:val="32"/>
          <w:szCs w:val="32"/>
          <w:u w:val="single"/>
        </w:rPr>
      </w:pPr>
    </w:p>
    <w:p w14:paraId="0513FDA2" w14:textId="77777777" w:rsidR="001C040F" w:rsidRDefault="001C040F" w:rsidP="00984B08">
      <w:pPr>
        <w:jc w:val="center"/>
        <w:rPr>
          <w:rFonts w:asciiTheme="majorHAnsi" w:hAnsiTheme="majorHAnsi"/>
          <w:color w:val="E51D1B" w:themeColor="accent4" w:themeShade="BF"/>
          <w:sz w:val="32"/>
          <w:szCs w:val="32"/>
          <w:u w:val="single"/>
        </w:rPr>
      </w:pPr>
    </w:p>
    <w:p w14:paraId="34784211" w14:textId="77777777" w:rsidR="001C040F" w:rsidRDefault="001C040F" w:rsidP="00984B08">
      <w:pPr>
        <w:jc w:val="center"/>
        <w:rPr>
          <w:rFonts w:asciiTheme="majorHAnsi" w:hAnsiTheme="majorHAnsi"/>
          <w:color w:val="E51D1B" w:themeColor="accent4" w:themeShade="BF"/>
          <w:sz w:val="32"/>
          <w:szCs w:val="32"/>
          <w:u w:val="single"/>
        </w:rPr>
      </w:pPr>
    </w:p>
    <w:p w14:paraId="2184C224" w14:textId="175F0CBC" w:rsidR="00D00ED1" w:rsidRDefault="00D00ED1" w:rsidP="00984B08">
      <w:pPr>
        <w:jc w:val="center"/>
        <w:rPr>
          <w:rFonts w:asciiTheme="majorHAnsi" w:hAnsiTheme="majorHAnsi"/>
          <w:color w:val="E51D1B" w:themeColor="accent4" w:themeShade="BF"/>
          <w:sz w:val="32"/>
          <w:szCs w:val="32"/>
          <w:u w:val="single"/>
        </w:rPr>
      </w:pPr>
      <w:r w:rsidRPr="00AD5018">
        <w:rPr>
          <w:rFonts w:asciiTheme="majorHAnsi" w:hAnsiTheme="majorHAnsi"/>
          <w:color w:val="E51D1B" w:themeColor="accent4" w:themeShade="BF"/>
          <w:sz w:val="32"/>
          <w:szCs w:val="32"/>
          <w:u w:val="single"/>
        </w:rPr>
        <w:lastRenderedPageBreak/>
        <w:t>EXECUTIVE SUMMARY</w:t>
      </w:r>
    </w:p>
    <w:p w14:paraId="2CF84E47" w14:textId="77777777" w:rsidR="00AD5018" w:rsidRPr="00AD5018" w:rsidRDefault="00AD5018" w:rsidP="00D00ED1">
      <w:pPr>
        <w:jc w:val="center"/>
        <w:rPr>
          <w:rFonts w:asciiTheme="majorHAnsi" w:hAnsiTheme="majorHAnsi"/>
          <w:color w:val="E51D1B" w:themeColor="accent4" w:themeShade="BF"/>
          <w:sz w:val="32"/>
          <w:szCs w:val="32"/>
          <w:u w:val="single"/>
        </w:rPr>
      </w:pPr>
    </w:p>
    <w:p w14:paraId="6063C3E2" w14:textId="19FB675B" w:rsidR="00AD5018" w:rsidRDefault="00CE0CFE" w:rsidP="00AD5018">
      <w:pPr>
        <w:jc w:val="both"/>
      </w:pPr>
      <w:r>
        <w:t xml:space="preserve">Akolade Adelaja </w:t>
      </w:r>
      <w:r w:rsidR="008B6B46">
        <w:t>was tasked to evaluate the Metasploitable 2 Virtual Machine’s security by engaging in a penetration test that was conducted on 10</w:t>
      </w:r>
      <w:r w:rsidR="008B6B46" w:rsidRPr="008B6B46">
        <w:rPr>
          <w:vertAlign w:val="superscript"/>
        </w:rPr>
        <w:t>th</w:t>
      </w:r>
      <w:r w:rsidR="008B6B46">
        <w:t xml:space="preserve"> April 2021. </w:t>
      </w:r>
      <w:r w:rsidR="00AD5018">
        <w:t xml:space="preserve">The goal of the “pentest” is to act as a malicious actor by performing </w:t>
      </w:r>
      <w:r w:rsidR="00381259">
        <w:t>cyber-attacks</w:t>
      </w:r>
      <w:r w:rsidR="00AD5018">
        <w:t xml:space="preserve"> against the </w:t>
      </w:r>
      <w:r w:rsidR="00381259">
        <w:t>application</w:t>
      </w:r>
      <w:r w:rsidR="00AD5018">
        <w:t xml:space="preserve"> with the </w:t>
      </w:r>
      <w:r w:rsidR="00296EBB">
        <w:t>aim of</w:t>
      </w:r>
      <w:r w:rsidR="00AD5018">
        <w:t xml:space="preserve"> discovering any vulnerabilities that could lead to a breach</w:t>
      </w:r>
      <w:r w:rsidR="00381259">
        <w:t xml:space="preserve"> </w:t>
      </w:r>
      <w:r w:rsidR="00AD5018">
        <w:t xml:space="preserve">and be leveraged to gain access to the </w:t>
      </w:r>
      <w:r w:rsidR="00A952F2">
        <w:t xml:space="preserve">system through the </w:t>
      </w:r>
      <w:r w:rsidR="00AD5018">
        <w:t>application.</w:t>
      </w:r>
    </w:p>
    <w:p w14:paraId="3F7D2972" w14:textId="77777777" w:rsidR="00AD5018" w:rsidRDefault="00AD5018" w:rsidP="00AD5018">
      <w:pPr>
        <w:jc w:val="both"/>
      </w:pPr>
    </w:p>
    <w:p w14:paraId="03C5509F" w14:textId="32F6FC0C" w:rsidR="00296EBB" w:rsidRDefault="00D5031E" w:rsidP="00AD5018">
      <w:pPr>
        <w:jc w:val="both"/>
        <w:rPr>
          <w:rFonts w:cs="Times New Roman"/>
          <w:iCs/>
        </w:rPr>
      </w:pPr>
      <w:r>
        <w:rPr>
          <w:rFonts w:cs="Times New Roman"/>
        </w:rPr>
        <w:t>This assessment harnessed testing</w:t>
      </w:r>
      <w:r w:rsidR="00AD5018">
        <w:rPr>
          <w:rFonts w:cs="Times New Roman"/>
        </w:rPr>
        <w:t xml:space="preserve"> based on the </w:t>
      </w:r>
      <w:r w:rsidR="00AD5018" w:rsidRPr="00381259">
        <w:rPr>
          <w:rFonts w:cs="Times New Roman"/>
          <w:b/>
          <w:bCs/>
          <w:i/>
          <w:iCs/>
        </w:rPr>
        <w:t>NIST SP 800-115 Technical Guide to Information Security Testing and Assessment</w:t>
      </w:r>
      <w:r w:rsidR="00381259">
        <w:rPr>
          <w:rFonts w:cs="Times New Roman"/>
          <w:i/>
          <w:iCs/>
        </w:rPr>
        <w:t xml:space="preserve"> </w:t>
      </w:r>
      <w:r w:rsidR="00381259" w:rsidRPr="00381259">
        <w:rPr>
          <w:rFonts w:cs="Times New Roman"/>
        </w:rPr>
        <w:t>t</w:t>
      </w:r>
      <w:r w:rsidRPr="00381259">
        <w:rPr>
          <w:rFonts w:cs="Times New Roman"/>
        </w:rPr>
        <w:t>o</w:t>
      </w:r>
      <w:r w:rsidR="00381259" w:rsidRPr="00381259">
        <w:rPr>
          <w:rFonts w:cs="Times New Roman"/>
          <w:iCs/>
        </w:rPr>
        <w:t xml:space="preserve"> </w:t>
      </w:r>
      <w:r w:rsidR="00381259" w:rsidRPr="003A4D7B">
        <w:rPr>
          <w:rFonts w:cs="Times New Roman"/>
          <w:iCs/>
        </w:rPr>
        <w:t xml:space="preserve">provide documentation and proof </w:t>
      </w:r>
      <w:r w:rsidR="00381259">
        <w:rPr>
          <w:rFonts w:cs="Times New Roman"/>
          <w:iCs/>
        </w:rPr>
        <w:t xml:space="preserve">of </w:t>
      </w:r>
      <w:r w:rsidR="00381259" w:rsidRPr="003A4D7B">
        <w:rPr>
          <w:rFonts w:cs="Times New Roman"/>
          <w:iCs/>
        </w:rPr>
        <w:t>developing a working exploit</w:t>
      </w:r>
      <w:r w:rsidR="00381259">
        <w:rPr>
          <w:rFonts w:cs="Times New Roman"/>
          <w:iCs/>
        </w:rPr>
        <w:t>. All issues discovered by Adelaja are achieved and verified through the evaluation of the network, vulnerability scanning and assessment on the system, and exploitation of found vulnerabilities using automated and manual processes where applicable.</w:t>
      </w:r>
      <w:r w:rsidR="003A4D7B" w:rsidRPr="003A4D7B">
        <w:rPr>
          <w:rFonts w:cs="Times New Roman"/>
          <w:iCs/>
        </w:rPr>
        <w:t>.</w:t>
      </w:r>
      <w:r w:rsidR="00AD5018" w:rsidRPr="00AD5018">
        <w:rPr>
          <w:rFonts w:cs="Times New Roman"/>
          <w:iCs/>
        </w:rPr>
        <w:t xml:space="preserve"> </w:t>
      </w:r>
    </w:p>
    <w:p w14:paraId="127FAABA" w14:textId="46C55EDD" w:rsidR="003A4D7B" w:rsidRDefault="003A4D7B" w:rsidP="00AD5018">
      <w:pPr>
        <w:jc w:val="both"/>
        <w:rPr>
          <w:rFonts w:cs="Times New Roman"/>
          <w:iCs/>
        </w:rPr>
      </w:pPr>
    </w:p>
    <w:p w14:paraId="1CD50E18" w14:textId="49568ADE" w:rsidR="003A4D7B" w:rsidRPr="003A4D7B" w:rsidRDefault="003A4D7B" w:rsidP="00AD5018">
      <w:pPr>
        <w:jc w:val="both"/>
        <w:rPr>
          <w:rFonts w:cs="Times New Roman"/>
          <w:iCs/>
          <w:color w:val="E51D1B" w:themeColor="accent4" w:themeShade="BF"/>
        </w:rPr>
      </w:pPr>
      <w:r w:rsidRPr="003A4D7B">
        <w:rPr>
          <w:rFonts w:cs="Times New Roman"/>
          <w:iCs/>
          <w:color w:val="E51D1B" w:themeColor="accent4" w:themeShade="BF"/>
        </w:rPr>
        <w:t>P</w:t>
      </w:r>
      <w:r>
        <w:rPr>
          <w:rFonts w:cs="Times New Roman"/>
          <w:iCs/>
          <w:color w:val="E51D1B" w:themeColor="accent4" w:themeShade="BF"/>
        </w:rPr>
        <w:t>HASES OF PENETRATION TEST</w:t>
      </w:r>
    </w:p>
    <w:p w14:paraId="4EFD27F6" w14:textId="77777777" w:rsidR="003A4D7B" w:rsidRPr="003A4D7B" w:rsidRDefault="003A4D7B" w:rsidP="003A4D7B">
      <w:pPr>
        <w:jc w:val="both"/>
        <w:rPr>
          <w:rFonts w:cs="Times New Roman"/>
          <w:iCs/>
        </w:rPr>
      </w:pPr>
      <w:r w:rsidRPr="003A4D7B">
        <w:rPr>
          <w:rFonts w:cs="Times New Roman"/>
          <w:iCs/>
        </w:rPr>
        <w:t>Phases of penetration testing activities include the following:</w:t>
      </w:r>
    </w:p>
    <w:p w14:paraId="60F2F8D5" w14:textId="2903ABA0" w:rsidR="003A4D7B" w:rsidRPr="003A4D7B" w:rsidRDefault="003A4D7B" w:rsidP="003A4D7B">
      <w:pPr>
        <w:numPr>
          <w:ilvl w:val="0"/>
          <w:numId w:val="1"/>
        </w:numPr>
        <w:jc w:val="both"/>
        <w:rPr>
          <w:rFonts w:cs="Times New Roman"/>
          <w:iCs/>
        </w:rPr>
      </w:pPr>
      <w:r w:rsidRPr="003A4D7B">
        <w:rPr>
          <w:rFonts w:cs="Times New Roman"/>
          <w:iCs/>
        </w:rPr>
        <w:t>Planning –</w:t>
      </w:r>
      <w:r>
        <w:rPr>
          <w:rFonts w:cs="Times New Roman"/>
          <w:iCs/>
        </w:rPr>
        <w:t xml:space="preserve"> G</w:t>
      </w:r>
      <w:r w:rsidRPr="003A4D7B">
        <w:rPr>
          <w:rFonts w:cs="Times New Roman"/>
          <w:iCs/>
        </w:rPr>
        <w:t>oals are gathered, and rules of engagement obtained.</w:t>
      </w:r>
    </w:p>
    <w:p w14:paraId="6440F5DE" w14:textId="77777777" w:rsidR="003A4D7B" w:rsidRPr="003A4D7B" w:rsidRDefault="003A4D7B" w:rsidP="003A4D7B">
      <w:pPr>
        <w:numPr>
          <w:ilvl w:val="0"/>
          <w:numId w:val="1"/>
        </w:numPr>
        <w:jc w:val="both"/>
        <w:rPr>
          <w:rFonts w:cs="Times New Roman"/>
          <w:iCs/>
        </w:rPr>
      </w:pPr>
      <w:r w:rsidRPr="003A4D7B">
        <w:rPr>
          <w:rFonts w:cs="Times New Roman"/>
          <w:iCs/>
        </w:rPr>
        <w:t>Discovery – Perform scanning and enumeration to identify potential vulnerabilities, weak areas, and exploits.</w:t>
      </w:r>
    </w:p>
    <w:p w14:paraId="2B253478" w14:textId="0CDBEED9" w:rsidR="003A4D7B" w:rsidRDefault="003A4D7B" w:rsidP="003A4D7B">
      <w:pPr>
        <w:numPr>
          <w:ilvl w:val="0"/>
          <w:numId w:val="1"/>
        </w:numPr>
        <w:jc w:val="both"/>
        <w:rPr>
          <w:rFonts w:cs="Times New Roman"/>
          <w:iCs/>
        </w:rPr>
      </w:pPr>
      <w:r w:rsidRPr="003A4D7B">
        <w:rPr>
          <w:rFonts w:cs="Times New Roman"/>
          <w:iCs/>
        </w:rPr>
        <w:t>Attack – Confirm potential vulnerabilities through exploitation and perform additional discovery upon new access.</w:t>
      </w:r>
    </w:p>
    <w:p w14:paraId="1D2078E4" w14:textId="75C595C3" w:rsidR="003A4D7B" w:rsidRPr="003A4D7B" w:rsidRDefault="003A4D7B" w:rsidP="003A4D7B">
      <w:pPr>
        <w:pStyle w:val="ListParagraph"/>
        <w:numPr>
          <w:ilvl w:val="0"/>
          <w:numId w:val="1"/>
        </w:numPr>
        <w:jc w:val="both"/>
        <w:rPr>
          <w:iCs/>
        </w:rPr>
      </w:pPr>
      <w:r w:rsidRPr="003A4D7B">
        <w:rPr>
          <w:rFonts w:cs="Times New Roman"/>
          <w:iCs/>
        </w:rPr>
        <w:t xml:space="preserve">Reporting – Document all found vulnerabilities and exploits, failed </w:t>
      </w:r>
      <w:r w:rsidR="00FB7D7B" w:rsidRPr="003A4D7B">
        <w:rPr>
          <w:rFonts w:cs="Times New Roman"/>
          <w:iCs/>
        </w:rPr>
        <w:t>attempts,</w:t>
      </w:r>
      <w:r w:rsidR="00C10754">
        <w:rPr>
          <w:rFonts w:cs="Times New Roman"/>
          <w:iCs/>
        </w:rPr>
        <w:t xml:space="preserve"> and recommendation</w:t>
      </w:r>
      <w:r w:rsidR="00FB7D7B">
        <w:rPr>
          <w:rFonts w:cs="Times New Roman"/>
          <w:iCs/>
        </w:rPr>
        <w:t>s</w:t>
      </w:r>
      <w:r w:rsidR="00C10754">
        <w:rPr>
          <w:rFonts w:cs="Times New Roman"/>
          <w:iCs/>
        </w:rPr>
        <w:t>.</w:t>
      </w:r>
    </w:p>
    <w:p w14:paraId="6C66A683" w14:textId="1F454814" w:rsidR="003A4D7B" w:rsidRDefault="003A4D7B" w:rsidP="003A4D7B">
      <w:pPr>
        <w:ind w:left="720"/>
        <w:jc w:val="both"/>
        <w:rPr>
          <w:rFonts w:cs="Times New Roman"/>
          <w:iCs/>
        </w:rPr>
      </w:pPr>
    </w:p>
    <w:p w14:paraId="3FEAF591" w14:textId="1AA59D50" w:rsidR="003A4D7B" w:rsidRDefault="00A66D47" w:rsidP="003A4D7B">
      <w:pPr>
        <w:ind w:left="720"/>
        <w:jc w:val="both"/>
        <w:rPr>
          <w:rFonts w:cs="Times New Roman"/>
          <w:iCs/>
        </w:rPr>
      </w:pPr>
      <w:r w:rsidRPr="00A66D47">
        <w:rPr>
          <w:rFonts w:cs="Times New Roman"/>
          <w:iCs/>
          <w:noProof/>
        </w:rPr>
        <w:drawing>
          <wp:inline distT="0" distB="0" distL="0" distR="0" wp14:anchorId="5E90D5A3" wp14:editId="6427E0F9">
            <wp:extent cx="5419725" cy="3390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491" cy="3391379"/>
                    </a:xfrm>
                    <a:prstGeom prst="rect">
                      <a:avLst/>
                    </a:prstGeom>
                  </pic:spPr>
                </pic:pic>
              </a:graphicData>
            </a:graphic>
          </wp:inline>
        </w:drawing>
      </w:r>
    </w:p>
    <w:p w14:paraId="252216DB" w14:textId="77777777" w:rsidR="00291E3A" w:rsidRDefault="00291E3A" w:rsidP="00AD5018">
      <w:pPr>
        <w:jc w:val="both"/>
        <w:rPr>
          <w:color w:val="E51D1B" w:themeColor="accent4" w:themeShade="BF"/>
        </w:rPr>
      </w:pPr>
    </w:p>
    <w:p w14:paraId="7D7866D6" w14:textId="77777777" w:rsidR="00291E3A" w:rsidRDefault="00291E3A" w:rsidP="00AD5018">
      <w:pPr>
        <w:jc w:val="both"/>
        <w:rPr>
          <w:color w:val="E51D1B" w:themeColor="accent4" w:themeShade="BF"/>
        </w:rPr>
      </w:pPr>
    </w:p>
    <w:p w14:paraId="2B53FF97" w14:textId="77777777" w:rsidR="00291E3A" w:rsidRDefault="00291E3A" w:rsidP="00AD5018">
      <w:pPr>
        <w:jc w:val="both"/>
        <w:rPr>
          <w:color w:val="E51D1B" w:themeColor="accent4" w:themeShade="BF"/>
        </w:rPr>
      </w:pPr>
    </w:p>
    <w:p w14:paraId="049F245E" w14:textId="77777777" w:rsidR="00291E3A" w:rsidRDefault="00291E3A" w:rsidP="00AD5018">
      <w:pPr>
        <w:jc w:val="both"/>
        <w:rPr>
          <w:color w:val="E51D1B" w:themeColor="accent4" w:themeShade="BF"/>
        </w:rPr>
      </w:pPr>
    </w:p>
    <w:p w14:paraId="657714BD" w14:textId="77777777" w:rsidR="00291E3A" w:rsidRDefault="00291E3A" w:rsidP="00AD5018">
      <w:pPr>
        <w:jc w:val="both"/>
        <w:rPr>
          <w:color w:val="E51D1B" w:themeColor="accent4" w:themeShade="BF"/>
        </w:rPr>
      </w:pPr>
    </w:p>
    <w:p w14:paraId="18DF2DA5" w14:textId="77777777" w:rsidR="00291E3A" w:rsidRDefault="00291E3A" w:rsidP="00AD5018">
      <w:pPr>
        <w:jc w:val="both"/>
        <w:rPr>
          <w:color w:val="E51D1B" w:themeColor="accent4" w:themeShade="BF"/>
        </w:rPr>
      </w:pPr>
    </w:p>
    <w:p w14:paraId="661A143D" w14:textId="77777777" w:rsidR="00291E3A" w:rsidRDefault="00291E3A" w:rsidP="00AD5018">
      <w:pPr>
        <w:jc w:val="both"/>
        <w:rPr>
          <w:color w:val="E51D1B" w:themeColor="accent4" w:themeShade="BF"/>
        </w:rPr>
      </w:pPr>
    </w:p>
    <w:p w14:paraId="0DB0E387" w14:textId="77777777" w:rsidR="00291E3A" w:rsidRDefault="00291E3A" w:rsidP="00AD5018">
      <w:pPr>
        <w:jc w:val="both"/>
        <w:rPr>
          <w:color w:val="E51D1B" w:themeColor="accent4" w:themeShade="BF"/>
        </w:rPr>
      </w:pPr>
    </w:p>
    <w:p w14:paraId="0F294261" w14:textId="77777777" w:rsidR="00291E3A" w:rsidRDefault="00291E3A" w:rsidP="00AD5018">
      <w:pPr>
        <w:jc w:val="both"/>
        <w:rPr>
          <w:color w:val="E51D1B" w:themeColor="accent4" w:themeShade="BF"/>
        </w:rPr>
      </w:pPr>
    </w:p>
    <w:p w14:paraId="706CCBF2" w14:textId="46665298" w:rsidR="00A952F2" w:rsidRPr="00A952F2" w:rsidRDefault="00A952F2" w:rsidP="00AD5018">
      <w:pPr>
        <w:jc w:val="both"/>
      </w:pPr>
      <w:r w:rsidRPr="00A952F2">
        <w:rPr>
          <w:color w:val="E51D1B" w:themeColor="accent4" w:themeShade="BF"/>
        </w:rPr>
        <w:t>FINDINGS OVERVIEW</w:t>
      </w:r>
      <w:r w:rsidRPr="00A952F2">
        <w:t xml:space="preserve"> </w:t>
      </w:r>
    </w:p>
    <w:p w14:paraId="0632D670" w14:textId="04FD279A" w:rsidR="00A66D47" w:rsidRDefault="00A952F2" w:rsidP="00AD5018">
      <w:pPr>
        <w:jc w:val="both"/>
      </w:pPr>
      <w:r>
        <w:t>While conducting the</w:t>
      </w:r>
      <w:r w:rsidR="00A66D47">
        <w:t xml:space="preserve"> </w:t>
      </w:r>
      <w:r>
        <w:t xml:space="preserve">penetration test, there </w:t>
      </w:r>
      <w:r w:rsidR="00381259">
        <w:t xml:space="preserve">were several </w:t>
      </w:r>
      <w:r>
        <w:t>critical vulnerabilit</w:t>
      </w:r>
      <w:r w:rsidR="00381259">
        <w:t>ies</w:t>
      </w:r>
      <w:r>
        <w:t xml:space="preserve"> discovered in</w:t>
      </w:r>
      <w:r w:rsidR="00A66D47">
        <w:t xml:space="preserve"> the </w:t>
      </w:r>
      <w:r w:rsidR="00381259">
        <w:t>Metasploitable 2 network</w:t>
      </w:r>
      <w:r>
        <w:t>. A brief technical overview is listed below:</w:t>
      </w:r>
    </w:p>
    <w:p w14:paraId="7EE4FF01" w14:textId="77777777" w:rsidR="00430BB7" w:rsidRDefault="00430BB7" w:rsidP="00AD5018">
      <w:pPr>
        <w:jc w:val="both"/>
      </w:pPr>
    </w:p>
    <w:p w14:paraId="5BA6CA13" w14:textId="2AFA6D07" w:rsidR="00A952F2" w:rsidRDefault="00A952F2" w:rsidP="00AD5018">
      <w:pPr>
        <w:jc w:val="both"/>
      </w:pPr>
      <w:bookmarkStart w:id="1" w:name="_Hlk69811981"/>
      <w:bookmarkStart w:id="2" w:name="_Hlk69814768"/>
      <w:r w:rsidRPr="00630312">
        <w:rPr>
          <w:b/>
          <w:bCs/>
          <w:u w:val="single"/>
        </w:rPr>
        <w:t xml:space="preserve">Target: </w:t>
      </w:r>
      <w:r w:rsidR="00430BB7">
        <w:rPr>
          <w:b/>
          <w:bCs/>
          <w:u w:val="single"/>
        </w:rPr>
        <w:t>vsFTP 2.3.4</w:t>
      </w:r>
      <w:r w:rsidR="0012136D" w:rsidRPr="0012136D">
        <w:rPr>
          <w:b/>
          <w:bCs/>
          <w:color w:val="FF0000"/>
          <w:u w:val="single"/>
        </w:rPr>
        <w:t>(Critical</w:t>
      </w:r>
      <w:bookmarkEnd w:id="2"/>
      <w:r w:rsidR="0012136D" w:rsidRPr="0012136D">
        <w:rPr>
          <w:b/>
          <w:bCs/>
          <w:color w:val="FF0000"/>
          <w:u w:val="single"/>
        </w:rPr>
        <w:t>)</w:t>
      </w:r>
      <w:r w:rsidRPr="0012136D">
        <w:rPr>
          <w:color w:val="FF0000"/>
        </w:rPr>
        <w:t xml:space="preserve"> </w:t>
      </w:r>
      <w:r>
        <w:t>– Low-privilege shell was obtained by performing a</w:t>
      </w:r>
      <w:r w:rsidR="00430BB7">
        <w:t>n automated backdoor command execution exploit against the vulnerable FTP server</w:t>
      </w:r>
      <w:r>
        <w:t xml:space="preserve"> </w:t>
      </w:r>
      <w:r w:rsidR="00F80137">
        <w:t xml:space="preserve">found open on port </w:t>
      </w:r>
      <w:r w:rsidR="00430BB7">
        <w:t>21</w:t>
      </w:r>
      <w:r w:rsidR="00153167">
        <w:t>.</w:t>
      </w:r>
      <w:r w:rsidR="00F80137">
        <w:t xml:space="preserve"> Once access was established, </w:t>
      </w:r>
      <w:r w:rsidR="00BF3054">
        <w:t xml:space="preserve">usernames and passwords files were extracted which </w:t>
      </w:r>
      <w:r w:rsidR="008E3CB2">
        <w:t>were</w:t>
      </w:r>
      <w:r w:rsidR="00BF3054">
        <w:t xml:space="preserve"> used to obtain access credentials</w:t>
      </w:r>
      <w:bookmarkEnd w:id="1"/>
      <w:r w:rsidR="00BF3054">
        <w:t>.</w:t>
      </w:r>
    </w:p>
    <w:p w14:paraId="302714D7" w14:textId="66573F04" w:rsidR="00BF3054" w:rsidRDefault="00BF3054" w:rsidP="00AD5018">
      <w:pPr>
        <w:jc w:val="both"/>
      </w:pPr>
    </w:p>
    <w:p w14:paraId="3C195E29" w14:textId="643570EB" w:rsidR="00BF3054" w:rsidRDefault="00BF3054" w:rsidP="00AD5018">
      <w:pPr>
        <w:jc w:val="both"/>
      </w:pPr>
      <w:bookmarkStart w:id="3" w:name="_Hlk69820188"/>
      <w:r w:rsidRPr="00630312">
        <w:rPr>
          <w:b/>
          <w:bCs/>
          <w:u w:val="single"/>
        </w:rPr>
        <w:t xml:space="preserve">Target: </w:t>
      </w:r>
      <w:r>
        <w:rPr>
          <w:b/>
          <w:bCs/>
          <w:u w:val="single"/>
        </w:rPr>
        <w:t>proFTPD 1.3.1</w:t>
      </w:r>
      <w:bookmarkEnd w:id="3"/>
      <w:r w:rsidR="0012136D" w:rsidRPr="0012136D">
        <w:rPr>
          <w:b/>
          <w:bCs/>
          <w:color w:val="FF0000"/>
          <w:u w:val="single"/>
        </w:rPr>
        <w:t>(Critical)</w:t>
      </w:r>
      <w:r w:rsidRPr="0012136D">
        <w:rPr>
          <w:color w:val="FF0000"/>
        </w:rPr>
        <w:t xml:space="preserve"> </w:t>
      </w:r>
      <w:r>
        <w:t>– Gained administrative/root access by performing a brute force attack against the FTP server found on port 2121</w:t>
      </w:r>
      <w:r w:rsidR="00291E3A">
        <w:t xml:space="preserve"> granting Adelaja access as the FTP service account </w:t>
      </w:r>
      <w:r w:rsidR="00291E3A" w:rsidRPr="00291E3A">
        <w:rPr>
          <w:b/>
          <w:bCs/>
        </w:rPr>
        <w:t>‘user’</w:t>
      </w:r>
      <w:r>
        <w:t xml:space="preserve">. </w:t>
      </w:r>
    </w:p>
    <w:p w14:paraId="2A8D3A7F" w14:textId="0709D0D7" w:rsidR="00BF3054" w:rsidRDefault="00BF3054" w:rsidP="00AD5018">
      <w:pPr>
        <w:jc w:val="both"/>
      </w:pPr>
    </w:p>
    <w:p w14:paraId="184AAF72" w14:textId="7139DD3B" w:rsidR="00BF3054" w:rsidRDefault="00BF3054" w:rsidP="00BF3054">
      <w:pPr>
        <w:jc w:val="both"/>
      </w:pPr>
      <w:bookmarkStart w:id="4" w:name="_Hlk69824158"/>
      <w:r w:rsidRPr="00630312">
        <w:rPr>
          <w:b/>
          <w:bCs/>
          <w:u w:val="single"/>
        </w:rPr>
        <w:t xml:space="preserve">Target: </w:t>
      </w:r>
      <w:r w:rsidR="00291E3A">
        <w:rPr>
          <w:b/>
          <w:bCs/>
          <w:u w:val="single"/>
        </w:rPr>
        <w:t>DVWA</w:t>
      </w:r>
      <w:bookmarkEnd w:id="4"/>
      <w:r w:rsidR="0012136D" w:rsidRPr="0012136D">
        <w:rPr>
          <w:b/>
          <w:bCs/>
          <w:color w:val="A84F32" w:themeColor="accent3" w:themeShade="80"/>
        </w:rPr>
        <w:t>(High)</w:t>
      </w:r>
      <w:r>
        <w:t xml:space="preserve">– </w:t>
      </w:r>
      <w:r w:rsidR="00291E3A">
        <w:t xml:space="preserve">Gained administrative/root access by performing a brute force attack against the Metasploitable 2 web app ‘DVWA’ found </w:t>
      </w:r>
      <w:bookmarkStart w:id="5" w:name="_Hlk69824251"/>
      <w:r w:rsidR="00291E3A">
        <w:t xml:space="preserve">at </w:t>
      </w:r>
      <w:hyperlink r:id="rId14" w:history="1">
        <w:r w:rsidR="00291E3A" w:rsidRPr="00B27AAA">
          <w:rPr>
            <w:rStyle w:val="Hyperlink"/>
          </w:rPr>
          <w:t>http://10.0.2.7/dvwa/</w:t>
        </w:r>
      </w:hyperlink>
      <w:bookmarkEnd w:id="5"/>
      <w:r w:rsidR="00291E3A">
        <w:t xml:space="preserve"> granting Adelaja access as the HTTP admin account </w:t>
      </w:r>
      <w:r w:rsidR="00291E3A" w:rsidRPr="00291E3A">
        <w:rPr>
          <w:b/>
          <w:bCs/>
        </w:rPr>
        <w:t>‘admin’</w:t>
      </w:r>
      <w:r w:rsidR="00291E3A">
        <w:t xml:space="preserve">. Once access was established, further access into the admin protected area found at </w:t>
      </w:r>
      <w:hyperlink r:id="rId15" w:history="1">
        <w:r w:rsidR="00291E3A" w:rsidRPr="00B27AAA">
          <w:rPr>
            <w:rStyle w:val="Hyperlink"/>
          </w:rPr>
          <w:t>http://10.0.2.7/dvwa/vulnerabilities/brute</w:t>
        </w:r>
      </w:hyperlink>
      <w:r w:rsidR="00291E3A">
        <w:t xml:space="preserve"> was possible by performing a brute force attack</w:t>
      </w:r>
      <w:r w:rsidR="008E3CB2">
        <w:t xml:space="preserve"> against the internal login screen.</w:t>
      </w:r>
    </w:p>
    <w:p w14:paraId="5481CD4F" w14:textId="12AE2126" w:rsidR="008E3CB2" w:rsidRDefault="008E3CB2" w:rsidP="00BF3054">
      <w:pPr>
        <w:jc w:val="both"/>
      </w:pPr>
    </w:p>
    <w:p w14:paraId="334CC024" w14:textId="77777777" w:rsidR="00153167" w:rsidRPr="00153167" w:rsidRDefault="00153167" w:rsidP="00AD5018">
      <w:pPr>
        <w:jc w:val="both"/>
        <w:rPr>
          <w:color w:val="E51D1B" w:themeColor="accent4" w:themeShade="BF"/>
        </w:rPr>
      </w:pPr>
      <w:r w:rsidRPr="00153167">
        <w:rPr>
          <w:color w:val="E51D1B" w:themeColor="accent4" w:themeShade="BF"/>
        </w:rPr>
        <w:t xml:space="preserve">RECOMMENDATIONS </w:t>
      </w:r>
    </w:p>
    <w:p w14:paraId="2ABDDDD4" w14:textId="71565D25" w:rsidR="00153167" w:rsidRDefault="00153167" w:rsidP="00153167">
      <w:r>
        <w:t xml:space="preserve">To increase </w:t>
      </w:r>
      <w:r w:rsidR="00F07EF3">
        <w:t xml:space="preserve">security posture and prevent </w:t>
      </w:r>
      <w:r w:rsidR="008E3CB2">
        <w:t>Password Attacks</w:t>
      </w:r>
      <w:r w:rsidR="00EA0FE0">
        <w:t xml:space="preserve"> in Enterprises</w:t>
      </w:r>
      <w:r>
        <w:t>, Adelaja recommends the following mitigations and/or remediations be performed:</w:t>
      </w:r>
    </w:p>
    <w:p w14:paraId="414CC12D" w14:textId="26D6568C" w:rsidR="00CA57FA" w:rsidRPr="00CA57FA" w:rsidRDefault="008E3CB2" w:rsidP="00CA57FA">
      <w:pPr>
        <w:pStyle w:val="ListParagraph"/>
        <w:numPr>
          <w:ilvl w:val="0"/>
          <w:numId w:val="4"/>
        </w:numPr>
        <w:rPr>
          <w:iCs/>
          <w:color w:val="000000" w:themeColor="text1"/>
        </w:rPr>
      </w:pPr>
      <w:r>
        <w:rPr>
          <w:b/>
          <w:bCs/>
          <w:iCs/>
          <w:color w:val="000000" w:themeColor="text1"/>
        </w:rPr>
        <w:t>Multi Factor Authentication.</w:t>
      </w:r>
      <w:r w:rsidR="00153167">
        <w:rPr>
          <w:iCs/>
          <w:color w:val="000000" w:themeColor="text1"/>
        </w:rPr>
        <w:t xml:space="preserve"> </w:t>
      </w:r>
      <w:r>
        <w:rPr>
          <w:iCs/>
          <w:color w:val="000000" w:themeColor="text1"/>
        </w:rPr>
        <w:t>Calling on a Privileged Access Management (PAM) solution which deploys multifactor authentication(MFA) puts different layers of identity security on each account within the enterprise.</w:t>
      </w:r>
    </w:p>
    <w:p w14:paraId="252862AF" w14:textId="53A48BC3" w:rsidR="00F07EF3" w:rsidRDefault="00B52EE8" w:rsidP="00153167">
      <w:pPr>
        <w:pStyle w:val="ListParagraph"/>
        <w:numPr>
          <w:ilvl w:val="0"/>
          <w:numId w:val="4"/>
        </w:numPr>
        <w:rPr>
          <w:iCs/>
          <w:color w:val="000000" w:themeColor="text1"/>
        </w:rPr>
      </w:pPr>
      <w:r>
        <w:rPr>
          <w:b/>
          <w:bCs/>
          <w:iCs/>
          <w:color w:val="000000" w:themeColor="text1"/>
        </w:rPr>
        <w:t>Implement Account Lockout.</w:t>
      </w:r>
      <w:r w:rsidR="00F07EF3" w:rsidRPr="00153167">
        <w:rPr>
          <w:iCs/>
          <w:color w:val="000000" w:themeColor="text1"/>
        </w:rPr>
        <w:t xml:space="preserve"> </w:t>
      </w:r>
      <w:r>
        <w:rPr>
          <w:iCs/>
          <w:color w:val="000000" w:themeColor="text1"/>
        </w:rPr>
        <w:t>These prevent any more login attempts for a period after a certain number of failed logins. Note that the counter should be associated with the account rather than the source IP Address. This is to prevent attackers from making login attempts from many different IP addresses.</w:t>
      </w:r>
    </w:p>
    <w:p w14:paraId="70E258CF" w14:textId="342C3397" w:rsidR="00CA57FA" w:rsidRDefault="00B52EE8" w:rsidP="00153167">
      <w:pPr>
        <w:pStyle w:val="ListParagraph"/>
        <w:numPr>
          <w:ilvl w:val="0"/>
          <w:numId w:val="4"/>
        </w:numPr>
        <w:rPr>
          <w:iCs/>
          <w:color w:val="000000" w:themeColor="text1"/>
        </w:rPr>
      </w:pPr>
      <w:r>
        <w:rPr>
          <w:b/>
          <w:bCs/>
        </w:rPr>
        <w:t>Logging and Monitoring</w:t>
      </w:r>
      <w:r w:rsidR="00CA57FA">
        <w:t xml:space="preserve">. </w:t>
      </w:r>
      <w:r>
        <w:t>Enable logging and monitoring of authentication to detect attacks/failures on a real time basis by ensuring that all failures and account lockouts are logged and reviewed regularly.</w:t>
      </w:r>
    </w:p>
    <w:p w14:paraId="5F4E1CDC" w14:textId="7ADD1620" w:rsidR="002752F8" w:rsidRDefault="002752F8" w:rsidP="00CA57FA">
      <w:pPr>
        <w:rPr>
          <w:iCs/>
          <w:color w:val="FF0000"/>
        </w:rPr>
      </w:pPr>
      <w:r w:rsidRPr="002752F8">
        <w:rPr>
          <w:iCs/>
          <w:color w:val="FF0000"/>
        </w:rPr>
        <w:t>SEVERITY SCALE</w:t>
      </w:r>
    </w:p>
    <w:p w14:paraId="0EA6B9CC" w14:textId="77777777" w:rsidR="002752F8" w:rsidRPr="002752F8" w:rsidRDefault="002752F8" w:rsidP="00CA57FA">
      <w:pPr>
        <w:rPr>
          <w:iCs/>
          <w:color w:val="FF0000"/>
        </w:rPr>
      </w:pPr>
    </w:p>
    <w:p w14:paraId="5180DDB9" w14:textId="2D6FDB2D" w:rsidR="002752F8" w:rsidRDefault="002752F8" w:rsidP="00CA57FA">
      <w:pPr>
        <w:rPr>
          <w:iCs/>
          <w:color w:val="000000" w:themeColor="text1"/>
        </w:rPr>
      </w:pPr>
      <w:r w:rsidRPr="002752F8">
        <w:rPr>
          <w:iCs/>
          <w:noProof/>
          <w:color w:val="000000" w:themeColor="text1"/>
        </w:rPr>
        <w:drawing>
          <wp:inline distT="0" distB="0" distL="0" distR="0" wp14:anchorId="37381AF9" wp14:editId="50C83E71">
            <wp:extent cx="657225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3899" cy="2752480"/>
                    </a:xfrm>
                    <a:prstGeom prst="rect">
                      <a:avLst/>
                    </a:prstGeom>
                  </pic:spPr>
                </pic:pic>
              </a:graphicData>
            </a:graphic>
          </wp:inline>
        </w:drawing>
      </w:r>
    </w:p>
    <w:p w14:paraId="716FB3F3" w14:textId="24A8DF0C" w:rsidR="002752F8" w:rsidRDefault="00420339" w:rsidP="00CA57FA">
      <w:pPr>
        <w:rPr>
          <w:rFonts w:asciiTheme="majorHAnsi" w:hAnsiTheme="majorHAnsi"/>
          <w:color w:val="FF0000"/>
          <w:sz w:val="32"/>
          <w:szCs w:val="32"/>
          <w:u w:val="single"/>
        </w:rPr>
      </w:pPr>
      <w:r w:rsidRPr="00420339">
        <w:rPr>
          <w:rFonts w:asciiTheme="majorHAnsi" w:hAnsiTheme="majorHAnsi"/>
          <w:color w:val="FF0000"/>
          <w:sz w:val="32"/>
          <w:szCs w:val="32"/>
          <w:u w:val="single"/>
        </w:rPr>
        <w:lastRenderedPageBreak/>
        <w:t>EXPLOITATION</w:t>
      </w:r>
    </w:p>
    <w:p w14:paraId="23625416" w14:textId="1ECE0240" w:rsidR="004D11C1" w:rsidRDefault="00420339" w:rsidP="004D11C1">
      <w:pPr>
        <w:rPr>
          <w:iCs/>
        </w:rPr>
      </w:pPr>
      <w:r w:rsidRPr="00420339">
        <w:t xml:space="preserve">During the exploitation phase, Adelaja </w:t>
      </w:r>
      <w:r>
        <w:t xml:space="preserve">will </w:t>
      </w:r>
      <w:r w:rsidR="0012136D">
        <w:t>leverage</w:t>
      </w:r>
      <w:r>
        <w:t xml:space="preserve"> a</w:t>
      </w:r>
      <w:r w:rsidR="0012136D">
        <w:t xml:space="preserve"> series of password attacks against the Metasploitable 2 machine</w:t>
      </w:r>
      <w:r w:rsidR="0012136D">
        <w:rPr>
          <w:iCs/>
        </w:rPr>
        <w:t xml:space="preserve">. </w:t>
      </w:r>
      <w:r w:rsidR="004D11C1">
        <w:rPr>
          <w:iCs/>
        </w:rPr>
        <w:t>The end goal for the tester is to attempt to penetrate the target system gaining as much access privilege as possible. Adelaja will stay within the scope that was determined during pre-engagement.</w:t>
      </w:r>
    </w:p>
    <w:p w14:paraId="07495797" w14:textId="23B1F33B" w:rsidR="004D11C1" w:rsidRDefault="004D11C1" w:rsidP="004D11C1">
      <w:pPr>
        <w:rPr>
          <w:iCs/>
        </w:rPr>
      </w:pPr>
    </w:p>
    <w:p w14:paraId="771DC4FF" w14:textId="4C1B509D" w:rsidR="0012136D" w:rsidRPr="0012136D" w:rsidRDefault="0012136D" w:rsidP="0012136D">
      <w:pPr>
        <w:pStyle w:val="ListParagraph"/>
        <w:numPr>
          <w:ilvl w:val="0"/>
          <w:numId w:val="8"/>
        </w:numPr>
        <w:rPr>
          <w:b/>
          <w:bCs/>
          <w:iCs/>
          <w:color w:val="0070C0"/>
          <w:u w:val="single"/>
        </w:rPr>
      </w:pPr>
      <w:r w:rsidRPr="0012136D">
        <w:rPr>
          <w:b/>
          <w:bCs/>
          <w:iCs/>
          <w:color w:val="0070C0"/>
          <w:u w:val="single"/>
        </w:rPr>
        <w:t>Target: vsFTP 2.3.4</w:t>
      </w:r>
    </w:p>
    <w:p w14:paraId="68D64DA4" w14:textId="56466CA9" w:rsidR="005D1328" w:rsidRPr="0012136D" w:rsidRDefault="005D1328" w:rsidP="0012136D">
      <w:pPr>
        <w:rPr>
          <w:iCs/>
        </w:rPr>
      </w:pPr>
      <w:bookmarkStart w:id="6" w:name="_Hlk69820271"/>
      <w:r w:rsidRPr="0012136D">
        <w:rPr>
          <w:iCs/>
        </w:rPr>
        <w:t xml:space="preserve">Before proceeding to develop the exploit. The application is checked to </w:t>
      </w:r>
      <w:r w:rsidR="00312223">
        <w:rPr>
          <w:iCs/>
        </w:rPr>
        <w:t>determine the security of services running on its open ports. To do this an Nmap service scan is run targeting every open port available.</w:t>
      </w:r>
      <w:r w:rsidR="00E34B94" w:rsidRPr="0012136D">
        <w:rPr>
          <w:iCs/>
        </w:rPr>
        <w:t xml:space="preserve"> [Figure 1.1].</w:t>
      </w:r>
      <w:bookmarkEnd w:id="6"/>
    </w:p>
    <w:p w14:paraId="56B8EC13" w14:textId="0F458107" w:rsidR="00E34B94" w:rsidRDefault="00E34B94" w:rsidP="004D11C1">
      <w:pPr>
        <w:rPr>
          <w:iCs/>
        </w:rPr>
      </w:pPr>
    </w:p>
    <w:p w14:paraId="22DD1DD2" w14:textId="77777777" w:rsidR="00E34B94" w:rsidRDefault="00E34B94" w:rsidP="004A7613">
      <w:pPr>
        <w:keepNext/>
        <w:jc w:val="center"/>
      </w:pPr>
      <w:r>
        <w:rPr>
          <w:iCs/>
          <w:noProof/>
        </w:rPr>
        <w:drawing>
          <wp:inline distT="0" distB="0" distL="0" distR="0" wp14:anchorId="756B3C3D" wp14:editId="6894FBF5">
            <wp:extent cx="9282028" cy="6067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9399598" cy="6144277"/>
                    </a:xfrm>
                    <a:prstGeom prst="rect">
                      <a:avLst/>
                    </a:prstGeom>
                  </pic:spPr>
                </pic:pic>
              </a:graphicData>
            </a:graphic>
          </wp:inline>
        </w:drawing>
      </w:r>
    </w:p>
    <w:p w14:paraId="7873A123" w14:textId="2EDD87A9" w:rsidR="00E34B94" w:rsidRPr="00E34B94" w:rsidRDefault="00E34B94" w:rsidP="00E34B94">
      <w:pPr>
        <w:pStyle w:val="Caption"/>
        <w:jc w:val="center"/>
        <w:rPr>
          <w:iCs w:val="0"/>
          <w:sz w:val="24"/>
          <w:szCs w:val="24"/>
        </w:rPr>
      </w:pPr>
      <w:bookmarkStart w:id="7" w:name="_Toc64889312"/>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 xml:space="preserve">.1: </w:t>
      </w:r>
      <w:bookmarkEnd w:id="7"/>
      <w:r w:rsidR="00312223">
        <w:rPr>
          <w:sz w:val="24"/>
          <w:szCs w:val="24"/>
        </w:rPr>
        <w:t>Nmap Scan Results</w:t>
      </w:r>
    </w:p>
    <w:p w14:paraId="36353EB7" w14:textId="638DC3AB" w:rsidR="004D11C1" w:rsidRDefault="00312223" w:rsidP="004D11C1">
      <w:pPr>
        <w:rPr>
          <w:iCs/>
        </w:rPr>
      </w:pPr>
      <w:bookmarkStart w:id="8" w:name="_Hlk69820555"/>
      <w:r>
        <w:rPr>
          <w:iCs/>
        </w:rPr>
        <w:t xml:space="preserve">The resulting scan shows an open port 21 running an FTP server, specifically a vsFTP 2.3.4. A quick check </w:t>
      </w:r>
      <w:bookmarkEnd w:id="8"/>
      <w:r>
        <w:rPr>
          <w:iCs/>
        </w:rPr>
        <w:t>on exploitDB using searchsploit reveals a backdoor command execution exploit for the version of vsFTP currently running on the Metasploitable 2 machine</w:t>
      </w:r>
      <w:r w:rsidR="00116639">
        <w:rPr>
          <w:iCs/>
        </w:rPr>
        <w:t>[Figure 1.2]</w:t>
      </w:r>
      <w:r w:rsidR="00E1017C">
        <w:rPr>
          <w:iCs/>
        </w:rPr>
        <w:t>.</w:t>
      </w:r>
    </w:p>
    <w:p w14:paraId="47D426FB" w14:textId="337EEE55" w:rsidR="00116639" w:rsidRDefault="00116639" w:rsidP="004D11C1">
      <w:pPr>
        <w:rPr>
          <w:iCs/>
          <w:noProof/>
        </w:rPr>
      </w:pPr>
      <w:r>
        <w:rPr>
          <w:iCs/>
          <w:noProof/>
        </w:rPr>
        <w:lastRenderedPageBreak/>
        <w:drawing>
          <wp:inline distT="0" distB="0" distL="0" distR="0" wp14:anchorId="11D50E5D" wp14:editId="30CFED44">
            <wp:extent cx="7233285" cy="18478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7251892" cy="1852603"/>
                    </a:xfrm>
                    <a:prstGeom prst="rect">
                      <a:avLst/>
                    </a:prstGeom>
                  </pic:spPr>
                </pic:pic>
              </a:graphicData>
            </a:graphic>
          </wp:inline>
        </w:drawing>
      </w:r>
    </w:p>
    <w:p w14:paraId="40D0A17C" w14:textId="53275E01" w:rsidR="00E1017C" w:rsidRDefault="00116639" w:rsidP="00447A7D">
      <w:pPr>
        <w:pStyle w:val="Caption"/>
        <w:jc w:val="center"/>
        <w:rPr>
          <w:sz w:val="24"/>
          <w:szCs w:val="24"/>
        </w:rPr>
      </w:pPr>
      <w:bookmarkStart w:id="9" w:name="_Toc64889313"/>
      <w:bookmarkStart w:id="10" w:name="_Hlk69816815"/>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2</w:t>
      </w:r>
      <w:r w:rsidRPr="00E34B94">
        <w:rPr>
          <w:sz w:val="24"/>
          <w:szCs w:val="24"/>
        </w:rPr>
        <w:t xml:space="preserve">: </w:t>
      </w:r>
      <w:bookmarkStart w:id="11" w:name="_Hlk69829532"/>
      <w:bookmarkEnd w:id="9"/>
      <w:r w:rsidR="00447A7D">
        <w:rPr>
          <w:sz w:val="24"/>
          <w:szCs w:val="24"/>
        </w:rPr>
        <w:t xml:space="preserve">vsFTP searchsploit results showing </w:t>
      </w:r>
      <w:r w:rsidR="006F327A">
        <w:rPr>
          <w:sz w:val="24"/>
          <w:szCs w:val="24"/>
        </w:rPr>
        <w:t>exploit.</w:t>
      </w:r>
      <w:r w:rsidR="00447A7D">
        <w:rPr>
          <w:sz w:val="24"/>
          <w:szCs w:val="24"/>
        </w:rPr>
        <w:t xml:space="preserve"> </w:t>
      </w:r>
      <w:bookmarkEnd w:id="11"/>
    </w:p>
    <w:bookmarkEnd w:id="10"/>
    <w:p w14:paraId="7BF7CAF5" w14:textId="07B5A5C0" w:rsidR="00E1017C" w:rsidRDefault="00447A7D" w:rsidP="00E1017C">
      <w:pPr>
        <w:rPr>
          <w:iCs/>
        </w:rPr>
      </w:pPr>
      <w:r>
        <w:rPr>
          <w:iCs/>
        </w:rPr>
        <w:t>The Metasploit Framework contains a suite of tools</w:t>
      </w:r>
      <w:r w:rsidR="006F327A">
        <w:rPr>
          <w:iCs/>
        </w:rPr>
        <w:t xml:space="preserve"> and modules with different functionalities that can load, view, and run an exploit[Figure 1.3].</w:t>
      </w:r>
    </w:p>
    <w:p w14:paraId="5EA468F3" w14:textId="77777777" w:rsidR="006F327A" w:rsidRDefault="006F327A" w:rsidP="00E1017C">
      <w:pPr>
        <w:rPr>
          <w:iCs/>
        </w:rPr>
      </w:pPr>
    </w:p>
    <w:p w14:paraId="40B6D236" w14:textId="2966ADDC" w:rsidR="00E1017C" w:rsidRDefault="006F327A" w:rsidP="00E1017C">
      <w:pPr>
        <w:rPr>
          <w:iCs/>
        </w:rPr>
      </w:pPr>
      <w:r>
        <w:rPr>
          <w:iCs/>
          <w:noProof/>
        </w:rPr>
        <w:drawing>
          <wp:inline distT="0" distB="0" distL="0" distR="0" wp14:anchorId="632886F1" wp14:editId="1E0E5E58">
            <wp:extent cx="10087110" cy="4067175"/>
            <wp:effectExtent l="0" t="0" r="952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119114" cy="4080079"/>
                    </a:xfrm>
                    <a:prstGeom prst="rect">
                      <a:avLst/>
                    </a:prstGeom>
                  </pic:spPr>
                </pic:pic>
              </a:graphicData>
            </a:graphic>
          </wp:inline>
        </w:drawing>
      </w:r>
    </w:p>
    <w:p w14:paraId="5DB76B0D" w14:textId="213DF589" w:rsidR="006F327A" w:rsidRDefault="006F327A" w:rsidP="006F327A">
      <w:pPr>
        <w:pStyle w:val="Caption"/>
        <w:jc w:val="center"/>
        <w:rPr>
          <w:sz w:val="24"/>
          <w:szCs w:val="24"/>
        </w:rPr>
      </w:pPr>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3</w:t>
      </w:r>
      <w:r w:rsidRPr="00E34B94">
        <w:rPr>
          <w:sz w:val="24"/>
          <w:szCs w:val="24"/>
        </w:rPr>
        <w:t xml:space="preserve">: </w:t>
      </w:r>
      <w:bookmarkStart w:id="12" w:name="_Hlk69829562"/>
      <w:r>
        <w:rPr>
          <w:sz w:val="24"/>
          <w:szCs w:val="24"/>
        </w:rPr>
        <w:t>Metasploit Framework</w:t>
      </w:r>
      <w:bookmarkEnd w:id="12"/>
      <w:r>
        <w:rPr>
          <w:sz w:val="24"/>
          <w:szCs w:val="24"/>
        </w:rPr>
        <w:t xml:space="preserve">. </w:t>
      </w:r>
    </w:p>
    <w:p w14:paraId="61015C76" w14:textId="38889D60" w:rsidR="006F327A" w:rsidRDefault="006F327A" w:rsidP="006F327A">
      <w:r>
        <w:t xml:space="preserve">As seen in Figure 1.3, the framework is first loaded up before the </w:t>
      </w:r>
      <w:r w:rsidR="002B358F">
        <w:t>exploit</w:t>
      </w:r>
      <w:r>
        <w:t xml:space="preserve"> needed is searched for using </w:t>
      </w:r>
      <w:r w:rsidRPr="002B358F">
        <w:rPr>
          <w:b/>
          <w:bCs/>
        </w:rPr>
        <w:t>“grep vsFTP search exploits</w:t>
      </w:r>
      <w:r w:rsidR="002B358F" w:rsidRPr="002B358F">
        <w:rPr>
          <w:b/>
          <w:bCs/>
        </w:rPr>
        <w:t>”</w:t>
      </w:r>
      <w:r w:rsidR="002B358F">
        <w:t xml:space="preserve">. There is only one and it is selected using the </w:t>
      </w:r>
      <w:r w:rsidR="002B358F" w:rsidRPr="002B358F">
        <w:rPr>
          <w:b/>
          <w:bCs/>
        </w:rPr>
        <w:t>‘use’</w:t>
      </w:r>
      <w:r w:rsidR="002B358F">
        <w:t xml:space="preserve"> keyword along with either the exploit name or number.</w:t>
      </w:r>
    </w:p>
    <w:p w14:paraId="6C0A3BD2" w14:textId="57E75D72" w:rsidR="002B358F" w:rsidRPr="006F327A" w:rsidRDefault="002B358F" w:rsidP="006F327A">
      <w:r>
        <w:t xml:space="preserve">With the exploit selected, a few other parameters will have to be set for the exploit to work. The </w:t>
      </w:r>
      <w:r w:rsidRPr="002B358F">
        <w:rPr>
          <w:b/>
          <w:bCs/>
        </w:rPr>
        <w:t xml:space="preserve">‘show info’ </w:t>
      </w:r>
      <w:r>
        <w:t>keyword will display these parameters along with information relevant to the exploit</w:t>
      </w:r>
      <w:r>
        <w:rPr>
          <w:iCs/>
        </w:rPr>
        <w:t>[Figure 1.4].</w:t>
      </w:r>
    </w:p>
    <w:p w14:paraId="3179B038" w14:textId="01B84441" w:rsidR="00E1017C" w:rsidRDefault="00E1017C" w:rsidP="00E1017C">
      <w:pPr>
        <w:rPr>
          <w:noProof/>
        </w:rPr>
      </w:pPr>
    </w:p>
    <w:p w14:paraId="151F23F5" w14:textId="3C47CC51" w:rsidR="002B358F" w:rsidRDefault="002B358F" w:rsidP="00E1017C">
      <w:pPr>
        <w:rPr>
          <w:noProof/>
        </w:rPr>
      </w:pPr>
    </w:p>
    <w:p w14:paraId="29760530" w14:textId="7860E395" w:rsidR="002B358F" w:rsidRDefault="002B358F" w:rsidP="00E1017C">
      <w:pPr>
        <w:rPr>
          <w:noProof/>
        </w:rPr>
      </w:pPr>
    </w:p>
    <w:p w14:paraId="3807D453" w14:textId="12499E7C" w:rsidR="002B358F" w:rsidRDefault="002B358F" w:rsidP="00E1017C">
      <w:pPr>
        <w:rPr>
          <w:noProof/>
        </w:rPr>
      </w:pPr>
    </w:p>
    <w:p w14:paraId="2D51C693" w14:textId="4C40E54E" w:rsidR="002B358F" w:rsidRDefault="002B358F" w:rsidP="00E1017C">
      <w:pPr>
        <w:rPr>
          <w:noProof/>
        </w:rPr>
      </w:pPr>
    </w:p>
    <w:p w14:paraId="70A9C18B" w14:textId="1E298C96" w:rsidR="002B358F" w:rsidRDefault="002B358F" w:rsidP="00E1017C">
      <w:pPr>
        <w:rPr>
          <w:noProof/>
        </w:rPr>
      </w:pPr>
    </w:p>
    <w:p w14:paraId="3B0325B1" w14:textId="164997B3" w:rsidR="002B358F" w:rsidRPr="00E1017C" w:rsidRDefault="002B358F" w:rsidP="00E1017C">
      <w:r>
        <w:rPr>
          <w:noProof/>
        </w:rPr>
        <w:lastRenderedPageBreak/>
        <w:drawing>
          <wp:inline distT="0" distB="0" distL="0" distR="0" wp14:anchorId="204D7B48" wp14:editId="072A8179">
            <wp:extent cx="7007250" cy="478155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23319" cy="4792515"/>
                    </a:xfrm>
                    <a:prstGeom prst="rect">
                      <a:avLst/>
                    </a:prstGeom>
                  </pic:spPr>
                </pic:pic>
              </a:graphicData>
            </a:graphic>
          </wp:inline>
        </w:drawing>
      </w:r>
    </w:p>
    <w:p w14:paraId="2361156B" w14:textId="7E79C2EC" w:rsidR="00E1017C" w:rsidRDefault="00E1017C" w:rsidP="00E1017C">
      <w:pPr>
        <w:pStyle w:val="Caption"/>
        <w:jc w:val="center"/>
        <w:rPr>
          <w:sz w:val="24"/>
          <w:szCs w:val="24"/>
        </w:rPr>
      </w:pPr>
      <w:bookmarkStart w:id="13" w:name="_Toc64889316"/>
      <w:bookmarkStart w:id="14" w:name="_Hlk69817939"/>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sidR="002B358F">
        <w:rPr>
          <w:sz w:val="24"/>
          <w:szCs w:val="24"/>
        </w:rPr>
        <w:t>4</w:t>
      </w:r>
      <w:r w:rsidRPr="00E34B94">
        <w:rPr>
          <w:sz w:val="24"/>
          <w:szCs w:val="24"/>
        </w:rPr>
        <w:t xml:space="preserve">: </w:t>
      </w:r>
      <w:bookmarkStart w:id="15" w:name="_Hlk69829592"/>
      <w:bookmarkEnd w:id="13"/>
      <w:r w:rsidR="002B358F">
        <w:rPr>
          <w:sz w:val="24"/>
          <w:szCs w:val="24"/>
        </w:rPr>
        <w:t>vsFTP Command Execution Exploit Show Info Page</w:t>
      </w:r>
    </w:p>
    <w:bookmarkEnd w:id="14"/>
    <w:bookmarkEnd w:id="15"/>
    <w:p w14:paraId="53E959A2" w14:textId="62F8E722" w:rsidR="002B358F" w:rsidRDefault="002B358F" w:rsidP="002B358F">
      <w:pPr>
        <w:rPr>
          <w:iCs/>
        </w:rPr>
      </w:pPr>
      <w:r>
        <w:t>As seen in Figure 1.4, the basic options listed under the Show Info page of the framework is edited</w:t>
      </w:r>
      <w:r w:rsidR="000521F9">
        <w:t xml:space="preserve"> to provide the target host and the target port where the exploit would be sent to and executed. Typing the </w:t>
      </w:r>
      <w:r w:rsidR="000521F9" w:rsidRPr="000521F9">
        <w:rPr>
          <w:b/>
          <w:bCs/>
        </w:rPr>
        <w:t>‘run’</w:t>
      </w:r>
      <w:r w:rsidR="000521F9">
        <w:t xml:space="preserve"> keyword will run the exploit and create a shell and open a session indicating a successful exploit</w:t>
      </w:r>
      <w:r>
        <w:rPr>
          <w:iCs/>
        </w:rPr>
        <w:t>[Figure 1.</w:t>
      </w:r>
      <w:r w:rsidR="000521F9">
        <w:rPr>
          <w:iCs/>
        </w:rPr>
        <w:t>5</w:t>
      </w:r>
      <w:r>
        <w:rPr>
          <w:iCs/>
        </w:rPr>
        <w:t>].</w:t>
      </w:r>
    </w:p>
    <w:p w14:paraId="01C7E9DC" w14:textId="6D633C9D" w:rsidR="000521F9" w:rsidRDefault="000521F9" w:rsidP="002B358F">
      <w:pPr>
        <w:rPr>
          <w:iCs/>
        </w:rPr>
      </w:pPr>
    </w:p>
    <w:p w14:paraId="1AFA3E7D" w14:textId="77777777" w:rsidR="007E19EE" w:rsidRDefault="000521F9" w:rsidP="002B358F">
      <w:pPr>
        <w:rPr>
          <w:iCs/>
        </w:rPr>
      </w:pPr>
      <w:r>
        <w:rPr>
          <w:iCs/>
        </w:rPr>
        <w:t>With the successful creation of the shell,</w:t>
      </w:r>
      <w:r w:rsidR="007E19EE">
        <w:rPr>
          <w:iCs/>
        </w:rPr>
        <w:t xml:space="preserve"> and with it running in the background (Using CTRL D and sessions -l to put shell session to background and check on active sessions),</w:t>
      </w:r>
      <w:r>
        <w:rPr>
          <w:iCs/>
        </w:rPr>
        <w:t xml:space="preserve"> </w:t>
      </w:r>
      <w:r w:rsidR="007E19EE">
        <w:rPr>
          <w:iCs/>
        </w:rPr>
        <w:t>username,</w:t>
      </w:r>
      <w:r>
        <w:rPr>
          <w:iCs/>
        </w:rPr>
        <w:t xml:space="preserve"> and password extraction from the Metasploitable 2 machine is possible using the hashdump </w:t>
      </w:r>
      <w:r w:rsidR="007E19EE">
        <w:rPr>
          <w:iCs/>
        </w:rPr>
        <w:t xml:space="preserve">post </w:t>
      </w:r>
      <w:r>
        <w:rPr>
          <w:iCs/>
        </w:rPr>
        <w:t>module available on the Metasploit Framework</w:t>
      </w:r>
      <w:bookmarkStart w:id="16" w:name="_Hlk69819030"/>
      <w:r>
        <w:rPr>
          <w:iCs/>
        </w:rPr>
        <w:t>[Figure 1.6].</w:t>
      </w:r>
      <w:r w:rsidR="007E19EE">
        <w:rPr>
          <w:iCs/>
        </w:rPr>
        <w:t xml:space="preserve"> </w:t>
      </w:r>
      <w:bookmarkEnd w:id="16"/>
    </w:p>
    <w:p w14:paraId="526D6045" w14:textId="77777777" w:rsidR="007E19EE" w:rsidRDefault="007E19EE" w:rsidP="002B358F">
      <w:pPr>
        <w:rPr>
          <w:iCs/>
        </w:rPr>
      </w:pPr>
    </w:p>
    <w:p w14:paraId="13F82E64" w14:textId="299C6DB5" w:rsidR="000521F9" w:rsidRDefault="007E19EE" w:rsidP="002B358F">
      <w:pPr>
        <w:rPr>
          <w:iCs/>
        </w:rPr>
      </w:pPr>
      <w:r>
        <w:rPr>
          <w:iCs/>
        </w:rPr>
        <w:t>The Hashdump module will gather password hashes dump for Linux systems. Figure 1.6 shows how this module is selected and the required module options needed for it to run successfully. With these set</w:t>
      </w:r>
      <w:r w:rsidR="009B7AD0">
        <w:rPr>
          <w:iCs/>
        </w:rPr>
        <w:t xml:space="preserve">, the </w:t>
      </w:r>
      <w:r w:rsidR="009B7AD0" w:rsidRPr="009B7AD0">
        <w:rPr>
          <w:b/>
          <w:bCs/>
          <w:iCs/>
        </w:rPr>
        <w:t>‘run’</w:t>
      </w:r>
      <w:r w:rsidR="009B7AD0">
        <w:rPr>
          <w:iCs/>
        </w:rPr>
        <w:t xml:space="preserve"> command is used to gather the password hashes and the </w:t>
      </w:r>
      <w:r w:rsidR="009B7AD0" w:rsidRPr="009B7AD0">
        <w:rPr>
          <w:b/>
          <w:bCs/>
          <w:iCs/>
        </w:rPr>
        <w:t>‘loot’</w:t>
      </w:r>
      <w:r w:rsidR="009B7AD0">
        <w:rPr>
          <w:iCs/>
        </w:rPr>
        <w:t xml:space="preserve"> command is used to view the results. Here the passwd, shadow and unshadow files were obtained[Figure 1.7].</w:t>
      </w:r>
    </w:p>
    <w:p w14:paraId="4A0C2140" w14:textId="7C92C907" w:rsidR="000521F9" w:rsidRPr="006F327A" w:rsidRDefault="000521F9" w:rsidP="002B358F">
      <w:r>
        <w:rPr>
          <w:noProof/>
        </w:rPr>
        <w:lastRenderedPageBreak/>
        <w:drawing>
          <wp:inline distT="0" distB="0" distL="0" distR="0" wp14:anchorId="2636FC9E" wp14:editId="62CE447E">
            <wp:extent cx="8244597" cy="6848475"/>
            <wp:effectExtent l="0" t="0" r="444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99696" cy="6894243"/>
                    </a:xfrm>
                    <a:prstGeom prst="rect">
                      <a:avLst/>
                    </a:prstGeom>
                  </pic:spPr>
                </pic:pic>
              </a:graphicData>
            </a:graphic>
          </wp:inline>
        </w:drawing>
      </w:r>
    </w:p>
    <w:p w14:paraId="1C1B0B0F" w14:textId="4BD91B4B" w:rsidR="000521F9" w:rsidRDefault="000521F9" w:rsidP="000521F9">
      <w:pPr>
        <w:pStyle w:val="Caption"/>
        <w:jc w:val="center"/>
        <w:rPr>
          <w:sz w:val="24"/>
          <w:szCs w:val="24"/>
        </w:rPr>
      </w:pPr>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5</w:t>
      </w:r>
      <w:r w:rsidRPr="00E34B94">
        <w:rPr>
          <w:sz w:val="24"/>
          <w:szCs w:val="24"/>
        </w:rPr>
        <w:t xml:space="preserve">: </w:t>
      </w:r>
      <w:bookmarkStart w:id="17" w:name="_Hlk69829665"/>
      <w:r>
        <w:rPr>
          <w:sz w:val="24"/>
          <w:szCs w:val="24"/>
        </w:rPr>
        <w:t>Exploit Execution and Shell</w:t>
      </w:r>
      <w:bookmarkEnd w:id="17"/>
    </w:p>
    <w:p w14:paraId="2037DB50" w14:textId="19E53E0B" w:rsidR="002B358F" w:rsidRDefault="002B358F" w:rsidP="002B358F"/>
    <w:p w14:paraId="0A89E565" w14:textId="77777777" w:rsidR="002B358F" w:rsidRPr="002B358F" w:rsidRDefault="002B358F" w:rsidP="002B358F"/>
    <w:p w14:paraId="5E27A948" w14:textId="329615F6" w:rsidR="005A0F07" w:rsidRDefault="005A0F07" w:rsidP="00E1017C"/>
    <w:p w14:paraId="425E3FB2" w14:textId="48A191A5" w:rsidR="007E19EE" w:rsidRDefault="007E19EE" w:rsidP="005A0F07">
      <w:pPr>
        <w:rPr>
          <w:iCs/>
          <w:color w:val="FF0000"/>
        </w:rPr>
      </w:pPr>
      <w:r>
        <w:rPr>
          <w:iCs/>
          <w:noProof/>
          <w:color w:val="FF0000"/>
        </w:rPr>
        <w:lastRenderedPageBreak/>
        <w:drawing>
          <wp:inline distT="0" distB="0" distL="0" distR="0" wp14:anchorId="795D5169" wp14:editId="28BA2715">
            <wp:extent cx="9518650" cy="5923733"/>
            <wp:effectExtent l="0" t="0" r="6350" b="127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9566294" cy="5953383"/>
                    </a:xfrm>
                    <a:prstGeom prst="rect">
                      <a:avLst/>
                    </a:prstGeom>
                  </pic:spPr>
                </pic:pic>
              </a:graphicData>
            </a:graphic>
          </wp:inline>
        </w:drawing>
      </w:r>
    </w:p>
    <w:p w14:paraId="41A57966" w14:textId="34960F36" w:rsidR="009B7AD0" w:rsidRDefault="009B7AD0" w:rsidP="009B7AD0">
      <w:pPr>
        <w:pStyle w:val="Caption"/>
        <w:jc w:val="center"/>
        <w:rPr>
          <w:sz w:val="24"/>
          <w:szCs w:val="24"/>
        </w:rPr>
      </w:pPr>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6</w:t>
      </w:r>
      <w:r w:rsidRPr="00E34B94">
        <w:rPr>
          <w:sz w:val="24"/>
          <w:szCs w:val="24"/>
        </w:rPr>
        <w:t xml:space="preserve">: </w:t>
      </w:r>
      <w:bookmarkStart w:id="18" w:name="_Hlk69829720"/>
      <w:r>
        <w:rPr>
          <w:sz w:val="24"/>
          <w:szCs w:val="24"/>
        </w:rPr>
        <w:t>Setting The Hashdump Post Module</w:t>
      </w:r>
      <w:bookmarkEnd w:id="18"/>
    </w:p>
    <w:p w14:paraId="7BD26B92" w14:textId="0A9C196E" w:rsidR="009B7AD0" w:rsidRPr="009B7AD0" w:rsidRDefault="009B7AD0" w:rsidP="009B7AD0">
      <w:r>
        <w:rPr>
          <w:noProof/>
        </w:rPr>
        <w:drawing>
          <wp:inline distT="0" distB="0" distL="0" distR="0" wp14:anchorId="21883D05" wp14:editId="2876F47C">
            <wp:extent cx="7510624" cy="2419350"/>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572621" cy="2439321"/>
                    </a:xfrm>
                    <a:prstGeom prst="rect">
                      <a:avLst/>
                    </a:prstGeom>
                  </pic:spPr>
                </pic:pic>
              </a:graphicData>
            </a:graphic>
          </wp:inline>
        </w:drawing>
      </w:r>
    </w:p>
    <w:p w14:paraId="082058A7" w14:textId="2E394A97" w:rsidR="009B7AD0" w:rsidRDefault="009B7AD0" w:rsidP="009B7AD0">
      <w:pPr>
        <w:pStyle w:val="Caption"/>
        <w:jc w:val="center"/>
        <w:rPr>
          <w:sz w:val="24"/>
          <w:szCs w:val="24"/>
        </w:rPr>
      </w:pPr>
      <w:bookmarkStart w:id="19" w:name="_Hlk69820047"/>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7</w:t>
      </w:r>
      <w:r w:rsidRPr="00E34B94">
        <w:rPr>
          <w:sz w:val="24"/>
          <w:szCs w:val="24"/>
        </w:rPr>
        <w:t xml:space="preserve">: </w:t>
      </w:r>
      <w:bookmarkStart w:id="20" w:name="_Hlk69829819"/>
      <w:r>
        <w:rPr>
          <w:sz w:val="24"/>
          <w:szCs w:val="24"/>
        </w:rPr>
        <w:t>Using Run and Loot On The Hashdump Module</w:t>
      </w:r>
    </w:p>
    <w:bookmarkEnd w:id="19"/>
    <w:bookmarkEnd w:id="20"/>
    <w:p w14:paraId="05C19402" w14:textId="77777777" w:rsidR="007E19EE" w:rsidRDefault="007E19EE" w:rsidP="005A0F07">
      <w:pPr>
        <w:rPr>
          <w:iCs/>
          <w:color w:val="FF0000"/>
        </w:rPr>
      </w:pPr>
    </w:p>
    <w:p w14:paraId="62C96AF9" w14:textId="69FAAAF3" w:rsidR="007E19EE" w:rsidRDefault="007E19EE" w:rsidP="005A0F07">
      <w:pPr>
        <w:rPr>
          <w:iCs/>
          <w:color w:val="FF0000"/>
        </w:rPr>
      </w:pPr>
    </w:p>
    <w:p w14:paraId="4BF8C2FB" w14:textId="0A6214D1" w:rsidR="007E19EE" w:rsidRDefault="00D753AC" w:rsidP="005A0F07">
      <w:pPr>
        <w:rPr>
          <w:iCs/>
        </w:rPr>
      </w:pPr>
      <w:r>
        <w:rPr>
          <w:iCs/>
        </w:rPr>
        <w:t>The obtained password files are still hashed and would need to be unhashed or decoded to reveal the actual passwords and usernames. The password cracking tool John The Ripper is used to crack the hashed files[Figure 1.8].</w:t>
      </w:r>
    </w:p>
    <w:p w14:paraId="6FC55DC8" w14:textId="01ABA2EB" w:rsidR="00D753AC" w:rsidRDefault="00D753AC" w:rsidP="005A0F07">
      <w:pPr>
        <w:rPr>
          <w:iCs/>
        </w:rPr>
      </w:pPr>
    </w:p>
    <w:p w14:paraId="3095BC28" w14:textId="30BF6BF1" w:rsidR="00D753AC" w:rsidRDefault="00D753AC" w:rsidP="005A0F07">
      <w:pPr>
        <w:rPr>
          <w:iCs/>
          <w:color w:val="FF0000"/>
        </w:rPr>
      </w:pPr>
      <w:r>
        <w:rPr>
          <w:iCs/>
          <w:noProof/>
          <w:color w:val="FF0000"/>
        </w:rPr>
        <w:drawing>
          <wp:inline distT="0" distB="0" distL="0" distR="0" wp14:anchorId="3A9CBC9D" wp14:editId="66ACE80C">
            <wp:extent cx="8372896" cy="643890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413791" cy="6470349"/>
                    </a:xfrm>
                    <a:prstGeom prst="rect">
                      <a:avLst/>
                    </a:prstGeom>
                  </pic:spPr>
                </pic:pic>
              </a:graphicData>
            </a:graphic>
          </wp:inline>
        </w:drawing>
      </w:r>
    </w:p>
    <w:p w14:paraId="07B2B5D4" w14:textId="378A7F07" w:rsidR="00D753AC" w:rsidRDefault="00D753AC" w:rsidP="00D753AC">
      <w:pPr>
        <w:pStyle w:val="Caption"/>
        <w:jc w:val="center"/>
        <w:rPr>
          <w:sz w:val="24"/>
          <w:szCs w:val="24"/>
        </w:rPr>
      </w:pPr>
      <w:r w:rsidRPr="00E34B94">
        <w:rPr>
          <w:sz w:val="24"/>
          <w:szCs w:val="24"/>
        </w:rPr>
        <w:t xml:space="preserve">Figure </w:t>
      </w:r>
      <w:r w:rsidRPr="00E34B94">
        <w:rPr>
          <w:sz w:val="24"/>
          <w:szCs w:val="24"/>
        </w:rPr>
        <w:fldChar w:fldCharType="begin"/>
      </w:r>
      <w:r w:rsidRPr="00E34B94">
        <w:rPr>
          <w:sz w:val="24"/>
          <w:szCs w:val="24"/>
        </w:rPr>
        <w:instrText xml:space="preserve"> SEQ Figure \* ARABIC </w:instrText>
      </w:r>
      <w:r w:rsidRPr="00E34B94">
        <w:rPr>
          <w:sz w:val="24"/>
          <w:szCs w:val="24"/>
        </w:rPr>
        <w:fldChar w:fldCharType="separate"/>
      </w:r>
      <w:r w:rsidRPr="00E34B94">
        <w:rPr>
          <w:noProof/>
          <w:sz w:val="24"/>
          <w:szCs w:val="24"/>
        </w:rPr>
        <w:t>1</w:t>
      </w:r>
      <w:r w:rsidRPr="00E34B94">
        <w:rPr>
          <w:sz w:val="24"/>
          <w:szCs w:val="24"/>
        </w:rPr>
        <w:fldChar w:fldCharType="end"/>
      </w:r>
      <w:r w:rsidRPr="00E34B94">
        <w:rPr>
          <w:sz w:val="24"/>
          <w:szCs w:val="24"/>
        </w:rPr>
        <w:t>.</w:t>
      </w:r>
      <w:r>
        <w:rPr>
          <w:sz w:val="24"/>
          <w:szCs w:val="24"/>
        </w:rPr>
        <w:t>8</w:t>
      </w:r>
      <w:r w:rsidRPr="00E34B94">
        <w:rPr>
          <w:sz w:val="24"/>
          <w:szCs w:val="24"/>
        </w:rPr>
        <w:t xml:space="preserve">: </w:t>
      </w:r>
      <w:bookmarkStart w:id="21" w:name="_Hlk69829878"/>
      <w:r>
        <w:rPr>
          <w:sz w:val="24"/>
          <w:szCs w:val="24"/>
        </w:rPr>
        <w:t>Obtaining</w:t>
      </w:r>
      <w:r w:rsidR="006B74E5">
        <w:rPr>
          <w:sz w:val="24"/>
          <w:szCs w:val="24"/>
        </w:rPr>
        <w:t xml:space="preserve"> Hashed Access Credentials Using John</w:t>
      </w:r>
      <w:bookmarkEnd w:id="21"/>
    </w:p>
    <w:p w14:paraId="0DE421EE" w14:textId="03F658B1" w:rsidR="009B7AD0" w:rsidRDefault="009B7AD0" w:rsidP="005A0F07">
      <w:pPr>
        <w:rPr>
          <w:iCs/>
          <w:color w:val="FF0000"/>
        </w:rPr>
      </w:pPr>
    </w:p>
    <w:p w14:paraId="1CB53EBE" w14:textId="7034BA97" w:rsidR="009B7AD0" w:rsidRDefault="009B7AD0" w:rsidP="005A0F07">
      <w:pPr>
        <w:rPr>
          <w:iCs/>
          <w:color w:val="FF0000"/>
        </w:rPr>
      </w:pPr>
    </w:p>
    <w:p w14:paraId="31E71C35" w14:textId="0A31DFB8" w:rsidR="009B7AD0" w:rsidRDefault="009B7AD0" w:rsidP="005A0F07">
      <w:pPr>
        <w:rPr>
          <w:iCs/>
          <w:color w:val="FF0000"/>
        </w:rPr>
      </w:pPr>
    </w:p>
    <w:p w14:paraId="36604DBE" w14:textId="279338D5" w:rsidR="009B7AD0" w:rsidRDefault="009B7AD0" w:rsidP="005A0F07">
      <w:pPr>
        <w:rPr>
          <w:iCs/>
          <w:color w:val="FF0000"/>
        </w:rPr>
      </w:pPr>
    </w:p>
    <w:p w14:paraId="55F80FCE" w14:textId="77777777" w:rsidR="009B7AD0" w:rsidRDefault="009B7AD0" w:rsidP="005A0F07">
      <w:pPr>
        <w:rPr>
          <w:iCs/>
          <w:color w:val="FF0000"/>
        </w:rPr>
      </w:pPr>
    </w:p>
    <w:p w14:paraId="08A521AE" w14:textId="77777777" w:rsidR="007E19EE" w:rsidRDefault="007E19EE" w:rsidP="005A0F07">
      <w:pPr>
        <w:rPr>
          <w:iCs/>
          <w:color w:val="FF0000"/>
        </w:rPr>
      </w:pPr>
    </w:p>
    <w:p w14:paraId="0A51D7E0" w14:textId="77777777" w:rsidR="007E19EE" w:rsidRDefault="007E19EE" w:rsidP="005A0F07">
      <w:pPr>
        <w:rPr>
          <w:iCs/>
          <w:color w:val="FF0000"/>
        </w:rPr>
      </w:pPr>
    </w:p>
    <w:p w14:paraId="4622961C" w14:textId="77777777" w:rsidR="007E19EE" w:rsidRDefault="007E19EE" w:rsidP="005A0F07">
      <w:pPr>
        <w:rPr>
          <w:iCs/>
          <w:color w:val="FF0000"/>
        </w:rPr>
      </w:pPr>
    </w:p>
    <w:p w14:paraId="1C7C1E63" w14:textId="77777777" w:rsidR="006B74E5" w:rsidRDefault="006B74E5" w:rsidP="005A0F07">
      <w:pPr>
        <w:rPr>
          <w:iCs/>
          <w:color w:val="FF0000"/>
        </w:rPr>
      </w:pPr>
    </w:p>
    <w:p w14:paraId="1A891B9C" w14:textId="77777777" w:rsidR="006B74E5" w:rsidRPr="006B74E5" w:rsidRDefault="006B74E5" w:rsidP="006B74E5">
      <w:pPr>
        <w:pStyle w:val="ListParagraph"/>
        <w:numPr>
          <w:ilvl w:val="0"/>
          <w:numId w:val="8"/>
        </w:numPr>
        <w:rPr>
          <w:b/>
          <w:bCs/>
          <w:iCs/>
          <w:color w:val="0070C0"/>
          <w:u w:val="single"/>
        </w:rPr>
      </w:pPr>
      <w:bookmarkStart w:id="22" w:name="_Hlk69819733"/>
      <w:r w:rsidRPr="006B74E5">
        <w:rPr>
          <w:b/>
          <w:bCs/>
          <w:iCs/>
          <w:color w:val="0070C0"/>
          <w:u w:val="single"/>
        </w:rPr>
        <w:lastRenderedPageBreak/>
        <w:t>Target: proFTPD 1.3.1</w:t>
      </w:r>
    </w:p>
    <w:bookmarkEnd w:id="22"/>
    <w:p w14:paraId="3A0F0312" w14:textId="6CF5A792" w:rsidR="006B74E5" w:rsidRDefault="006B74E5" w:rsidP="005A0F07">
      <w:pPr>
        <w:rPr>
          <w:iCs/>
        </w:rPr>
      </w:pPr>
      <w:r w:rsidRPr="0012136D">
        <w:rPr>
          <w:iCs/>
        </w:rPr>
        <w:t xml:space="preserve">Before proceeding to develop the exploit. The application is checked to </w:t>
      </w:r>
      <w:r>
        <w:rPr>
          <w:iCs/>
        </w:rPr>
        <w:t>determine the security of services running on its open ports. To do this an Nmap service scan is run targeting every open port available</w:t>
      </w:r>
      <w:r w:rsidR="00102114">
        <w:rPr>
          <w:iCs/>
        </w:rPr>
        <w:t>[Figure 2.1]</w:t>
      </w:r>
      <w:r>
        <w:rPr>
          <w:iCs/>
        </w:rPr>
        <w:t>.</w:t>
      </w:r>
    </w:p>
    <w:p w14:paraId="272A8AAB" w14:textId="26169B10" w:rsidR="006B74E5" w:rsidRDefault="006B74E5" w:rsidP="005A0F07">
      <w:pPr>
        <w:rPr>
          <w:iCs/>
        </w:rPr>
      </w:pPr>
    </w:p>
    <w:p w14:paraId="4C477F97" w14:textId="2AA4B4F9" w:rsidR="006B74E5" w:rsidRDefault="006B74E5" w:rsidP="005A0F07">
      <w:pPr>
        <w:rPr>
          <w:iCs/>
        </w:rPr>
      </w:pPr>
      <w:r>
        <w:rPr>
          <w:iCs/>
          <w:noProof/>
        </w:rPr>
        <w:drawing>
          <wp:inline distT="0" distB="0" distL="0" distR="0" wp14:anchorId="0BBF841C" wp14:editId="52D1E6B2">
            <wp:extent cx="7561753" cy="6943725"/>
            <wp:effectExtent l="0" t="0" r="127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582611" cy="6962879"/>
                    </a:xfrm>
                    <a:prstGeom prst="rect">
                      <a:avLst/>
                    </a:prstGeom>
                  </pic:spPr>
                </pic:pic>
              </a:graphicData>
            </a:graphic>
          </wp:inline>
        </w:drawing>
      </w:r>
    </w:p>
    <w:p w14:paraId="715EB04C" w14:textId="30B3A6D1" w:rsidR="006B74E5" w:rsidRDefault="00B73721" w:rsidP="006B74E5">
      <w:pPr>
        <w:pStyle w:val="Caption"/>
        <w:jc w:val="center"/>
        <w:rPr>
          <w:sz w:val="24"/>
          <w:szCs w:val="24"/>
        </w:rPr>
      </w:pPr>
      <w:bookmarkStart w:id="23" w:name="_Hlk69821950"/>
      <w:r w:rsidRPr="00B73721">
        <w:t xml:space="preserve"> </w:t>
      </w:r>
      <w:r w:rsidR="006B74E5" w:rsidRPr="00E34B94">
        <w:rPr>
          <w:sz w:val="24"/>
          <w:szCs w:val="24"/>
        </w:rPr>
        <w:t xml:space="preserve">Figure </w:t>
      </w:r>
      <w:r w:rsidR="006B74E5">
        <w:rPr>
          <w:sz w:val="24"/>
          <w:szCs w:val="24"/>
        </w:rPr>
        <w:t>2</w:t>
      </w:r>
      <w:r w:rsidR="006B74E5" w:rsidRPr="00E34B94">
        <w:rPr>
          <w:sz w:val="24"/>
          <w:szCs w:val="24"/>
        </w:rPr>
        <w:t>.</w:t>
      </w:r>
      <w:r w:rsidR="006B74E5">
        <w:rPr>
          <w:sz w:val="24"/>
          <w:szCs w:val="24"/>
        </w:rPr>
        <w:t>1</w:t>
      </w:r>
      <w:r w:rsidR="006B74E5" w:rsidRPr="00E34B94">
        <w:rPr>
          <w:sz w:val="24"/>
          <w:szCs w:val="24"/>
        </w:rPr>
        <w:t xml:space="preserve">: </w:t>
      </w:r>
      <w:bookmarkStart w:id="24" w:name="_Hlk69829926"/>
      <w:r w:rsidR="006B74E5">
        <w:rPr>
          <w:sz w:val="24"/>
          <w:szCs w:val="24"/>
        </w:rPr>
        <w:t>Nmap Scan Displaying Information on Open Port 2121</w:t>
      </w:r>
      <w:bookmarkEnd w:id="24"/>
    </w:p>
    <w:bookmarkEnd w:id="23"/>
    <w:p w14:paraId="0695FD97" w14:textId="5429ADBD" w:rsidR="005A0F07" w:rsidRDefault="006B74E5" w:rsidP="005A0F07">
      <w:pPr>
        <w:rPr>
          <w:iCs/>
        </w:rPr>
      </w:pPr>
      <w:r>
        <w:rPr>
          <w:iCs/>
        </w:rPr>
        <w:t>The resulting scan shows an open port 2121 running an FTP server, specifically a ProFTPD 1.3.1. Checks show that there are no known vulnerabilities for this version of ProFTPD</w:t>
      </w:r>
      <w:r w:rsidR="00B37313">
        <w:rPr>
          <w:iCs/>
        </w:rPr>
        <w:t xml:space="preserve"> to exploit. Its security posture will be further tested by attempting a brute force attack on the port by using a created wordlist of usernames and passwords and passing all possible combinations from the wordlists until the correct one is found using the tool Hydra.</w:t>
      </w:r>
    </w:p>
    <w:p w14:paraId="3E7040CA" w14:textId="410E5D43" w:rsidR="00E6390E" w:rsidRDefault="00B37313" w:rsidP="005A0F07">
      <w:r>
        <w:lastRenderedPageBreak/>
        <w:t>To create the wordlist, a ruby application called CeWL(pronounced as cool)</w:t>
      </w:r>
      <w:r w:rsidR="00E6390E">
        <w:t xml:space="preserve"> is used to spider a given URL to a specific depth and return a list of words which can then be used to create a password or username list which can be used by tools like Hydra to automate the password combination process.</w:t>
      </w:r>
      <w:r w:rsidR="00F826EC" w:rsidRPr="00F826EC">
        <w:t xml:space="preserve"> </w:t>
      </w:r>
      <w:r w:rsidR="00F826EC">
        <w:t xml:space="preserve">CeWL will be used to spider the web page found on: </w:t>
      </w:r>
      <w:r w:rsidR="00F826EC" w:rsidRPr="00E6390E">
        <w:t>https://docs.rapid7.com/metasploit/metasploitable-2-exploitability-guide</w:t>
      </w:r>
      <w:r w:rsidR="00F826EC">
        <w:t>[Figure 2.2].</w:t>
      </w:r>
    </w:p>
    <w:p w14:paraId="39E228F2" w14:textId="34498D8D" w:rsidR="00E6390E" w:rsidRDefault="00E6390E" w:rsidP="005A0F07"/>
    <w:p w14:paraId="04C83890" w14:textId="65E60EE0" w:rsidR="00E6390E" w:rsidRDefault="00E6390E" w:rsidP="005A0F07">
      <w:r>
        <w:rPr>
          <w:noProof/>
        </w:rPr>
        <w:drawing>
          <wp:inline distT="0" distB="0" distL="0" distR="0" wp14:anchorId="45D58C14" wp14:editId="70A222F6">
            <wp:extent cx="7761498" cy="470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7781644" cy="4717564"/>
                    </a:xfrm>
                    <a:prstGeom prst="rect">
                      <a:avLst/>
                    </a:prstGeom>
                  </pic:spPr>
                </pic:pic>
              </a:graphicData>
            </a:graphic>
          </wp:inline>
        </w:drawing>
      </w:r>
    </w:p>
    <w:p w14:paraId="48A37D8E" w14:textId="42916E46" w:rsidR="00F826EC" w:rsidRDefault="00F826EC" w:rsidP="00F826EC">
      <w:pPr>
        <w:pStyle w:val="Caption"/>
        <w:jc w:val="center"/>
        <w:rPr>
          <w:sz w:val="24"/>
          <w:szCs w:val="24"/>
        </w:rPr>
      </w:pPr>
      <w:r w:rsidRPr="00E34B94">
        <w:rPr>
          <w:sz w:val="24"/>
          <w:szCs w:val="24"/>
        </w:rPr>
        <w:t xml:space="preserve">Figure </w:t>
      </w:r>
      <w:r>
        <w:rPr>
          <w:sz w:val="24"/>
          <w:szCs w:val="24"/>
        </w:rPr>
        <w:t>2</w:t>
      </w:r>
      <w:r w:rsidRPr="00E34B94">
        <w:rPr>
          <w:sz w:val="24"/>
          <w:szCs w:val="24"/>
        </w:rPr>
        <w:t>.</w:t>
      </w:r>
      <w:r>
        <w:rPr>
          <w:sz w:val="24"/>
          <w:szCs w:val="24"/>
        </w:rPr>
        <w:t>2</w:t>
      </w:r>
      <w:r w:rsidRPr="00E34B94">
        <w:rPr>
          <w:sz w:val="24"/>
          <w:szCs w:val="24"/>
        </w:rPr>
        <w:t xml:space="preserve">: </w:t>
      </w:r>
      <w:bookmarkStart w:id="25" w:name="_Hlk69830007"/>
      <w:r>
        <w:rPr>
          <w:sz w:val="24"/>
          <w:szCs w:val="24"/>
        </w:rPr>
        <w:t>Rapid7 Webpage Used To Gather Wordlist</w:t>
      </w:r>
      <w:bookmarkEnd w:id="25"/>
    </w:p>
    <w:p w14:paraId="54B8D239" w14:textId="77777777" w:rsidR="000E0A08" w:rsidRDefault="00E6390E" w:rsidP="005A0F07">
      <w:r>
        <w:t>The webpage on inspection seems to have a lot of information on the Metasploitable 2 machine, maybe there are some keywords shared that could prove useful.</w:t>
      </w:r>
      <w:r w:rsidR="00F826EC">
        <w:t xml:space="preserve"> Using CeWL with the -d option specifies the depth to spider, -m option specifies the minimum word length, which is 4 in this instance, and the -w specifies it write its output to the file dictionary.txt[Figure 2.3]. </w:t>
      </w:r>
    </w:p>
    <w:p w14:paraId="448FC669" w14:textId="77777777" w:rsidR="000E0A08" w:rsidRDefault="000E0A08" w:rsidP="005A0F07"/>
    <w:p w14:paraId="134FF8E3" w14:textId="01055DD9" w:rsidR="00B73721" w:rsidRDefault="000E0A08" w:rsidP="005A0F07">
      <w:r>
        <w:t>Unfortunately,</w:t>
      </w:r>
      <w:r w:rsidR="00F826EC">
        <w:t xml:space="preserve"> CeWL </w:t>
      </w:r>
      <w:r>
        <w:t>does not</w:t>
      </w:r>
      <w:r w:rsidR="00F826EC">
        <w:t xml:space="preserve"> work when it is redirected to another server, </w:t>
      </w:r>
      <w:r>
        <w:t>to</w:t>
      </w:r>
      <w:r w:rsidR="00F826EC">
        <w:t xml:space="preserve"> use CeWL in this instance, the website will have to be downloaded to the local system and then hosted using Apache</w:t>
      </w:r>
      <w:r>
        <w:t xml:space="preserve"> before calling CeWL to spider the locally hosted webpage. Start by calling the Apache2 service[Figure 2.4] and using wget to download the webpage in its entirety to the local machine[Figure 2.5]</w:t>
      </w:r>
      <w:r w:rsidR="00D11939">
        <w:t>.</w:t>
      </w:r>
    </w:p>
    <w:p w14:paraId="40712E09" w14:textId="50FFDE18" w:rsidR="00D11939" w:rsidRDefault="00D11939" w:rsidP="005A0F07"/>
    <w:p w14:paraId="02F81BDC" w14:textId="51FDA6B3" w:rsidR="00D11939" w:rsidRDefault="00D11939" w:rsidP="005A0F07">
      <w:r>
        <w:t>Move the downloaded page to Kali’s /var/www/html folder where it should now be hosted on the local webserver</w:t>
      </w:r>
      <w:r>
        <w:t>[Figure 2.</w:t>
      </w:r>
      <w:r>
        <w:t>6</w:t>
      </w:r>
      <w:r>
        <w:t>]</w:t>
      </w:r>
      <w:r>
        <w:t>. CeWL can now be used successfully to spider the webpage and return the wordlist</w:t>
      </w:r>
      <w:r>
        <w:t>[Figure 2.</w:t>
      </w:r>
      <w:r>
        <w:t>7</w:t>
      </w:r>
      <w:r>
        <w:t>]</w:t>
      </w:r>
      <w:r>
        <w:t>.</w:t>
      </w:r>
    </w:p>
    <w:p w14:paraId="2DA9B8C6" w14:textId="77777777" w:rsidR="000E0A08" w:rsidRDefault="000E0A08" w:rsidP="005A0F07"/>
    <w:p w14:paraId="6E38E5EC" w14:textId="77777777" w:rsidR="000E0A08" w:rsidRDefault="000E0A08" w:rsidP="005A0F07"/>
    <w:p w14:paraId="026ABFEF" w14:textId="5451E188" w:rsidR="00E6390E" w:rsidRDefault="00E6390E" w:rsidP="005A0F07"/>
    <w:p w14:paraId="6445F09A" w14:textId="77777777" w:rsidR="00E6390E" w:rsidRDefault="00E6390E" w:rsidP="005A0F07">
      <w:pPr>
        <w:rPr>
          <w:iCs/>
          <w:color w:val="FF0000"/>
        </w:rPr>
      </w:pPr>
    </w:p>
    <w:p w14:paraId="5981F0A9" w14:textId="07E0F2E1" w:rsidR="00102114" w:rsidRDefault="00102114" w:rsidP="00102114">
      <w:pPr>
        <w:rPr>
          <w:noProof/>
        </w:rPr>
      </w:pPr>
    </w:p>
    <w:p w14:paraId="6B42E3DD" w14:textId="0CFD5869" w:rsidR="007D0171" w:rsidRDefault="000E0A08" w:rsidP="000E0A08">
      <w:pPr>
        <w:pStyle w:val="Caption"/>
        <w:jc w:val="center"/>
        <w:rPr>
          <w:sz w:val="24"/>
          <w:szCs w:val="24"/>
        </w:rPr>
      </w:pPr>
      <w:bookmarkStart w:id="26" w:name="_Hlk69822834"/>
      <w:r>
        <w:rPr>
          <w:noProof/>
          <w:sz w:val="24"/>
          <w:szCs w:val="24"/>
        </w:rPr>
        <w:drawing>
          <wp:inline distT="0" distB="0" distL="0" distR="0" wp14:anchorId="31E84B22" wp14:editId="18FAACCC">
            <wp:extent cx="10616380" cy="42862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645078" cy="4297837"/>
                    </a:xfrm>
                    <a:prstGeom prst="rect">
                      <a:avLst/>
                    </a:prstGeom>
                  </pic:spPr>
                </pic:pic>
              </a:graphicData>
            </a:graphic>
          </wp:inline>
        </w:drawing>
      </w:r>
      <w:r w:rsidR="007D0171" w:rsidRPr="00E34B94">
        <w:rPr>
          <w:sz w:val="24"/>
          <w:szCs w:val="24"/>
        </w:rPr>
        <w:t xml:space="preserve">Figure </w:t>
      </w:r>
      <w:r w:rsidR="007D0171">
        <w:rPr>
          <w:sz w:val="24"/>
          <w:szCs w:val="24"/>
        </w:rPr>
        <w:t>2</w:t>
      </w:r>
      <w:r w:rsidR="007D0171" w:rsidRPr="00E34B94">
        <w:rPr>
          <w:sz w:val="24"/>
          <w:szCs w:val="24"/>
        </w:rPr>
        <w:t>.</w:t>
      </w:r>
      <w:r w:rsidR="007D0171">
        <w:rPr>
          <w:sz w:val="24"/>
          <w:szCs w:val="24"/>
        </w:rPr>
        <w:t>3</w:t>
      </w:r>
      <w:r w:rsidR="007D0171" w:rsidRPr="00E34B94">
        <w:rPr>
          <w:sz w:val="24"/>
          <w:szCs w:val="24"/>
        </w:rPr>
        <w:t xml:space="preserve">: </w:t>
      </w:r>
      <w:bookmarkStart w:id="27" w:name="_Hlk69837005"/>
      <w:r>
        <w:rPr>
          <w:sz w:val="24"/>
          <w:szCs w:val="24"/>
        </w:rPr>
        <w:t>Starting CeWL and Offsite Link Message</w:t>
      </w:r>
      <w:bookmarkEnd w:id="27"/>
    </w:p>
    <w:bookmarkEnd w:id="26"/>
    <w:p w14:paraId="5B3AE678" w14:textId="48A55D56" w:rsidR="000E0A08" w:rsidRDefault="000E0A08" w:rsidP="000E0A08">
      <w:r>
        <w:rPr>
          <w:noProof/>
        </w:rPr>
        <w:drawing>
          <wp:inline distT="0" distB="0" distL="0" distR="0" wp14:anchorId="0AFA9332" wp14:editId="28C94DBE">
            <wp:extent cx="15751967" cy="14001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15772855" cy="1402032"/>
                    </a:xfrm>
                    <a:prstGeom prst="rect">
                      <a:avLst/>
                    </a:prstGeom>
                  </pic:spPr>
                </pic:pic>
              </a:graphicData>
            </a:graphic>
          </wp:inline>
        </w:drawing>
      </w:r>
    </w:p>
    <w:p w14:paraId="1C62FBA6" w14:textId="0EA624B2" w:rsidR="000E0A08" w:rsidRDefault="000E0A08" w:rsidP="000E0A08">
      <w:pPr>
        <w:pStyle w:val="Caption"/>
        <w:jc w:val="center"/>
        <w:rPr>
          <w:sz w:val="24"/>
          <w:szCs w:val="24"/>
        </w:rPr>
      </w:pPr>
      <w:bookmarkStart w:id="28" w:name="_Hlk69823181"/>
      <w:r w:rsidRPr="00E34B94">
        <w:rPr>
          <w:sz w:val="24"/>
          <w:szCs w:val="24"/>
        </w:rPr>
        <w:t xml:space="preserve">Figure </w:t>
      </w:r>
      <w:r>
        <w:rPr>
          <w:sz w:val="24"/>
          <w:szCs w:val="24"/>
        </w:rPr>
        <w:t>2.4</w:t>
      </w:r>
      <w:r w:rsidRPr="00E34B94">
        <w:rPr>
          <w:sz w:val="24"/>
          <w:szCs w:val="24"/>
        </w:rPr>
        <w:t xml:space="preserve">: </w:t>
      </w:r>
      <w:bookmarkStart w:id="29" w:name="_Hlk69837077"/>
      <w:r>
        <w:rPr>
          <w:sz w:val="24"/>
          <w:szCs w:val="24"/>
        </w:rPr>
        <w:t>Starting Apache2</w:t>
      </w:r>
      <w:bookmarkEnd w:id="29"/>
    </w:p>
    <w:bookmarkEnd w:id="28"/>
    <w:p w14:paraId="3FF2CB62" w14:textId="47AECEA0" w:rsidR="000E0A08" w:rsidRPr="000E0A08" w:rsidRDefault="000E0A08" w:rsidP="000E0A08">
      <w:r>
        <w:rPr>
          <w:noProof/>
        </w:rPr>
        <w:lastRenderedPageBreak/>
        <w:drawing>
          <wp:inline distT="0" distB="0" distL="0" distR="0" wp14:anchorId="1839AD1D" wp14:editId="05BE2585">
            <wp:extent cx="8362593" cy="50863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378735" cy="5096168"/>
                    </a:xfrm>
                    <a:prstGeom prst="rect">
                      <a:avLst/>
                    </a:prstGeom>
                  </pic:spPr>
                </pic:pic>
              </a:graphicData>
            </a:graphic>
          </wp:inline>
        </w:drawing>
      </w:r>
    </w:p>
    <w:p w14:paraId="5219E151" w14:textId="12193CB2" w:rsidR="004D6526" w:rsidRPr="00D11939" w:rsidRDefault="00D11939" w:rsidP="00D11939">
      <w:pPr>
        <w:pStyle w:val="Caption"/>
        <w:jc w:val="center"/>
        <w:rPr>
          <w:sz w:val="24"/>
          <w:szCs w:val="24"/>
        </w:rPr>
      </w:pPr>
      <w:r w:rsidRPr="00E34B94">
        <w:rPr>
          <w:sz w:val="24"/>
          <w:szCs w:val="24"/>
        </w:rPr>
        <w:t xml:space="preserve">Figure </w:t>
      </w:r>
      <w:r>
        <w:rPr>
          <w:sz w:val="24"/>
          <w:szCs w:val="24"/>
        </w:rPr>
        <w:t>2.</w:t>
      </w:r>
      <w:r>
        <w:rPr>
          <w:sz w:val="24"/>
          <w:szCs w:val="24"/>
        </w:rPr>
        <w:t>5</w:t>
      </w:r>
      <w:r w:rsidRPr="00E34B94">
        <w:rPr>
          <w:sz w:val="24"/>
          <w:szCs w:val="24"/>
        </w:rPr>
        <w:t xml:space="preserve">: </w:t>
      </w:r>
      <w:bookmarkStart w:id="30" w:name="_Hlk69837134"/>
      <w:r>
        <w:rPr>
          <w:sz w:val="24"/>
          <w:szCs w:val="24"/>
        </w:rPr>
        <w:t>Using wget to download the target Webpage.</w:t>
      </w:r>
      <w:bookmarkEnd w:id="30"/>
    </w:p>
    <w:p w14:paraId="18715C57" w14:textId="29EB0FC8" w:rsidR="004D6526" w:rsidRDefault="00D11939" w:rsidP="007D0171">
      <w:r>
        <w:rPr>
          <w:noProof/>
        </w:rPr>
        <w:drawing>
          <wp:inline distT="0" distB="0" distL="0" distR="0" wp14:anchorId="39C93683" wp14:editId="36E787DE">
            <wp:extent cx="7017558" cy="34480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030052" cy="3454189"/>
                    </a:xfrm>
                    <a:prstGeom prst="rect">
                      <a:avLst/>
                    </a:prstGeom>
                  </pic:spPr>
                </pic:pic>
              </a:graphicData>
            </a:graphic>
          </wp:inline>
        </w:drawing>
      </w:r>
    </w:p>
    <w:p w14:paraId="6101C478" w14:textId="3FCC7C5B" w:rsidR="00D11939" w:rsidRDefault="00D11939" w:rsidP="00D11939">
      <w:pPr>
        <w:pStyle w:val="Caption"/>
        <w:jc w:val="center"/>
        <w:rPr>
          <w:sz w:val="24"/>
          <w:szCs w:val="24"/>
        </w:rPr>
      </w:pPr>
      <w:r w:rsidRPr="00E34B94">
        <w:rPr>
          <w:sz w:val="24"/>
          <w:szCs w:val="24"/>
        </w:rPr>
        <w:t xml:space="preserve">Figure </w:t>
      </w:r>
      <w:r>
        <w:rPr>
          <w:sz w:val="24"/>
          <w:szCs w:val="24"/>
        </w:rPr>
        <w:t>2.</w:t>
      </w:r>
      <w:r>
        <w:rPr>
          <w:sz w:val="24"/>
          <w:szCs w:val="24"/>
        </w:rPr>
        <w:t>6</w:t>
      </w:r>
      <w:r w:rsidRPr="00E34B94">
        <w:rPr>
          <w:sz w:val="24"/>
          <w:szCs w:val="24"/>
        </w:rPr>
        <w:t xml:space="preserve">: </w:t>
      </w:r>
      <w:bookmarkStart w:id="31" w:name="_Hlk69837188"/>
      <w:r>
        <w:rPr>
          <w:sz w:val="24"/>
          <w:szCs w:val="24"/>
        </w:rPr>
        <w:t>Downloaded Webpage in html directory and accessed using localhost.</w:t>
      </w:r>
      <w:bookmarkEnd w:id="31"/>
    </w:p>
    <w:p w14:paraId="4BC697E7" w14:textId="58289B97" w:rsidR="004D6526" w:rsidRDefault="00D11939" w:rsidP="007D0171">
      <w:r>
        <w:rPr>
          <w:noProof/>
        </w:rPr>
        <w:lastRenderedPageBreak/>
        <w:drawing>
          <wp:inline distT="0" distB="0" distL="0" distR="0" wp14:anchorId="28E5C979" wp14:editId="49879572">
            <wp:extent cx="8455460" cy="52006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tretch>
                      <a:fillRect/>
                    </a:stretch>
                  </pic:blipFill>
                  <pic:spPr>
                    <a:xfrm>
                      <a:off x="0" y="0"/>
                      <a:ext cx="8481355" cy="5216577"/>
                    </a:xfrm>
                    <a:prstGeom prst="rect">
                      <a:avLst/>
                    </a:prstGeom>
                  </pic:spPr>
                </pic:pic>
              </a:graphicData>
            </a:graphic>
          </wp:inline>
        </w:drawing>
      </w:r>
    </w:p>
    <w:p w14:paraId="3EE78CF2" w14:textId="5844B2D2" w:rsidR="00D11939" w:rsidRDefault="00D11939" w:rsidP="00D11939">
      <w:pPr>
        <w:pStyle w:val="Caption"/>
        <w:jc w:val="center"/>
        <w:rPr>
          <w:sz w:val="24"/>
          <w:szCs w:val="24"/>
        </w:rPr>
      </w:pPr>
      <w:bookmarkStart w:id="32" w:name="_Hlk69825540"/>
      <w:r w:rsidRPr="00E34B94">
        <w:rPr>
          <w:sz w:val="24"/>
          <w:szCs w:val="24"/>
        </w:rPr>
        <w:t xml:space="preserve">Figure </w:t>
      </w:r>
      <w:r>
        <w:rPr>
          <w:sz w:val="24"/>
          <w:szCs w:val="24"/>
        </w:rPr>
        <w:t>2.</w:t>
      </w:r>
      <w:r>
        <w:rPr>
          <w:sz w:val="24"/>
          <w:szCs w:val="24"/>
        </w:rPr>
        <w:t>7</w:t>
      </w:r>
      <w:r w:rsidRPr="00E34B94">
        <w:rPr>
          <w:sz w:val="24"/>
          <w:szCs w:val="24"/>
        </w:rPr>
        <w:t xml:space="preserve">: </w:t>
      </w:r>
      <w:bookmarkStart w:id="33" w:name="_Hlk69837233"/>
      <w:r>
        <w:rPr>
          <w:sz w:val="24"/>
          <w:szCs w:val="24"/>
        </w:rPr>
        <w:t>CeWL Successfully Creating Wordlist From</w:t>
      </w:r>
      <w:r w:rsidR="009D5EF9">
        <w:rPr>
          <w:sz w:val="24"/>
          <w:szCs w:val="24"/>
        </w:rPr>
        <w:t xml:space="preserve"> Locally Hosted Webpage</w:t>
      </w:r>
      <w:bookmarkEnd w:id="33"/>
    </w:p>
    <w:bookmarkEnd w:id="32"/>
    <w:p w14:paraId="4E6817E7" w14:textId="2FDFF395" w:rsidR="004D6526" w:rsidRDefault="009D5EF9" w:rsidP="007D0171">
      <w:pPr>
        <w:rPr>
          <w:iCs/>
        </w:rPr>
      </w:pPr>
      <w:r>
        <w:t>With the generated wordlist, a brute force attack using Hydra can now be performed on the target ftp server on port 2121</w:t>
      </w:r>
      <w:r w:rsidRPr="00254D5A">
        <w:rPr>
          <w:iCs/>
        </w:rPr>
        <w:t xml:space="preserve">[Figure </w:t>
      </w:r>
      <w:r>
        <w:rPr>
          <w:iCs/>
        </w:rPr>
        <w:t>2</w:t>
      </w:r>
      <w:r w:rsidRPr="00254D5A">
        <w:rPr>
          <w:iCs/>
        </w:rPr>
        <w:t>.</w:t>
      </w:r>
      <w:r>
        <w:rPr>
          <w:iCs/>
        </w:rPr>
        <w:t>8</w:t>
      </w:r>
      <w:r w:rsidRPr="00254D5A">
        <w:rPr>
          <w:iCs/>
        </w:rPr>
        <w:t>].</w:t>
      </w:r>
    </w:p>
    <w:p w14:paraId="3D9069CE" w14:textId="77777777" w:rsidR="009D5EF9" w:rsidRDefault="009D5EF9" w:rsidP="007D0171">
      <w:pPr>
        <w:rPr>
          <w:iCs/>
        </w:rPr>
      </w:pPr>
    </w:p>
    <w:p w14:paraId="65A52223" w14:textId="3809379F" w:rsidR="009D5EF9" w:rsidRDefault="009D5EF9" w:rsidP="007D0171">
      <w:r>
        <w:rPr>
          <w:noProof/>
        </w:rPr>
        <w:drawing>
          <wp:inline distT="0" distB="0" distL="0" distR="0" wp14:anchorId="54A78E86" wp14:editId="66B1037E">
            <wp:extent cx="11870363" cy="17907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889439" cy="1793578"/>
                    </a:xfrm>
                    <a:prstGeom prst="rect">
                      <a:avLst/>
                    </a:prstGeom>
                  </pic:spPr>
                </pic:pic>
              </a:graphicData>
            </a:graphic>
          </wp:inline>
        </w:drawing>
      </w:r>
    </w:p>
    <w:p w14:paraId="1D9D166E" w14:textId="09B383FA" w:rsidR="005612BF" w:rsidRDefault="005612BF" w:rsidP="005612BF">
      <w:pPr>
        <w:pStyle w:val="Caption"/>
        <w:jc w:val="center"/>
        <w:rPr>
          <w:sz w:val="24"/>
          <w:szCs w:val="24"/>
        </w:rPr>
      </w:pPr>
      <w:r w:rsidRPr="00E34B94">
        <w:rPr>
          <w:sz w:val="24"/>
          <w:szCs w:val="24"/>
        </w:rPr>
        <w:t xml:space="preserve">Figure </w:t>
      </w:r>
      <w:r>
        <w:rPr>
          <w:sz w:val="24"/>
          <w:szCs w:val="24"/>
        </w:rPr>
        <w:t>2.</w:t>
      </w:r>
      <w:r>
        <w:rPr>
          <w:sz w:val="24"/>
          <w:szCs w:val="24"/>
        </w:rPr>
        <w:t>8</w:t>
      </w:r>
      <w:r w:rsidRPr="00E34B94">
        <w:rPr>
          <w:sz w:val="24"/>
          <w:szCs w:val="24"/>
        </w:rPr>
        <w:t xml:space="preserve">: </w:t>
      </w:r>
      <w:bookmarkStart w:id="34" w:name="_Hlk69837300"/>
      <w:r>
        <w:rPr>
          <w:sz w:val="24"/>
          <w:szCs w:val="24"/>
        </w:rPr>
        <w:t>Hydra Successfully Retrieving Access Credentials For Login</w:t>
      </w:r>
    </w:p>
    <w:bookmarkEnd w:id="34"/>
    <w:p w14:paraId="1BB84C44" w14:textId="0852A08D" w:rsidR="004D6526" w:rsidRDefault="004D6526" w:rsidP="007D0171"/>
    <w:p w14:paraId="340B3F61" w14:textId="371C58A4" w:rsidR="00872054" w:rsidRDefault="009D5EF9" w:rsidP="007D0171">
      <w:r>
        <w:t>As highlighted above in Figure 2.8, It retrieves the access credentials for a successful login to the ProFTPD Service running on port 2121.</w:t>
      </w:r>
    </w:p>
    <w:p w14:paraId="7F4A082C" w14:textId="56286F7A" w:rsidR="00D11939" w:rsidRDefault="00D11939" w:rsidP="007D0171"/>
    <w:p w14:paraId="68497FF2" w14:textId="66BE64F1" w:rsidR="00D11939" w:rsidRDefault="00D11939" w:rsidP="007D0171"/>
    <w:p w14:paraId="31335F52" w14:textId="1ADCAA9A" w:rsidR="00D11939" w:rsidRDefault="00D11939" w:rsidP="007D0171"/>
    <w:p w14:paraId="5DF1C480" w14:textId="77777777" w:rsidR="009D5EF9" w:rsidRDefault="009D5EF9" w:rsidP="007D0171"/>
    <w:p w14:paraId="6F436A31" w14:textId="77777777" w:rsidR="009D5EF9" w:rsidRPr="009D5EF9" w:rsidRDefault="009D5EF9" w:rsidP="009D5EF9">
      <w:pPr>
        <w:pStyle w:val="ListParagraph"/>
        <w:numPr>
          <w:ilvl w:val="0"/>
          <w:numId w:val="8"/>
        </w:numPr>
        <w:rPr>
          <w:iCs/>
          <w:color w:val="0070C0"/>
        </w:rPr>
      </w:pPr>
      <w:r w:rsidRPr="009D5EF9">
        <w:rPr>
          <w:b/>
          <w:bCs/>
          <w:iCs/>
          <w:color w:val="0070C0"/>
          <w:u w:val="single"/>
        </w:rPr>
        <w:t>Target: DVWA</w:t>
      </w:r>
      <w:r w:rsidRPr="009D5EF9">
        <w:rPr>
          <w:iCs/>
          <w:color w:val="0070C0"/>
        </w:rPr>
        <w:t xml:space="preserve"> </w:t>
      </w:r>
    </w:p>
    <w:p w14:paraId="30FC097E" w14:textId="77777777" w:rsidR="00BA645D" w:rsidRDefault="00872054" w:rsidP="007D0171">
      <w:pPr>
        <w:rPr>
          <w:iCs/>
        </w:rPr>
      </w:pPr>
      <w:r w:rsidRPr="00254D5A">
        <w:rPr>
          <w:iCs/>
        </w:rPr>
        <w:t xml:space="preserve">To gain </w:t>
      </w:r>
      <w:r w:rsidR="009D5EF9">
        <w:rPr>
          <w:iCs/>
        </w:rPr>
        <w:t xml:space="preserve">access to the DVWA portal found </w:t>
      </w:r>
      <w:r w:rsidR="009D5EF9">
        <w:t xml:space="preserve">at </w:t>
      </w:r>
      <w:hyperlink r:id="rId33" w:history="1">
        <w:r w:rsidR="009D5EF9" w:rsidRPr="00B27AAA">
          <w:rPr>
            <w:rStyle w:val="Hyperlink"/>
          </w:rPr>
          <w:t>http://10.0.2.7/dvwa/</w:t>
        </w:r>
      </w:hyperlink>
      <w:r w:rsidR="009D5EF9">
        <w:rPr>
          <w:iCs/>
        </w:rPr>
        <w:t xml:space="preserve"> </w:t>
      </w:r>
      <w:r w:rsidRPr="00254D5A">
        <w:rPr>
          <w:iCs/>
        </w:rPr>
        <w:t>, a</w:t>
      </w:r>
      <w:r w:rsidR="009D5EF9">
        <w:rPr>
          <w:iCs/>
        </w:rPr>
        <w:t xml:space="preserve"> </w:t>
      </w:r>
      <w:r w:rsidRPr="00254D5A">
        <w:rPr>
          <w:iCs/>
        </w:rPr>
        <w:t>python script is</w:t>
      </w:r>
      <w:r w:rsidR="009D5EF9">
        <w:rPr>
          <w:iCs/>
        </w:rPr>
        <w:t xml:space="preserve"> developed which will </w:t>
      </w:r>
      <w:r w:rsidR="00BA645D">
        <w:rPr>
          <w:iCs/>
        </w:rPr>
        <w:t xml:space="preserve">send </w:t>
      </w:r>
      <w:r w:rsidR="00BA645D">
        <w:rPr>
          <w:iCs/>
        </w:rPr>
        <w:t xml:space="preserve">possible </w:t>
      </w:r>
      <w:r w:rsidR="00BA645D">
        <w:rPr>
          <w:iCs/>
        </w:rPr>
        <w:t xml:space="preserve">matching combination from the generated wordlist gotten from CeWL </w:t>
      </w:r>
      <w:r w:rsidRPr="00254D5A">
        <w:rPr>
          <w:iCs/>
        </w:rPr>
        <w:t xml:space="preserve">to </w:t>
      </w:r>
      <w:r w:rsidR="00BA645D">
        <w:rPr>
          <w:iCs/>
        </w:rPr>
        <w:t>brute force the portals login page and the admin’s protected page within the DVWA web portal.</w:t>
      </w:r>
      <w:r w:rsidR="00BA645D" w:rsidRPr="00254D5A">
        <w:rPr>
          <w:iCs/>
        </w:rPr>
        <w:t xml:space="preserve"> The</w:t>
      </w:r>
      <w:r w:rsidRPr="00254D5A">
        <w:rPr>
          <w:iCs/>
        </w:rPr>
        <w:t xml:space="preserve"> script below [Figure 3.1] will be using</w:t>
      </w:r>
      <w:r w:rsidR="00BA645D">
        <w:rPr>
          <w:iCs/>
        </w:rPr>
        <w:t xml:space="preserve"> the </w:t>
      </w:r>
      <w:r w:rsidRPr="00254D5A">
        <w:rPr>
          <w:iCs/>
        </w:rPr>
        <w:t>variable</w:t>
      </w:r>
      <w:r w:rsidR="00BA645D">
        <w:rPr>
          <w:iCs/>
        </w:rPr>
        <w:t>s:</w:t>
      </w:r>
    </w:p>
    <w:p w14:paraId="107CD25B" w14:textId="77777777" w:rsidR="00BA645D" w:rsidRDefault="00BA645D" w:rsidP="007D0171">
      <w:pPr>
        <w:pStyle w:val="ListParagraph"/>
        <w:numPr>
          <w:ilvl w:val="0"/>
          <w:numId w:val="9"/>
        </w:numPr>
        <w:rPr>
          <w:iCs/>
        </w:rPr>
      </w:pPr>
      <w:r w:rsidRPr="00BA645D">
        <w:rPr>
          <w:iCs/>
        </w:rPr>
        <w:t xml:space="preserve">page_url, which is the input value of the webpage to be brute force, </w:t>
      </w:r>
    </w:p>
    <w:p w14:paraId="28424C32" w14:textId="1FBEB744" w:rsidR="00BA645D" w:rsidRDefault="00BA645D" w:rsidP="007D0171">
      <w:pPr>
        <w:pStyle w:val="ListParagraph"/>
        <w:numPr>
          <w:ilvl w:val="0"/>
          <w:numId w:val="9"/>
        </w:numPr>
        <w:rPr>
          <w:iCs/>
        </w:rPr>
      </w:pPr>
      <w:r w:rsidRPr="00BA645D">
        <w:rPr>
          <w:iCs/>
        </w:rPr>
        <w:t>username</w:t>
      </w:r>
      <w:r>
        <w:rPr>
          <w:iCs/>
        </w:rPr>
        <w:t xml:space="preserve">, </w:t>
      </w:r>
      <w:r w:rsidRPr="00BA645D">
        <w:rPr>
          <w:iCs/>
        </w:rPr>
        <w:t xml:space="preserve">which is the input value of a known account username, </w:t>
      </w:r>
    </w:p>
    <w:p w14:paraId="28745629" w14:textId="285584F4" w:rsidR="00BA645D" w:rsidRDefault="00BA645D" w:rsidP="00BA645D">
      <w:pPr>
        <w:pStyle w:val="ListParagraph"/>
        <w:numPr>
          <w:ilvl w:val="0"/>
          <w:numId w:val="9"/>
        </w:numPr>
        <w:rPr>
          <w:iCs/>
        </w:rPr>
      </w:pPr>
      <w:r w:rsidRPr="00BA645D">
        <w:rPr>
          <w:iCs/>
        </w:rPr>
        <w:t>password_fil</w:t>
      </w:r>
      <w:r>
        <w:rPr>
          <w:iCs/>
        </w:rPr>
        <w:t xml:space="preserve">e, </w:t>
      </w:r>
      <w:r w:rsidRPr="00BA645D">
        <w:rPr>
          <w:iCs/>
        </w:rPr>
        <w:t>which is t</w:t>
      </w:r>
      <w:r>
        <w:rPr>
          <w:iCs/>
        </w:rPr>
        <w:t>he input value of a wordlist or password file.</w:t>
      </w:r>
    </w:p>
    <w:p w14:paraId="73DA4740" w14:textId="151B1A1B" w:rsidR="00135919" w:rsidRDefault="00135919" w:rsidP="00BA645D">
      <w:pPr>
        <w:pStyle w:val="ListParagraph"/>
        <w:numPr>
          <w:ilvl w:val="0"/>
          <w:numId w:val="9"/>
        </w:numPr>
        <w:rPr>
          <w:iCs/>
        </w:rPr>
      </w:pPr>
      <w:r>
        <w:rPr>
          <w:iCs/>
        </w:rPr>
        <w:t>failed_login_string, which is the input value of the string displayed after a failed login attempt.</w:t>
      </w:r>
    </w:p>
    <w:p w14:paraId="6F8FAC6A" w14:textId="7EB918EB" w:rsidR="00BA645D" w:rsidRDefault="00BA645D" w:rsidP="00BA645D">
      <w:pPr>
        <w:pStyle w:val="ListParagraph"/>
        <w:numPr>
          <w:ilvl w:val="0"/>
          <w:numId w:val="9"/>
        </w:numPr>
        <w:rPr>
          <w:iCs/>
        </w:rPr>
      </w:pPr>
      <w:r>
        <w:rPr>
          <w:iCs/>
        </w:rPr>
        <w:t>Cookie_Value, which is an optional input value</w:t>
      </w:r>
      <w:r w:rsidR="00135919">
        <w:rPr>
          <w:iCs/>
        </w:rPr>
        <w:t xml:space="preserve"> of the current session.</w:t>
      </w:r>
    </w:p>
    <w:p w14:paraId="1DFDF5DF" w14:textId="49384350" w:rsidR="00135919" w:rsidRPr="00135919" w:rsidRDefault="00135919" w:rsidP="00135919">
      <w:pPr>
        <w:rPr>
          <w:iCs/>
        </w:rPr>
      </w:pPr>
      <w:r>
        <w:rPr>
          <w:iCs/>
        </w:rPr>
        <w:t>Note that the imported requests library allows the script to make GET and POST requests, termcolor allows for printing certain string in red and green.</w:t>
      </w:r>
    </w:p>
    <w:p w14:paraId="3E8B7EC8" w14:textId="7791C6E5" w:rsidR="00135919" w:rsidRDefault="00135919" w:rsidP="00135919">
      <w:pPr>
        <w:rPr>
          <w:iCs/>
        </w:rPr>
      </w:pPr>
    </w:p>
    <w:p w14:paraId="2E8849F6" w14:textId="77BF36C1" w:rsidR="00135919" w:rsidRPr="00135919" w:rsidRDefault="00135919" w:rsidP="00135919">
      <w:pPr>
        <w:rPr>
          <w:iCs/>
        </w:rPr>
      </w:pPr>
      <w:r>
        <w:rPr>
          <w:iCs/>
          <w:noProof/>
        </w:rPr>
        <w:drawing>
          <wp:inline distT="0" distB="0" distL="0" distR="0" wp14:anchorId="7DA48D29" wp14:editId="21D2A01F">
            <wp:extent cx="9669563" cy="5886450"/>
            <wp:effectExtent l="0" t="0" r="8255"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712405" cy="5912530"/>
                    </a:xfrm>
                    <a:prstGeom prst="rect">
                      <a:avLst/>
                    </a:prstGeom>
                  </pic:spPr>
                </pic:pic>
              </a:graphicData>
            </a:graphic>
          </wp:inline>
        </w:drawing>
      </w:r>
    </w:p>
    <w:p w14:paraId="727D78CB" w14:textId="56BB7BA9" w:rsidR="005612BF" w:rsidRDefault="005612BF" w:rsidP="005612BF">
      <w:pPr>
        <w:pStyle w:val="Caption"/>
        <w:jc w:val="center"/>
        <w:rPr>
          <w:sz w:val="24"/>
          <w:szCs w:val="24"/>
        </w:rPr>
      </w:pPr>
      <w:r w:rsidRPr="00E34B94">
        <w:rPr>
          <w:sz w:val="24"/>
          <w:szCs w:val="24"/>
        </w:rPr>
        <w:t xml:space="preserve">Figure </w:t>
      </w:r>
      <w:r>
        <w:rPr>
          <w:sz w:val="24"/>
          <w:szCs w:val="24"/>
        </w:rPr>
        <w:t>3.1</w:t>
      </w:r>
      <w:r w:rsidRPr="00E34B94">
        <w:rPr>
          <w:sz w:val="24"/>
          <w:szCs w:val="24"/>
        </w:rPr>
        <w:t xml:space="preserve">: </w:t>
      </w:r>
      <w:bookmarkStart w:id="35" w:name="_Hlk69837419"/>
      <w:r>
        <w:rPr>
          <w:sz w:val="24"/>
          <w:szCs w:val="24"/>
        </w:rPr>
        <w:t>kayrrTolkienBruteForce.py</w:t>
      </w:r>
      <w:bookmarkEnd w:id="35"/>
    </w:p>
    <w:p w14:paraId="58226510" w14:textId="77777777" w:rsidR="00BA645D" w:rsidRDefault="00BA645D" w:rsidP="00BA645D">
      <w:pPr>
        <w:rPr>
          <w:iCs/>
        </w:rPr>
      </w:pPr>
    </w:p>
    <w:p w14:paraId="69D9D097" w14:textId="2DB7A141" w:rsidR="005612BF" w:rsidRPr="00BA645D" w:rsidRDefault="00135919" w:rsidP="00BA645D">
      <w:pPr>
        <w:rPr>
          <w:iCs/>
        </w:rPr>
      </w:pPr>
      <w:r>
        <w:rPr>
          <w:iCs/>
        </w:rPr>
        <w:lastRenderedPageBreak/>
        <w:t xml:space="preserve">Running the script will present an input field, asking for the webpage URL to be brute forced, the username (in this case admin), the dictionary file generated </w:t>
      </w:r>
      <w:r w:rsidR="005612BF">
        <w:rPr>
          <w:iCs/>
        </w:rPr>
        <w:t>previously,</w:t>
      </w:r>
      <w:r>
        <w:rPr>
          <w:iCs/>
        </w:rPr>
        <w:t xml:space="preserve"> and the string displayed after a failed login attempt on the login form to be attacked</w:t>
      </w:r>
      <w:r w:rsidR="005612BF" w:rsidRPr="00254D5A">
        <w:rPr>
          <w:iCs/>
        </w:rPr>
        <w:t>[Figure 3.</w:t>
      </w:r>
      <w:r w:rsidR="005612BF">
        <w:rPr>
          <w:iCs/>
        </w:rPr>
        <w:t>2</w:t>
      </w:r>
      <w:r w:rsidR="005612BF" w:rsidRPr="00254D5A">
        <w:rPr>
          <w:iCs/>
        </w:rPr>
        <w:t>]</w:t>
      </w:r>
      <w:r w:rsidR="005612BF">
        <w:rPr>
          <w:iCs/>
        </w:rPr>
        <w:t>. It will test every possible combination against the admin username and if successful will display its results</w:t>
      </w:r>
      <w:r w:rsidR="005612BF" w:rsidRPr="00254D5A">
        <w:rPr>
          <w:iCs/>
        </w:rPr>
        <w:t>[Figure 3.</w:t>
      </w:r>
      <w:r w:rsidR="005612BF">
        <w:rPr>
          <w:iCs/>
        </w:rPr>
        <w:t>3</w:t>
      </w:r>
      <w:r w:rsidR="005612BF" w:rsidRPr="00254D5A">
        <w:rPr>
          <w:iCs/>
        </w:rPr>
        <w:t>]</w:t>
      </w:r>
      <w:r w:rsidR="005612BF">
        <w:rPr>
          <w:iCs/>
        </w:rPr>
        <w:t>.</w:t>
      </w:r>
    </w:p>
    <w:p w14:paraId="222CC942" w14:textId="3B7C39C3" w:rsidR="00254D5A" w:rsidRDefault="005612BF" w:rsidP="007D0171">
      <w:pPr>
        <w:rPr>
          <w:iCs/>
        </w:rPr>
      </w:pPr>
      <w:r>
        <w:rPr>
          <w:iCs/>
          <w:noProof/>
        </w:rPr>
        <w:drawing>
          <wp:inline distT="0" distB="0" distL="0" distR="0" wp14:anchorId="27C0D159" wp14:editId="7488D5BE">
            <wp:extent cx="7129653" cy="309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7210227" cy="3129053"/>
                    </a:xfrm>
                    <a:prstGeom prst="rect">
                      <a:avLst/>
                    </a:prstGeom>
                  </pic:spPr>
                </pic:pic>
              </a:graphicData>
            </a:graphic>
          </wp:inline>
        </w:drawing>
      </w:r>
    </w:p>
    <w:p w14:paraId="242CAD05" w14:textId="538C18F6" w:rsidR="00254D5A" w:rsidRDefault="00254D5A" w:rsidP="00254D5A">
      <w:pPr>
        <w:pStyle w:val="Caption"/>
        <w:jc w:val="center"/>
        <w:rPr>
          <w:sz w:val="24"/>
          <w:szCs w:val="24"/>
        </w:rPr>
      </w:pPr>
      <w:bookmarkStart w:id="36" w:name="_Hlk69822864"/>
      <w:r w:rsidRPr="00E34B94">
        <w:rPr>
          <w:sz w:val="24"/>
          <w:szCs w:val="24"/>
        </w:rPr>
        <w:t xml:space="preserve">Figure </w:t>
      </w:r>
      <w:r>
        <w:rPr>
          <w:sz w:val="24"/>
          <w:szCs w:val="24"/>
        </w:rPr>
        <w:t>3</w:t>
      </w:r>
      <w:r w:rsidRPr="00E34B94">
        <w:rPr>
          <w:sz w:val="24"/>
          <w:szCs w:val="24"/>
        </w:rPr>
        <w:t>.</w:t>
      </w:r>
      <w:r w:rsidR="005612BF">
        <w:rPr>
          <w:sz w:val="24"/>
          <w:szCs w:val="24"/>
        </w:rPr>
        <w:t>2</w:t>
      </w:r>
      <w:r w:rsidRPr="00E34B94">
        <w:rPr>
          <w:sz w:val="24"/>
          <w:szCs w:val="24"/>
        </w:rPr>
        <w:t xml:space="preserve">: </w:t>
      </w:r>
      <w:bookmarkStart w:id="37" w:name="_Hlk69837455"/>
      <w:r w:rsidR="005612BF">
        <w:rPr>
          <w:sz w:val="24"/>
          <w:szCs w:val="24"/>
        </w:rPr>
        <w:t>DVWA Login Page With failed login attempt string</w:t>
      </w:r>
      <w:bookmarkEnd w:id="37"/>
    </w:p>
    <w:bookmarkEnd w:id="36"/>
    <w:p w14:paraId="5694B529" w14:textId="5ADADD2C" w:rsidR="005612BF" w:rsidRDefault="005612BF" w:rsidP="007D0171">
      <w:pPr>
        <w:rPr>
          <w:iCs/>
          <w:noProof/>
        </w:rPr>
      </w:pPr>
      <w:r>
        <w:rPr>
          <w:iCs/>
          <w:noProof/>
        </w:rPr>
        <w:drawing>
          <wp:inline distT="0" distB="0" distL="0" distR="0" wp14:anchorId="6EE557CD" wp14:editId="610B25D2">
            <wp:extent cx="6879169" cy="473384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27784" cy="4767294"/>
                    </a:xfrm>
                    <a:prstGeom prst="rect">
                      <a:avLst/>
                    </a:prstGeom>
                  </pic:spPr>
                </pic:pic>
              </a:graphicData>
            </a:graphic>
          </wp:inline>
        </w:drawing>
      </w:r>
    </w:p>
    <w:p w14:paraId="36553362" w14:textId="7DE045F8" w:rsidR="005612BF" w:rsidRDefault="005612BF" w:rsidP="005612BF">
      <w:pPr>
        <w:pStyle w:val="Caption"/>
        <w:jc w:val="center"/>
        <w:rPr>
          <w:sz w:val="24"/>
          <w:szCs w:val="24"/>
        </w:rPr>
      </w:pPr>
      <w:r w:rsidRPr="00E34B94">
        <w:rPr>
          <w:sz w:val="24"/>
          <w:szCs w:val="24"/>
        </w:rPr>
        <w:t xml:space="preserve">Figure </w:t>
      </w:r>
      <w:r>
        <w:rPr>
          <w:sz w:val="24"/>
          <w:szCs w:val="24"/>
        </w:rPr>
        <w:t>3</w:t>
      </w:r>
      <w:r w:rsidRPr="00E34B94">
        <w:rPr>
          <w:sz w:val="24"/>
          <w:szCs w:val="24"/>
        </w:rPr>
        <w:t>.</w:t>
      </w:r>
      <w:r>
        <w:rPr>
          <w:sz w:val="24"/>
          <w:szCs w:val="24"/>
        </w:rPr>
        <w:t>3</w:t>
      </w:r>
      <w:r w:rsidRPr="00E34B94">
        <w:rPr>
          <w:sz w:val="24"/>
          <w:szCs w:val="24"/>
        </w:rPr>
        <w:t xml:space="preserve">: </w:t>
      </w:r>
      <w:bookmarkStart w:id="38" w:name="_Hlk69837491"/>
      <w:r>
        <w:rPr>
          <w:sz w:val="24"/>
          <w:szCs w:val="24"/>
        </w:rPr>
        <w:t>Python Script Running Attack</w:t>
      </w:r>
      <w:bookmarkEnd w:id="38"/>
    </w:p>
    <w:p w14:paraId="08FFD6C1" w14:textId="7E658508" w:rsidR="00254D5A" w:rsidRDefault="005612BF" w:rsidP="007D0171">
      <w:pPr>
        <w:rPr>
          <w:iCs/>
        </w:rPr>
      </w:pPr>
      <w:r>
        <w:rPr>
          <w:iCs/>
        </w:rPr>
        <w:lastRenderedPageBreak/>
        <w:t xml:space="preserve">Can also use this python script on the Brute Force </w:t>
      </w:r>
      <w:r w:rsidR="00A52033">
        <w:rPr>
          <w:iCs/>
        </w:rPr>
        <w:t>page</w:t>
      </w:r>
      <w:r>
        <w:rPr>
          <w:iCs/>
        </w:rPr>
        <w:t xml:space="preserve"> within the DVWA website</w:t>
      </w:r>
      <w:r w:rsidR="00254D5A" w:rsidRPr="00254D5A">
        <w:rPr>
          <w:iCs/>
        </w:rPr>
        <w:t>[Figure 3.</w:t>
      </w:r>
      <w:r w:rsidR="00A52033">
        <w:rPr>
          <w:iCs/>
        </w:rPr>
        <w:t>4</w:t>
      </w:r>
      <w:r w:rsidR="00254D5A" w:rsidRPr="00254D5A">
        <w:rPr>
          <w:iCs/>
        </w:rPr>
        <w:t>].</w:t>
      </w:r>
      <w:r w:rsidR="00A52033">
        <w:rPr>
          <w:iCs/>
        </w:rPr>
        <w:t xml:space="preserve"> </w:t>
      </w:r>
    </w:p>
    <w:p w14:paraId="0FD86579" w14:textId="0942CB05" w:rsidR="00492C33" w:rsidRPr="00254D5A" w:rsidRDefault="00A52033" w:rsidP="007D0171">
      <w:pPr>
        <w:rPr>
          <w:iCs/>
        </w:rPr>
      </w:pPr>
      <w:r>
        <w:rPr>
          <w:iCs/>
          <w:noProof/>
        </w:rPr>
        <w:drawing>
          <wp:inline distT="0" distB="0" distL="0" distR="0" wp14:anchorId="62732AA6" wp14:editId="5E56BBB2">
            <wp:extent cx="5943600" cy="377698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83953" cy="3802623"/>
                    </a:xfrm>
                    <a:prstGeom prst="rect">
                      <a:avLst/>
                    </a:prstGeom>
                  </pic:spPr>
                </pic:pic>
              </a:graphicData>
            </a:graphic>
          </wp:inline>
        </w:drawing>
      </w:r>
    </w:p>
    <w:p w14:paraId="3EA3811E" w14:textId="2777BB16" w:rsidR="00492C33" w:rsidRDefault="00492C33" w:rsidP="00492C33">
      <w:pPr>
        <w:pStyle w:val="Caption"/>
        <w:jc w:val="center"/>
        <w:rPr>
          <w:sz w:val="24"/>
          <w:szCs w:val="24"/>
        </w:rPr>
      </w:pPr>
      <w:r w:rsidRPr="00E34B94">
        <w:rPr>
          <w:sz w:val="24"/>
          <w:szCs w:val="24"/>
        </w:rPr>
        <w:t xml:space="preserve">Figure </w:t>
      </w:r>
      <w:r>
        <w:rPr>
          <w:sz w:val="24"/>
          <w:szCs w:val="24"/>
        </w:rPr>
        <w:t>3</w:t>
      </w:r>
      <w:r w:rsidRPr="00E34B94">
        <w:rPr>
          <w:sz w:val="24"/>
          <w:szCs w:val="24"/>
        </w:rPr>
        <w:t>.</w:t>
      </w:r>
      <w:r w:rsidR="00A52033">
        <w:rPr>
          <w:sz w:val="24"/>
          <w:szCs w:val="24"/>
        </w:rPr>
        <w:t>4</w:t>
      </w:r>
      <w:r>
        <w:rPr>
          <w:sz w:val="24"/>
          <w:szCs w:val="24"/>
        </w:rPr>
        <w:t>:</w:t>
      </w:r>
      <w:bookmarkStart w:id="39" w:name="_Hlk69837527"/>
      <w:r w:rsidR="00A52033">
        <w:rPr>
          <w:sz w:val="24"/>
          <w:szCs w:val="24"/>
        </w:rPr>
        <w:t>Brute Force Page Within The DVWA Web portal</w:t>
      </w:r>
    </w:p>
    <w:bookmarkEnd w:id="39"/>
    <w:p w14:paraId="79634654" w14:textId="477820D3" w:rsidR="0060593B" w:rsidRDefault="00A52033" w:rsidP="00A52033">
      <w:pPr>
        <w:rPr>
          <w:iCs/>
        </w:rPr>
      </w:pPr>
      <w:r>
        <w:rPr>
          <w:iCs/>
        </w:rPr>
        <w:t>This requires a different method of brute forcing as it uses a GET request, while the DVWA login page used a POST Request</w:t>
      </w:r>
      <w:r>
        <w:rPr>
          <w:iCs/>
        </w:rPr>
        <w:t>, to handle this t</w:t>
      </w:r>
      <w:r>
        <w:rPr>
          <w:iCs/>
        </w:rPr>
        <w:t>he Python script has an if else clause which handles the GET request when a cookie value is passed to it</w:t>
      </w:r>
      <w:r>
        <w:rPr>
          <w:iCs/>
        </w:rPr>
        <w:t xml:space="preserve"> </w:t>
      </w:r>
      <w:r>
        <w:rPr>
          <w:iCs/>
        </w:rPr>
        <w:t xml:space="preserve">As this page can only be accessed when a user logs in, the page can only be brute forced within a current session. This is where the optional cookie value </w:t>
      </w:r>
      <w:r w:rsidR="0060593B">
        <w:rPr>
          <w:iCs/>
        </w:rPr>
        <w:t>acquired by intercepting the traffic using burp</w:t>
      </w:r>
      <w:r w:rsidR="0060593B" w:rsidRPr="00254D5A">
        <w:rPr>
          <w:iCs/>
        </w:rPr>
        <w:t>[Figure 3.</w:t>
      </w:r>
      <w:r w:rsidR="0060593B">
        <w:rPr>
          <w:iCs/>
        </w:rPr>
        <w:t>5</w:t>
      </w:r>
      <w:r w:rsidR="0060593B" w:rsidRPr="00254D5A">
        <w:rPr>
          <w:iCs/>
        </w:rPr>
        <w:t>]</w:t>
      </w:r>
      <w:r w:rsidR="0060593B">
        <w:rPr>
          <w:iCs/>
        </w:rPr>
        <w:t xml:space="preserve"> come in</w:t>
      </w:r>
      <w:r w:rsidR="0060593B" w:rsidRPr="00254D5A">
        <w:rPr>
          <w:iCs/>
        </w:rPr>
        <w:t>.</w:t>
      </w:r>
    </w:p>
    <w:p w14:paraId="008C2153" w14:textId="313D2241" w:rsidR="0060593B" w:rsidRDefault="0060593B" w:rsidP="00A52033">
      <w:pPr>
        <w:rPr>
          <w:iCs/>
        </w:rPr>
      </w:pPr>
      <w:r>
        <w:rPr>
          <w:iCs/>
          <w:noProof/>
        </w:rPr>
        <w:drawing>
          <wp:inline distT="0" distB="0" distL="0" distR="0" wp14:anchorId="1157F457" wp14:editId="4EE9EC42">
            <wp:extent cx="7414529" cy="3438525"/>
            <wp:effectExtent l="0" t="0" r="0" b="0"/>
            <wp:docPr id="54" name="Picture 5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507022" cy="3481419"/>
                    </a:xfrm>
                    <a:prstGeom prst="rect">
                      <a:avLst/>
                    </a:prstGeom>
                  </pic:spPr>
                </pic:pic>
              </a:graphicData>
            </a:graphic>
          </wp:inline>
        </w:drawing>
      </w:r>
    </w:p>
    <w:p w14:paraId="484D776F" w14:textId="5341012F" w:rsidR="0060593B" w:rsidRDefault="0060593B" w:rsidP="0060593B">
      <w:pPr>
        <w:pStyle w:val="Caption"/>
        <w:jc w:val="center"/>
        <w:rPr>
          <w:sz w:val="24"/>
          <w:szCs w:val="24"/>
        </w:rPr>
      </w:pPr>
      <w:r w:rsidRPr="00E34B94">
        <w:rPr>
          <w:sz w:val="24"/>
          <w:szCs w:val="24"/>
        </w:rPr>
        <w:t xml:space="preserve">Figure </w:t>
      </w:r>
      <w:r>
        <w:rPr>
          <w:sz w:val="24"/>
          <w:szCs w:val="24"/>
        </w:rPr>
        <w:t>3</w:t>
      </w:r>
      <w:r w:rsidRPr="00E34B94">
        <w:rPr>
          <w:sz w:val="24"/>
          <w:szCs w:val="24"/>
        </w:rPr>
        <w:t>.</w:t>
      </w:r>
      <w:r>
        <w:rPr>
          <w:sz w:val="24"/>
          <w:szCs w:val="24"/>
        </w:rPr>
        <w:t>5</w:t>
      </w:r>
      <w:r>
        <w:rPr>
          <w:sz w:val="24"/>
          <w:szCs w:val="24"/>
        </w:rPr>
        <w:t>:</w:t>
      </w:r>
      <w:bookmarkStart w:id="40" w:name="_Hlk69837590"/>
      <w:r>
        <w:rPr>
          <w:sz w:val="24"/>
          <w:szCs w:val="24"/>
        </w:rPr>
        <w:t>Intercepting Traffic To Get Current Cookie</w:t>
      </w:r>
      <w:bookmarkEnd w:id="40"/>
    </w:p>
    <w:p w14:paraId="275AF174" w14:textId="77777777" w:rsidR="00A52033" w:rsidRDefault="00A52033" w:rsidP="00A52033">
      <w:pPr>
        <w:rPr>
          <w:iCs/>
          <w:color w:val="FF0000"/>
        </w:rPr>
      </w:pPr>
    </w:p>
    <w:p w14:paraId="660AD51F" w14:textId="2C1F2840" w:rsidR="0060593B" w:rsidRDefault="0060593B" w:rsidP="0060593B">
      <w:pPr>
        <w:rPr>
          <w:iCs/>
        </w:rPr>
      </w:pPr>
      <w:r>
        <w:rPr>
          <w:iCs/>
        </w:rPr>
        <w:t>When the script runs, an input field is requesting the URL to be brute forced, here we provide the URL, the username, the dictionary file generated previously, the string displayed after a failed login attempt within the brute force page</w:t>
      </w:r>
      <w:r w:rsidRPr="00254D5A">
        <w:rPr>
          <w:iCs/>
        </w:rPr>
        <w:t>[Figure 3.</w:t>
      </w:r>
      <w:r>
        <w:rPr>
          <w:iCs/>
        </w:rPr>
        <w:t>6]</w:t>
      </w:r>
      <w:r>
        <w:rPr>
          <w:iCs/>
        </w:rPr>
        <w:t xml:space="preserve"> and the current session </w:t>
      </w:r>
      <w:r>
        <w:rPr>
          <w:iCs/>
        </w:rPr>
        <w:t>cookie.</w:t>
      </w:r>
      <w:r>
        <w:rPr>
          <w:iCs/>
        </w:rPr>
        <w:t xml:space="preserve"> </w:t>
      </w:r>
    </w:p>
    <w:p w14:paraId="68388100" w14:textId="1054E5F8" w:rsidR="00680902" w:rsidRDefault="0060593B" w:rsidP="007D0171">
      <w:pPr>
        <w:rPr>
          <w:noProof/>
        </w:rPr>
      </w:pPr>
      <w:r>
        <w:rPr>
          <w:noProof/>
        </w:rPr>
        <w:drawing>
          <wp:inline distT="0" distB="0" distL="0" distR="0" wp14:anchorId="24070A27" wp14:editId="15A4A3A1">
            <wp:extent cx="6871996" cy="4676775"/>
            <wp:effectExtent l="0" t="0" r="5080" b="0"/>
            <wp:docPr id="55" name="Picture 5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78178" cy="4680982"/>
                    </a:xfrm>
                    <a:prstGeom prst="rect">
                      <a:avLst/>
                    </a:prstGeom>
                  </pic:spPr>
                </pic:pic>
              </a:graphicData>
            </a:graphic>
          </wp:inline>
        </w:drawing>
      </w:r>
    </w:p>
    <w:p w14:paraId="7B13DE00" w14:textId="4FDD4F97" w:rsidR="00680902" w:rsidRDefault="00680902" w:rsidP="00680902">
      <w:pPr>
        <w:pStyle w:val="Caption"/>
        <w:jc w:val="center"/>
        <w:rPr>
          <w:sz w:val="24"/>
          <w:szCs w:val="24"/>
        </w:rPr>
      </w:pPr>
      <w:r w:rsidRPr="00E34B94">
        <w:rPr>
          <w:sz w:val="24"/>
          <w:szCs w:val="24"/>
        </w:rPr>
        <w:t xml:space="preserve">Figure </w:t>
      </w:r>
      <w:r w:rsidR="0060593B">
        <w:rPr>
          <w:sz w:val="24"/>
          <w:szCs w:val="24"/>
        </w:rPr>
        <w:t>3.6</w:t>
      </w:r>
      <w:r w:rsidRPr="00E34B94">
        <w:rPr>
          <w:sz w:val="24"/>
          <w:szCs w:val="24"/>
        </w:rPr>
        <w:t xml:space="preserve">: </w:t>
      </w:r>
      <w:bookmarkStart w:id="41" w:name="_Hlk69837651"/>
      <w:r w:rsidR="00917BC1">
        <w:rPr>
          <w:sz w:val="24"/>
          <w:szCs w:val="24"/>
        </w:rPr>
        <w:t>Failed Login Attempt Within Brute Force Page</w:t>
      </w:r>
    </w:p>
    <w:bookmarkEnd w:id="41"/>
    <w:p w14:paraId="197D7291" w14:textId="6FA89903" w:rsidR="00680902" w:rsidRDefault="00917BC1" w:rsidP="00680902">
      <w:r>
        <w:t>The Script will attempt to match possible combinations of the given username and characters from the dictionary file and if it does it will output the results</w:t>
      </w:r>
      <w:r w:rsidR="007D2FD3">
        <w:t xml:space="preserve">[Figure </w:t>
      </w:r>
      <w:r>
        <w:t>3.7</w:t>
      </w:r>
      <w:r w:rsidR="007D2FD3">
        <w:t xml:space="preserve">] </w:t>
      </w:r>
    </w:p>
    <w:p w14:paraId="404C90EF" w14:textId="60869C44" w:rsidR="00680902" w:rsidRPr="00680902" w:rsidRDefault="00917BC1" w:rsidP="00680902">
      <w:r>
        <w:rPr>
          <w:noProof/>
        </w:rPr>
        <w:lastRenderedPageBreak/>
        <w:drawing>
          <wp:inline distT="0" distB="0" distL="0" distR="0" wp14:anchorId="2725CE85" wp14:editId="4AB9A07B">
            <wp:extent cx="8382182" cy="531495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410209" cy="5332721"/>
                    </a:xfrm>
                    <a:prstGeom prst="rect">
                      <a:avLst/>
                    </a:prstGeom>
                  </pic:spPr>
                </pic:pic>
              </a:graphicData>
            </a:graphic>
          </wp:inline>
        </w:drawing>
      </w:r>
    </w:p>
    <w:p w14:paraId="3FE3A5CA" w14:textId="2740E24E" w:rsidR="00680902" w:rsidRDefault="00680902" w:rsidP="007D2FD3">
      <w:pPr>
        <w:pStyle w:val="Caption"/>
        <w:jc w:val="center"/>
        <w:rPr>
          <w:sz w:val="24"/>
          <w:szCs w:val="24"/>
        </w:rPr>
      </w:pPr>
      <w:r w:rsidRPr="00E34B94">
        <w:rPr>
          <w:sz w:val="24"/>
          <w:szCs w:val="24"/>
        </w:rPr>
        <w:t xml:space="preserve">Figure </w:t>
      </w:r>
      <w:r w:rsidR="00917BC1">
        <w:rPr>
          <w:sz w:val="24"/>
          <w:szCs w:val="24"/>
        </w:rPr>
        <w:t>3.7</w:t>
      </w:r>
      <w:r w:rsidRPr="00E34B94">
        <w:rPr>
          <w:sz w:val="24"/>
          <w:szCs w:val="24"/>
        </w:rPr>
        <w:t xml:space="preserve">: </w:t>
      </w:r>
      <w:bookmarkStart w:id="42" w:name="_Hlk69837698"/>
      <w:r w:rsidR="00917BC1">
        <w:rPr>
          <w:sz w:val="24"/>
          <w:szCs w:val="24"/>
        </w:rPr>
        <w:t>Successful Match From Brute Force</w:t>
      </w:r>
      <w:bookmarkEnd w:id="42"/>
    </w:p>
    <w:p w14:paraId="1C748F1D" w14:textId="3EA2FB44" w:rsidR="00B04B29" w:rsidRDefault="00B04B29" w:rsidP="00B04B29">
      <w:pPr>
        <w:rPr>
          <w:noProof/>
        </w:rPr>
      </w:pPr>
    </w:p>
    <w:p w14:paraId="00C942D0" w14:textId="77777777" w:rsidR="00957B8D" w:rsidRDefault="00957B8D" w:rsidP="00B04B29">
      <w:pPr>
        <w:ind w:firstLine="720"/>
        <w:rPr>
          <w:rFonts w:asciiTheme="majorHAnsi" w:hAnsiTheme="majorHAnsi"/>
          <w:b/>
          <w:bCs/>
          <w:sz w:val="36"/>
          <w:szCs w:val="36"/>
        </w:rPr>
      </w:pPr>
    </w:p>
    <w:p w14:paraId="6EF3E503" w14:textId="77777777" w:rsidR="00957B8D" w:rsidRDefault="00957B8D" w:rsidP="00B04B29">
      <w:pPr>
        <w:ind w:firstLine="720"/>
        <w:rPr>
          <w:rFonts w:asciiTheme="majorHAnsi" w:hAnsiTheme="majorHAnsi"/>
          <w:b/>
          <w:bCs/>
          <w:sz w:val="36"/>
          <w:szCs w:val="36"/>
        </w:rPr>
      </w:pPr>
    </w:p>
    <w:p w14:paraId="72163709" w14:textId="77777777" w:rsidR="00957B8D" w:rsidRDefault="00957B8D" w:rsidP="00B04B29">
      <w:pPr>
        <w:ind w:firstLine="720"/>
        <w:rPr>
          <w:rFonts w:asciiTheme="majorHAnsi" w:hAnsiTheme="majorHAnsi"/>
          <w:b/>
          <w:bCs/>
          <w:sz w:val="36"/>
          <w:szCs w:val="36"/>
        </w:rPr>
      </w:pPr>
    </w:p>
    <w:p w14:paraId="0F72C781" w14:textId="77777777" w:rsidR="00957B8D" w:rsidRDefault="00957B8D" w:rsidP="00B04B29">
      <w:pPr>
        <w:ind w:firstLine="720"/>
        <w:rPr>
          <w:rFonts w:asciiTheme="majorHAnsi" w:hAnsiTheme="majorHAnsi"/>
          <w:b/>
          <w:bCs/>
          <w:sz w:val="36"/>
          <w:szCs w:val="36"/>
        </w:rPr>
      </w:pPr>
    </w:p>
    <w:p w14:paraId="0DE7A2ED" w14:textId="77777777" w:rsidR="00957B8D" w:rsidRDefault="00957B8D" w:rsidP="00B04B29">
      <w:pPr>
        <w:ind w:firstLine="720"/>
        <w:rPr>
          <w:rFonts w:asciiTheme="majorHAnsi" w:hAnsiTheme="majorHAnsi"/>
          <w:b/>
          <w:bCs/>
          <w:sz w:val="36"/>
          <w:szCs w:val="36"/>
        </w:rPr>
      </w:pPr>
    </w:p>
    <w:p w14:paraId="724E4348" w14:textId="77777777" w:rsidR="00957B8D" w:rsidRDefault="00957B8D" w:rsidP="00B04B29">
      <w:pPr>
        <w:ind w:firstLine="720"/>
        <w:rPr>
          <w:rFonts w:asciiTheme="majorHAnsi" w:hAnsiTheme="majorHAnsi"/>
          <w:b/>
          <w:bCs/>
          <w:sz w:val="36"/>
          <w:szCs w:val="36"/>
        </w:rPr>
      </w:pPr>
    </w:p>
    <w:p w14:paraId="7F2BB229" w14:textId="77777777" w:rsidR="00957B8D" w:rsidRDefault="00957B8D" w:rsidP="00B04B29">
      <w:pPr>
        <w:ind w:firstLine="720"/>
        <w:rPr>
          <w:rFonts w:asciiTheme="majorHAnsi" w:hAnsiTheme="majorHAnsi"/>
          <w:b/>
          <w:bCs/>
          <w:sz w:val="36"/>
          <w:szCs w:val="36"/>
        </w:rPr>
      </w:pPr>
    </w:p>
    <w:p w14:paraId="33F94FDC" w14:textId="77777777" w:rsidR="00957B8D" w:rsidRDefault="00957B8D" w:rsidP="00B04B29">
      <w:pPr>
        <w:ind w:firstLine="720"/>
        <w:rPr>
          <w:rFonts w:asciiTheme="majorHAnsi" w:hAnsiTheme="majorHAnsi"/>
          <w:b/>
          <w:bCs/>
          <w:sz w:val="36"/>
          <w:szCs w:val="36"/>
        </w:rPr>
      </w:pPr>
    </w:p>
    <w:p w14:paraId="152F324D" w14:textId="77777777" w:rsidR="00957B8D" w:rsidRDefault="00957B8D" w:rsidP="00B04B29">
      <w:pPr>
        <w:ind w:firstLine="720"/>
        <w:rPr>
          <w:rFonts w:asciiTheme="majorHAnsi" w:hAnsiTheme="majorHAnsi"/>
          <w:b/>
          <w:bCs/>
          <w:sz w:val="36"/>
          <w:szCs w:val="36"/>
        </w:rPr>
      </w:pPr>
    </w:p>
    <w:p w14:paraId="56651C41" w14:textId="77777777" w:rsidR="00957B8D" w:rsidRDefault="00957B8D" w:rsidP="00B04B29">
      <w:pPr>
        <w:ind w:firstLine="720"/>
        <w:rPr>
          <w:rFonts w:asciiTheme="majorHAnsi" w:hAnsiTheme="majorHAnsi"/>
          <w:b/>
          <w:bCs/>
          <w:sz w:val="36"/>
          <w:szCs w:val="36"/>
        </w:rPr>
      </w:pPr>
    </w:p>
    <w:p w14:paraId="2F13650D" w14:textId="77777777" w:rsidR="00957B8D" w:rsidRDefault="00957B8D" w:rsidP="00B04B29">
      <w:pPr>
        <w:ind w:firstLine="720"/>
        <w:rPr>
          <w:rFonts w:asciiTheme="majorHAnsi" w:hAnsiTheme="majorHAnsi"/>
          <w:b/>
          <w:bCs/>
          <w:sz w:val="36"/>
          <w:szCs w:val="36"/>
        </w:rPr>
      </w:pPr>
    </w:p>
    <w:p w14:paraId="426DE7D1" w14:textId="77777777" w:rsidR="00957B8D" w:rsidRDefault="00957B8D" w:rsidP="00B04B29">
      <w:pPr>
        <w:ind w:firstLine="720"/>
        <w:rPr>
          <w:rFonts w:asciiTheme="majorHAnsi" w:hAnsiTheme="majorHAnsi"/>
          <w:b/>
          <w:bCs/>
          <w:sz w:val="36"/>
          <w:szCs w:val="36"/>
        </w:rPr>
      </w:pPr>
    </w:p>
    <w:p w14:paraId="2B34087C" w14:textId="77777777" w:rsidR="00957B8D" w:rsidRDefault="00957B8D" w:rsidP="00B04B29">
      <w:pPr>
        <w:ind w:firstLine="720"/>
        <w:rPr>
          <w:rFonts w:asciiTheme="majorHAnsi" w:hAnsiTheme="majorHAnsi"/>
          <w:b/>
          <w:bCs/>
          <w:sz w:val="36"/>
          <w:szCs w:val="36"/>
        </w:rPr>
      </w:pPr>
    </w:p>
    <w:p w14:paraId="696BC547" w14:textId="77777777" w:rsidR="00957B8D" w:rsidRDefault="00957B8D" w:rsidP="00B04B29">
      <w:pPr>
        <w:ind w:firstLine="720"/>
        <w:rPr>
          <w:rFonts w:asciiTheme="majorHAnsi" w:hAnsiTheme="majorHAnsi"/>
          <w:b/>
          <w:bCs/>
          <w:sz w:val="36"/>
          <w:szCs w:val="36"/>
        </w:rPr>
      </w:pPr>
    </w:p>
    <w:p w14:paraId="0D8E2E3B" w14:textId="24D05EBC" w:rsidR="00B04B29" w:rsidRDefault="00957B8D" w:rsidP="00917BC1">
      <w:pPr>
        <w:jc w:val="center"/>
        <w:rPr>
          <w:rFonts w:asciiTheme="majorHAnsi" w:hAnsiTheme="majorHAnsi"/>
          <w:b/>
          <w:bCs/>
          <w:sz w:val="36"/>
          <w:szCs w:val="36"/>
        </w:rPr>
      </w:pPr>
      <w:r w:rsidRPr="00957B8D">
        <w:rPr>
          <w:rFonts w:asciiTheme="majorHAnsi" w:hAnsiTheme="majorHAnsi"/>
          <w:b/>
          <w:bCs/>
          <w:sz w:val="36"/>
          <w:szCs w:val="36"/>
        </w:rPr>
        <w:t>Appendices</w:t>
      </w:r>
    </w:p>
    <w:p w14:paraId="44FC399A" w14:textId="77777777" w:rsidR="00957B8D" w:rsidRPr="00957B8D" w:rsidRDefault="00957B8D" w:rsidP="00957B8D">
      <w:pPr>
        <w:shd w:val="clear" w:color="auto" w:fill="FFFFFF"/>
        <w:spacing w:before="360" w:after="240"/>
        <w:outlineLvl w:val="1"/>
        <w:rPr>
          <w:rFonts w:eastAsia="Times New Roman" w:cs="Segoe UI"/>
          <w:b/>
          <w:bCs/>
          <w:color w:val="24292E"/>
          <w:lang w:val="en-GB" w:eastAsia="en-GB"/>
        </w:rPr>
      </w:pPr>
      <w:r w:rsidRPr="00957B8D">
        <w:rPr>
          <w:rFonts w:eastAsia="Times New Roman" w:cs="Segoe UI"/>
          <w:b/>
          <w:bCs/>
          <w:color w:val="24292E"/>
          <w:lang w:val="en-GB" w:eastAsia="en-GB"/>
        </w:rPr>
        <w:t>Definitions:</w:t>
      </w:r>
    </w:p>
    <w:p w14:paraId="1B3AB24C" w14:textId="0F0311B8" w:rsidR="00957B8D" w:rsidRPr="00957B8D" w:rsidRDefault="00B11AAC" w:rsidP="00957B8D">
      <w:pPr>
        <w:numPr>
          <w:ilvl w:val="0"/>
          <w:numId w:val="7"/>
        </w:numPr>
        <w:shd w:val="clear" w:color="auto" w:fill="FFFFFF"/>
        <w:spacing w:before="100" w:beforeAutospacing="1" w:after="100" w:afterAutospacing="1"/>
        <w:rPr>
          <w:rFonts w:eastAsia="Times New Roman" w:cs="Segoe UI"/>
          <w:color w:val="24292E"/>
          <w:lang w:val="en-GB" w:eastAsia="en-GB"/>
        </w:rPr>
      </w:pPr>
      <w:r>
        <w:rPr>
          <w:rFonts w:eastAsia="Times New Roman" w:cs="Segoe UI"/>
          <w:color w:val="24292E"/>
          <w:lang w:val="en-GB" w:eastAsia="en-GB"/>
        </w:rPr>
        <w:t xml:space="preserve">An </w:t>
      </w:r>
      <w:r w:rsidRPr="008B0998">
        <w:rPr>
          <w:rFonts w:eastAsia="Times New Roman" w:cs="Segoe UI"/>
          <w:b/>
          <w:bCs/>
          <w:color w:val="24292E"/>
          <w:lang w:val="en-GB" w:eastAsia="en-GB"/>
        </w:rPr>
        <w:t>Exploit</w:t>
      </w:r>
      <w:r>
        <w:rPr>
          <w:rFonts w:eastAsia="Times New Roman" w:cs="Segoe UI"/>
          <w:color w:val="24292E"/>
          <w:lang w:val="en-GB" w:eastAsia="en-GB"/>
        </w:rPr>
        <w:t xml:space="preserve"> executes a sequence of commands that target a specific vulnerability found in a system or Application to provide an attacker with access to the system.</w:t>
      </w:r>
      <w:r w:rsidR="00957B8D" w:rsidRPr="00957B8D">
        <w:rPr>
          <w:rFonts w:eastAsia="Times New Roman" w:cs="Segoe UI"/>
          <w:color w:val="24292E"/>
          <w:lang w:val="en-GB" w:eastAsia="en-GB"/>
        </w:rPr>
        <w:t xml:space="preserve"> is a register that contains the address of the next instruction for the program or command.</w:t>
      </w:r>
      <w:r w:rsidR="00957B8D">
        <w:rPr>
          <w:rFonts w:eastAsia="Times New Roman" w:cs="Segoe UI"/>
          <w:color w:val="24292E"/>
          <w:lang w:val="en-GB" w:eastAsia="en-GB"/>
        </w:rPr>
        <w:t xml:space="preserve"> Can be seen on the immunity Debugger</w:t>
      </w:r>
    </w:p>
    <w:p w14:paraId="35D6CFEC" w14:textId="1016E37B" w:rsidR="00957B8D" w:rsidRPr="00957B8D" w:rsidRDefault="00B11AAC" w:rsidP="00957B8D">
      <w:pPr>
        <w:numPr>
          <w:ilvl w:val="0"/>
          <w:numId w:val="7"/>
        </w:numPr>
        <w:shd w:val="clear" w:color="auto" w:fill="FFFFFF"/>
        <w:spacing w:before="100" w:beforeAutospacing="1" w:after="100" w:afterAutospacing="1"/>
        <w:rPr>
          <w:rFonts w:eastAsia="Times New Roman" w:cs="Segoe UI"/>
          <w:color w:val="24292E"/>
          <w:lang w:val="en-GB" w:eastAsia="en-GB"/>
        </w:rPr>
      </w:pPr>
      <w:r w:rsidRPr="008B0998">
        <w:rPr>
          <w:rFonts w:eastAsia="Times New Roman" w:cs="Segoe UI"/>
          <w:b/>
          <w:bCs/>
          <w:color w:val="24292E"/>
          <w:lang w:val="en-GB" w:eastAsia="en-GB"/>
        </w:rPr>
        <w:t>Credentials</w:t>
      </w:r>
      <w:r>
        <w:rPr>
          <w:rFonts w:eastAsia="Times New Roman" w:cs="Segoe UI"/>
          <w:color w:val="24292E"/>
          <w:lang w:val="en-GB" w:eastAsia="en-GB"/>
        </w:rPr>
        <w:t xml:space="preserve"> provide a gateway into various accounts and systems, which, potentially, can give access to additional targets on the network and lead to an extraction of confidential data from these targets.</w:t>
      </w:r>
    </w:p>
    <w:p w14:paraId="0CF36110" w14:textId="47610FC0" w:rsidR="00957B8D" w:rsidRPr="00957B8D" w:rsidRDefault="00B11AAC" w:rsidP="00957B8D">
      <w:pPr>
        <w:numPr>
          <w:ilvl w:val="0"/>
          <w:numId w:val="7"/>
        </w:numPr>
        <w:shd w:val="clear" w:color="auto" w:fill="FFFFFF"/>
        <w:spacing w:before="60" w:after="100" w:afterAutospacing="1"/>
        <w:rPr>
          <w:rFonts w:eastAsia="Times New Roman" w:cs="Segoe UI"/>
          <w:color w:val="24292E"/>
          <w:lang w:val="en-GB" w:eastAsia="en-GB"/>
        </w:rPr>
      </w:pPr>
      <w:r>
        <w:rPr>
          <w:rFonts w:eastAsia="Times New Roman" w:cs="Segoe UI"/>
          <w:color w:val="24292E"/>
          <w:lang w:val="en-GB" w:eastAsia="en-GB"/>
        </w:rPr>
        <w:t xml:space="preserve">A </w:t>
      </w:r>
      <w:r w:rsidRPr="008B0998">
        <w:rPr>
          <w:rFonts w:eastAsia="Times New Roman" w:cs="Segoe UI"/>
          <w:b/>
          <w:bCs/>
          <w:color w:val="24292E"/>
          <w:lang w:val="en-GB" w:eastAsia="en-GB"/>
        </w:rPr>
        <w:t>Brute Force</w:t>
      </w:r>
      <w:r>
        <w:rPr>
          <w:rFonts w:eastAsia="Times New Roman" w:cs="Segoe UI"/>
          <w:color w:val="24292E"/>
          <w:lang w:val="en-GB" w:eastAsia="en-GB"/>
        </w:rPr>
        <w:t xml:space="preserve"> attack automatically and systematically attempts to guess the correct username and password for a service. The goal is to find valid logins and leverage them to gain access to a network to extract sensitive data.</w:t>
      </w:r>
    </w:p>
    <w:p w14:paraId="712B59D5" w14:textId="5E985F3D" w:rsidR="00C6521B" w:rsidRPr="00C6521B" w:rsidRDefault="00B11AAC" w:rsidP="00C6521B">
      <w:pPr>
        <w:numPr>
          <w:ilvl w:val="0"/>
          <w:numId w:val="7"/>
        </w:numPr>
        <w:shd w:val="clear" w:color="auto" w:fill="FFFFFF"/>
        <w:spacing w:before="60" w:after="100" w:afterAutospacing="1"/>
        <w:rPr>
          <w:rFonts w:eastAsia="Times New Roman" w:cs="Segoe UI"/>
          <w:color w:val="24292E"/>
          <w:lang w:val="en-GB" w:eastAsia="en-GB"/>
        </w:rPr>
      </w:pPr>
      <w:r w:rsidRPr="008B0998">
        <w:rPr>
          <w:rFonts w:eastAsia="Times New Roman" w:cs="Segoe UI"/>
          <w:b/>
          <w:bCs/>
          <w:color w:val="24292E"/>
          <w:lang w:val="en-GB" w:eastAsia="en-GB"/>
        </w:rPr>
        <w:t>The Metasploit Framework</w:t>
      </w:r>
      <w:r>
        <w:rPr>
          <w:rFonts w:eastAsia="Times New Roman" w:cs="Segoe UI"/>
          <w:color w:val="24292E"/>
          <w:lang w:val="en-GB" w:eastAsia="en-GB"/>
        </w:rPr>
        <w:t xml:space="preserve"> is a ruby based modular penetration testing platform that enables the writing, testing and execution of exploit code</w:t>
      </w:r>
      <w:r w:rsidR="008B0998">
        <w:rPr>
          <w:rFonts w:eastAsia="Times New Roman" w:cs="Segoe UI"/>
          <w:color w:val="24292E"/>
          <w:lang w:val="en-GB" w:eastAsia="en-GB"/>
        </w:rPr>
        <w:t>.</w:t>
      </w:r>
    </w:p>
    <w:p w14:paraId="3AC04354" w14:textId="60E8B1A0" w:rsidR="008B0998" w:rsidRPr="008B0998" w:rsidRDefault="008B0998" w:rsidP="008B0998">
      <w:pPr>
        <w:pStyle w:val="NormalWeb"/>
        <w:numPr>
          <w:ilvl w:val="0"/>
          <w:numId w:val="7"/>
        </w:numPr>
        <w:shd w:val="clear" w:color="auto" w:fill="FFFFFF"/>
        <w:spacing w:before="0" w:beforeAutospacing="0" w:after="150" w:afterAutospacing="0"/>
        <w:rPr>
          <w:rFonts w:asciiTheme="minorHAnsi" w:hAnsiTheme="minorHAnsi"/>
          <w:color w:val="4C4F53"/>
        </w:rPr>
      </w:pPr>
      <w:r w:rsidRPr="008B0998">
        <w:rPr>
          <w:rFonts w:asciiTheme="minorHAnsi" w:hAnsiTheme="minorHAnsi"/>
          <w:b/>
          <w:bCs/>
          <w:color w:val="000000"/>
        </w:rPr>
        <w:t>Hydra</w:t>
      </w:r>
      <w:r w:rsidRPr="008B0998">
        <w:rPr>
          <w:rFonts w:asciiTheme="minorHAnsi" w:hAnsiTheme="minorHAnsi"/>
          <w:color w:val="000000"/>
        </w:rPr>
        <w:t xml:space="preserve"> is a parallelized login cracker which supports numerous protocols to attack</w:t>
      </w:r>
      <w:r>
        <w:rPr>
          <w:rFonts w:asciiTheme="minorHAnsi" w:hAnsiTheme="minorHAnsi"/>
          <w:color w:val="000000"/>
        </w:rPr>
        <w:t xml:space="preserve"> </w:t>
      </w:r>
      <w:r w:rsidRPr="008B0998">
        <w:rPr>
          <w:rFonts w:asciiTheme="minorHAnsi" w:hAnsiTheme="minorHAnsi"/>
          <w:color w:val="000000"/>
        </w:rPr>
        <w:t>mak</w:t>
      </w:r>
      <w:r>
        <w:rPr>
          <w:rFonts w:asciiTheme="minorHAnsi" w:hAnsiTheme="minorHAnsi"/>
          <w:color w:val="000000"/>
        </w:rPr>
        <w:t>ing</w:t>
      </w:r>
      <w:r w:rsidRPr="008B0998">
        <w:rPr>
          <w:rFonts w:asciiTheme="minorHAnsi" w:hAnsiTheme="minorHAnsi"/>
          <w:color w:val="000000"/>
        </w:rPr>
        <w:t xml:space="preserve"> it possible for researchers and security consultants to show how easy it would be to gain unauthorized access to a system remotely.</w:t>
      </w:r>
    </w:p>
    <w:p w14:paraId="0A80635C" w14:textId="7C6CAFCC" w:rsidR="008B0998" w:rsidRPr="008B0998" w:rsidRDefault="008B0998" w:rsidP="00B11AAC">
      <w:pPr>
        <w:numPr>
          <w:ilvl w:val="0"/>
          <w:numId w:val="7"/>
        </w:numPr>
        <w:shd w:val="clear" w:color="auto" w:fill="FFFFFF"/>
        <w:spacing w:before="60" w:after="100" w:afterAutospacing="1"/>
        <w:rPr>
          <w:rFonts w:eastAsia="Times New Roman" w:cs="Segoe UI"/>
          <w:color w:val="24292E"/>
          <w:lang w:val="en-GB" w:eastAsia="en-GB"/>
        </w:rPr>
      </w:pPr>
      <w:r w:rsidRPr="008B0998">
        <w:rPr>
          <w:rFonts w:eastAsia="Times New Roman" w:cs="Times New Roman"/>
          <w:color w:val="000000"/>
          <w:lang w:eastAsia="en-GB"/>
        </w:rPr>
        <w:t>The "</w:t>
      </w:r>
      <w:r w:rsidRPr="008B0998">
        <w:rPr>
          <w:rFonts w:eastAsia="Times New Roman" w:cs="Times New Roman"/>
          <w:b/>
          <w:bCs/>
          <w:color w:val="000000"/>
          <w:lang w:eastAsia="en-GB"/>
        </w:rPr>
        <w:t>hashdump</w:t>
      </w:r>
      <w:r w:rsidRPr="008B0998">
        <w:rPr>
          <w:rFonts w:eastAsia="Times New Roman" w:cs="Times New Roman"/>
          <w:color w:val="000000"/>
          <w:lang w:eastAsia="en-GB"/>
        </w:rPr>
        <w:t>" command is an in-memory version of the pwdump tool, but instead of loading a DLL into LSASS.exe, it allocates memory inside the process, injects raw assembly code, executes its via CreateRemoteThread, and then reads the captured hashes back out of memory.</w:t>
      </w:r>
    </w:p>
    <w:p w14:paraId="70A11473" w14:textId="3E7F9032" w:rsidR="008B0998" w:rsidRPr="008B0998" w:rsidRDefault="008B0998" w:rsidP="00B11AAC">
      <w:pPr>
        <w:numPr>
          <w:ilvl w:val="0"/>
          <w:numId w:val="7"/>
        </w:numPr>
        <w:shd w:val="clear" w:color="auto" w:fill="FFFFFF"/>
        <w:spacing w:before="60" w:after="100" w:afterAutospacing="1"/>
        <w:rPr>
          <w:rFonts w:eastAsia="Times New Roman" w:cs="Segoe UI"/>
          <w:color w:val="24292E"/>
          <w:lang w:val="en-GB" w:eastAsia="en-GB"/>
        </w:rPr>
      </w:pPr>
      <w:r w:rsidRPr="008B0998">
        <w:rPr>
          <w:rFonts w:cs="Arial"/>
          <w:b/>
          <w:bCs/>
          <w:color w:val="202124"/>
          <w:shd w:val="clear" w:color="auto" w:fill="FFFFFF"/>
        </w:rPr>
        <w:t>FTP stands for</w:t>
      </w:r>
      <w:r w:rsidRPr="008B0998">
        <w:rPr>
          <w:rFonts w:cs="Arial"/>
          <w:color w:val="202124"/>
          <w:shd w:val="clear" w:color="auto" w:fill="FFFFFF"/>
        </w:rPr>
        <w:t xml:space="preserve"> File Transfer Protocol, and as the name suggests </w:t>
      </w:r>
      <w:r w:rsidRPr="008B0998">
        <w:rPr>
          <w:rFonts w:cs="Arial"/>
          <w:color w:val="202124"/>
          <w:shd w:val="clear" w:color="auto" w:fill="FFFFFF"/>
        </w:rPr>
        <w:t>it is</w:t>
      </w:r>
      <w:r w:rsidRPr="008B0998">
        <w:rPr>
          <w:rFonts w:cs="Arial"/>
          <w:color w:val="202124"/>
          <w:shd w:val="clear" w:color="auto" w:fill="FFFFFF"/>
        </w:rPr>
        <w:t xml:space="preserve"> a standard for transferring files over the Internet.</w:t>
      </w:r>
    </w:p>
    <w:p w14:paraId="3ECBA874" w14:textId="4120ABDB" w:rsidR="008B0998" w:rsidRPr="00C6521B" w:rsidRDefault="00C6521B" w:rsidP="00B11AAC">
      <w:pPr>
        <w:numPr>
          <w:ilvl w:val="0"/>
          <w:numId w:val="7"/>
        </w:numPr>
        <w:shd w:val="clear" w:color="auto" w:fill="FFFFFF"/>
        <w:spacing w:before="60" w:after="100" w:afterAutospacing="1"/>
        <w:rPr>
          <w:rFonts w:eastAsia="Times New Roman" w:cs="Segoe UI"/>
          <w:color w:val="24292E"/>
          <w:lang w:val="en-GB" w:eastAsia="en-GB"/>
        </w:rPr>
      </w:pPr>
      <w:r w:rsidRPr="00C6521B">
        <w:rPr>
          <w:rFonts w:cs="Arial"/>
          <w:b/>
          <w:bCs/>
          <w:color w:val="000000"/>
        </w:rPr>
        <w:t>Hashes</w:t>
      </w:r>
      <w:r w:rsidRPr="00C6521B">
        <w:rPr>
          <w:rFonts w:cs="Arial"/>
          <w:color w:val="000000"/>
        </w:rPr>
        <w:t xml:space="preserve"> are the output of a hashing algorithm </w:t>
      </w:r>
      <w:r>
        <w:rPr>
          <w:rFonts w:cs="Arial"/>
          <w:color w:val="000000"/>
        </w:rPr>
        <w:t>such as</w:t>
      </w:r>
      <w:r w:rsidRPr="00C6521B">
        <w:rPr>
          <w:rFonts w:cs="Arial"/>
          <w:color w:val="000000"/>
        </w:rPr>
        <w:t xml:space="preserve"> MD5 (Message Digest 5) or SHA (Secure Hash Algorithm). These algorithms aim to produce a unique, fixed-length string</w:t>
      </w:r>
      <w:r>
        <w:rPr>
          <w:rFonts w:cs="Arial"/>
          <w:color w:val="000000"/>
        </w:rPr>
        <w:t xml:space="preserve"> called </w:t>
      </w:r>
      <w:r w:rsidRPr="00C6521B">
        <w:rPr>
          <w:rFonts w:cs="Arial"/>
          <w:color w:val="000000"/>
        </w:rPr>
        <w:t>the hash value, or “message digest” – for any given piece of data or “message”. As every file on a computer is, ultimately,</w:t>
      </w:r>
      <w:r>
        <w:rPr>
          <w:rFonts w:cs="Arial"/>
          <w:color w:val="000000"/>
        </w:rPr>
        <w:t xml:space="preserve"> </w:t>
      </w:r>
      <w:r w:rsidRPr="00C6521B">
        <w:rPr>
          <w:rFonts w:cs="Arial"/>
          <w:color w:val="000000"/>
        </w:rPr>
        <w:t>data that can be represented in binary form, a hashing algorithm take</w:t>
      </w:r>
      <w:r>
        <w:rPr>
          <w:rFonts w:cs="Arial"/>
          <w:color w:val="000000"/>
        </w:rPr>
        <w:t>s</w:t>
      </w:r>
      <w:r w:rsidRPr="00C6521B">
        <w:rPr>
          <w:rFonts w:cs="Arial"/>
          <w:color w:val="000000"/>
        </w:rPr>
        <w:t xml:space="preserve"> that data</w:t>
      </w:r>
      <w:r>
        <w:rPr>
          <w:rFonts w:cs="Arial"/>
          <w:color w:val="000000"/>
        </w:rPr>
        <w:t xml:space="preserve"> </w:t>
      </w:r>
      <w:r w:rsidRPr="00C6521B">
        <w:rPr>
          <w:rFonts w:cs="Arial"/>
          <w:color w:val="000000"/>
        </w:rPr>
        <w:t>run</w:t>
      </w:r>
      <w:r>
        <w:rPr>
          <w:rFonts w:cs="Arial"/>
          <w:color w:val="000000"/>
        </w:rPr>
        <w:t>s</w:t>
      </w:r>
      <w:r w:rsidRPr="00C6521B">
        <w:rPr>
          <w:rFonts w:cs="Arial"/>
          <w:color w:val="000000"/>
        </w:rPr>
        <w:t xml:space="preserve"> a complex calculation on it and output</w:t>
      </w:r>
      <w:r>
        <w:rPr>
          <w:rFonts w:cs="Arial"/>
          <w:color w:val="000000"/>
        </w:rPr>
        <w:t>s</w:t>
      </w:r>
      <w:r w:rsidRPr="00C6521B">
        <w:rPr>
          <w:rFonts w:cs="Arial"/>
          <w:color w:val="000000"/>
        </w:rPr>
        <w:t xml:space="preserve"> a fixed-length string as the result of the calculation. The result is the file’s hash value</w:t>
      </w:r>
      <w:r>
        <w:rPr>
          <w:rFonts w:cs="Arial"/>
          <w:color w:val="000000"/>
        </w:rPr>
        <w:t>.</w:t>
      </w:r>
    </w:p>
    <w:p w14:paraId="33E52AA8" w14:textId="77777777" w:rsidR="00957B8D" w:rsidRPr="00957B8D" w:rsidRDefault="00957B8D" w:rsidP="00957B8D">
      <w:pPr>
        <w:ind w:firstLine="720"/>
        <w:rPr>
          <w:rFonts w:asciiTheme="majorHAnsi" w:hAnsiTheme="majorHAnsi"/>
          <w:sz w:val="36"/>
          <w:szCs w:val="36"/>
        </w:rPr>
      </w:pPr>
    </w:p>
    <w:sectPr w:rsidR="00957B8D" w:rsidRPr="00957B8D" w:rsidSect="008822EB">
      <w:footerReference w:type="even" r:id="rId41"/>
      <w:footerReference w:type="default" r:id="rId42"/>
      <w:pgSz w:w="12240" w:h="15840" w:code="1"/>
      <w:pgMar w:top="426" w:right="1440" w:bottom="42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51F68" w14:textId="77777777" w:rsidR="006C6570" w:rsidRDefault="006C6570" w:rsidP="0006271E">
      <w:r>
        <w:separator/>
      </w:r>
    </w:p>
  </w:endnote>
  <w:endnote w:type="continuationSeparator" w:id="0">
    <w:p w14:paraId="32C7875C" w14:textId="77777777" w:rsidR="006C6570" w:rsidRDefault="006C6570"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Franklin Gothic Book">
    <w:altName w:val="Franklin Gothic"/>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6420444"/>
      <w:docPartObj>
        <w:docPartGallery w:val="Page Numbers (Bottom of Page)"/>
        <w:docPartUnique/>
      </w:docPartObj>
    </w:sdtPr>
    <w:sdtContent>
      <w:p w14:paraId="15A48326" w14:textId="77777777" w:rsidR="000E0A08" w:rsidRDefault="000E0A08" w:rsidP="00220A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7FB61" w14:textId="77777777" w:rsidR="000E0A08" w:rsidRDefault="000E0A08"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6635694"/>
      <w:docPartObj>
        <w:docPartGallery w:val="Page Numbers (Bottom of Page)"/>
        <w:docPartUnique/>
      </w:docPartObj>
    </w:sdtPr>
    <w:sdtContent>
      <w:p w14:paraId="6505D2B7" w14:textId="77777777" w:rsidR="000E0A08" w:rsidRDefault="000E0A08"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216C2" w14:textId="77777777" w:rsidR="006C6570" w:rsidRDefault="006C6570" w:rsidP="0006271E">
      <w:r>
        <w:separator/>
      </w:r>
    </w:p>
  </w:footnote>
  <w:footnote w:type="continuationSeparator" w:id="0">
    <w:p w14:paraId="7E061D7D" w14:textId="77777777" w:rsidR="006C6570" w:rsidRDefault="006C6570" w:rsidP="000627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06C9"/>
    <w:multiLevelType w:val="hybridMultilevel"/>
    <w:tmpl w:val="7510632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40464B"/>
    <w:multiLevelType w:val="hybridMultilevel"/>
    <w:tmpl w:val="D87EE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65E0C33"/>
    <w:multiLevelType w:val="multilevel"/>
    <w:tmpl w:val="82D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C25F0A"/>
    <w:multiLevelType w:val="hybridMultilevel"/>
    <w:tmpl w:val="B4D83C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F43D5C"/>
    <w:multiLevelType w:val="hybridMultilevel"/>
    <w:tmpl w:val="5036A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EF7A62"/>
    <w:multiLevelType w:val="hybridMultilevel"/>
    <w:tmpl w:val="109A5356"/>
    <w:lvl w:ilvl="0" w:tplc="0809000F">
      <w:start w:val="1"/>
      <w:numFmt w:val="decimal"/>
      <w:lvlText w:val="%1."/>
      <w:lvlJc w:val="left"/>
      <w:pPr>
        <w:ind w:left="720" w:hanging="360"/>
      </w:pPr>
      <w:rPr>
        <w:rFonts w:hint="default"/>
        <w:b w:val="0"/>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A4360A"/>
    <w:multiLevelType w:val="hybridMultilevel"/>
    <w:tmpl w:val="AAB46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2F7709"/>
    <w:multiLevelType w:val="hybridMultilevel"/>
    <w:tmpl w:val="AC58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5"/>
  </w:num>
  <w:num w:numId="5">
    <w:abstractNumId w:val="4"/>
  </w:num>
  <w:num w:numId="6">
    <w:abstractNumId w:val="0"/>
  </w:num>
  <w:num w:numId="7">
    <w:abstractNumId w:val="3"/>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2MLM0MjWzMDU1sTRU0lEKTi0uzszPAykwrAUAwTvQEywAAAA="/>
  </w:docVars>
  <w:rsids>
    <w:rsidRoot w:val="009E3B85"/>
    <w:rsid w:val="00017B10"/>
    <w:rsid w:val="000521F9"/>
    <w:rsid w:val="00056442"/>
    <w:rsid w:val="0006271E"/>
    <w:rsid w:val="0007596F"/>
    <w:rsid w:val="000B5D29"/>
    <w:rsid w:val="000D54C3"/>
    <w:rsid w:val="000E0A08"/>
    <w:rsid w:val="00102114"/>
    <w:rsid w:val="00116639"/>
    <w:rsid w:val="0012136D"/>
    <w:rsid w:val="00135919"/>
    <w:rsid w:val="00153167"/>
    <w:rsid w:val="001568B7"/>
    <w:rsid w:val="00173543"/>
    <w:rsid w:val="001C040F"/>
    <w:rsid w:val="001E06EE"/>
    <w:rsid w:val="00220A2F"/>
    <w:rsid w:val="002358C6"/>
    <w:rsid w:val="00254D5A"/>
    <w:rsid w:val="0026793F"/>
    <w:rsid w:val="002752F8"/>
    <w:rsid w:val="00291E3A"/>
    <w:rsid w:val="00296EBB"/>
    <w:rsid w:val="002B358F"/>
    <w:rsid w:val="002C4BC1"/>
    <w:rsid w:val="00312223"/>
    <w:rsid w:val="00314EDE"/>
    <w:rsid w:val="00333C51"/>
    <w:rsid w:val="00370139"/>
    <w:rsid w:val="00381259"/>
    <w:rsid w:val="003A4D7B"/>
    <w:rsid w:val="003E6A7E"/>
    <w:rsid w:val="00420339"/>
    <w:rsid w:val="00430BB7"/>
    <w:rsid w:val="00447A7D"/>
    <w:rsid w:val="00492C33"/>
    <w:rsid w:val="004A7613"/>
    <w:rsid w:val="004C7F2B"/>
    <w:rsid w:val="004D11C1"/>
    <w:rsid w:val="004D6526"/>
    <w:rsid w:val="005120A6"/>
    <w:rsid w:val="005276A8"/>
    <w:rsid w:val="00537DAC"/>
    <w:rsid w:val="005612BF"/>
    <w:rsid w:val="005A0F07"/>
    <w:rsid w:val="005D1328"/>
    <w:rsid w:val="005D4907"/>
    <w:rsid w:val="0060593B"/>
    <w:rsid w:val="00630312"/>
    <w:rsid w:val="00667CD7"/>
    <w:rsid w:val="006748DB"/>
    <w:rsid w:val="00680902"/>
    <w:rsid w:val="006A13EC"/>
    <w:rsid w:val="006B74E5"/>
    <w:rsid w:val="006C60E6"/>
    <w:rsid w:val="006C6570"/>
    <w:rsid w:val="006D1BE2"/>
    <w:rsid w:val="006F327A"/>
    <w:rsid w:val="007021F0"/>
    <w:rsid w:val="00715806"/>
    <w:rsid w:val="00764661"/>
    <w:rsid w:val="007925E2"/>
    <w:rsid w:val="007D0171"/>
    <w:rsid w:val="007D2FD3"/>
    <w:rsid w:val="007E19EE"/>
    <w:rsid w:val="007F4713"/>
    <w:rsid w:val="0081410C"/>
    <w:rsid w:val="00815D34"/>
    <w:rsid w:val="00834654"/>
    <w:rsid w:val="00856259"/>
    <w:rsid w:val="008579D6"/>
    <w:rsid w:val="00872054"/>
    <w:rsid w:val="008822EB"/>
    <w:rsid w:val="008A38B9"/>
    <w:rsid w:val="008A5F4C"/>
    <w:rsid w:val="008B0998"/>
    <w:rsid w:val="008B6B46"/>
    <w:rsid w:val="008B6D5B"/>
    <w:rsid w:val="008E3CB2"/>
    <w:rsid w:val="00907C61"/>
    <w:rsid w:val="00917BC1"/>
    <w:rsid w:val="00952F7D"/>
    <w:rsid w:val="00957B8D"/>
    <w:rsid w:val="00984B08"/>
    <w:rsid w:val="009B7AD0"/>
    <w:rsid w:val="009D5EF9"/>
    <w:rsid w:val="009E3B7D"/>
    <w:rsid w:val="009E3B85"/>
    <w:rsid w:val="009F30FD"/>
    <w:rsid w:val="009F46CB"/>
    <w:rsid w:val="00A32309"/>
    <w:rsid w:val="00A45A59"/>
    <w:rsid w:val="00A45BDD"/>
    <w:rsid w:val="00A52033"/>
    <w:rsid w:val="00A6381B"/>
    <w:rsid w:val="00A66D47"/>
    <w:rsid w:val="00A76F40"/>
    <w:rsid w:val="00A81AC6"/>
    <w:rsid w:val="00A82D92"/>
    <w:rsid w:val="00A83EF7"/>
    <w:rsid w:val="00A952F2"/>
    <w:rsid w:val="00AA7317"/>
    <w:rsid w:val="00AD5018"/>
    <w:rsid w:val="00AD50A7"/>
    <w:rsid w:val="00B04B29"/>
    <w:rsid w:val="00B11AAC"/>
    <w:rsid w:val="00B37313"/>
    <w:rsid w:val="00B52EE8"/>
    <w:rsid w:val="00B73721"/>
    <w:rsid w:val="00B864BA"/>
    <w:rsid w:val="00BA645D"/>
    <w:rsid w:val="00BE02BB"/>
    <w:rsid w:val="00BF3054"/>
    <w:rsid w:val="00C10754"/>
    <w:rsid w:val="00C3602D"/>
    <w:rsid w:val="00C6521B"/>
    <w:rsid w:val="00CA57FA"/>
    <w:rsid w:val="00CE0CFE"/>
    <w:rsid w:val="00D00ED1"/>
    <w:rsid w:val="00D11939"/>
    <w:rsid w:val="00D44191"/>
    <w:rsid w:val="00D47184"/>
    <w:rsid w:val="00D5031E"/>
    <w:rsid w:val="00D62CAD"/>
    <w:rsid w:val="00D64ACC"/>
    <w:rsid w:val="00D753AC"/>
    <w:rsid w:val="00D85677"/>
    <w:rsid w:val="00E1017C"/>
    <w:rsid w:val="00E34B94"/>
    <w:rsid w:val="00E6390E"/>
    <w:rsid w:val="00E8561E"/>
    <w:rsid w:val="00EA0FE0"/>
    <w:rsid w:val="00EA759D"/>
    <w:rsid w:val="00EB63BC"/>
    <w:rsid w:val="00ED38DD"/>
    <w:rsid w:val="00EE6EAE"/>
    <w:rsid w:val="00F00CEE"/>
    <w:rsid w:val="00F07EF3"/>
    <w:rsid w:val="00F80137"/>
    <w:rsid w:val="00F826EC"/>
    <w:rsid w:val="00FB7D7B"/>
    <w:rsid w:val="00FC5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429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73543"/>
  </w:style>
  <w:style w:type="paragraph" w:styleId="Heading1">
    <w:name w:val="heading 1"/>
    <w:basedOn w:val="Heading3"/>
    <w:next w:val="Normal"/>
    <w:link w:val="Heading1Char"/>
    <w:qFormat/>
    <w:rsid w:val="00537DAC"/>
    <w:pPr>
      <w:outlineLvl w:val="0"/>
    </w:pPr>
  </w:style>
  <w:style w:type="paragraph" w:styleId="Heading2">
    <w:name w:val="heading 2"/>
    <w:basedOn w:val="Heading3"/>
    <w:next w:val="Normal"/>
    <w:link w:val="Heading2Char"/>
    <w:uiPriority w:val="1"/>
    <w:qFormat/>
    <w:rsid w:val="00537DAC"/>
    <w:pPr>
      <w:outlineLvl w:val="1"/>
    </w:pPr>
    <w:rPr>
      <w:color w:val="EED0C6" w:themeColor="accent3"/>
    </w:rPr>
  </w:style>
  <w:style w:type="paragraph" w:styleId="Heading3">
    <w:name w:val="heading 3"/>
    <w:basedOn w:val="Normal"/>
    <w:next w:val="Normal"/>
    <w:link w:val="Heading3Char"/>
    <w:uiPriority w:val="2"/>
    <w:qFormat/>
    <w:rsid w:val="00F00CEE"/>
    <w:pPr>
      <w:keepNext/>
      <w:keepLines/>
      <w:spacing w:before="40"/>
      <w:outlineLvl w:val="2"/>
    </w:pPr>
    <w:rPr>
      <w:rFonts w:asciiTheme="majorHAnsi" w:eastAsiaTheme="majorEastAsia" w:hAnsiTheme="majorHAnsi" w:cstheme="majorBidi"/>
      <w:color w:val="24344E" w:themeColor="accent1"/>
      <w:sz w:val="36"/>
    </w:rPr>
  </w:style>
  <w:style w:type="paragraph" w:styleId="Heading4">
    <w:name w:val="heading 4"/>
    <w:basedOn w:val="Normal"/>
    <w:next w:val="Normal"/>
    <w:link w:val="Heading4Char"/>
    <w:uiPriority w:val="3"/>
    <w:qFormat/>
    <w:rsid w:val="00F00CEE"/>
    <w:pPr>
      <w:keepNext/>
      <w:keepLines/>
      <w:spacing w:before="40"/>
      <w:outlineLvl w:val="3"/>
    </w:pPr>
    <w:rPr>
      <w:rFonts w:eastAsiaTheme="majorEastAsia" w:cstheme="majorBidi"/>
      <w:i/>
      <w:iCs/>
      <w:color w:val="24344E" w:themeColor="accent1"/>
      <w:sz w:val="32"/>
    </w:rPr>
  </w:style>
  <w:style w:type="paragraph" w:styleId="Heading5">
    <w:name w:val="heading 5"/>
    <w:basedOn w:val="Normal"/>
    <w:next w:val="Normal"/>
    <w:link w:val="Heading5Char"/>
    <w:uiPriority w:val="4"/>
    <w:qFormat/>
    <w:rsid w:val="00A45BDD"/>
    <w:pPr>
      <w:keepNext/>
      <w:keepLines/>
      <w:ind w:right="284"/>
      <w:outlineLvl w:val="4"/>
    </w:pPr>
    <w:rPr>
      <w:rFonts w:eastAsiaTheme="majorEastAsia" w:cstheme="majorBidi"/>
      <w:b/>
      <w:i/>
      <w:color w:val="24344E" w:themeColor="accent1"/>
      <w:sz w:val="6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1"/>
    <w:rsid w:val="00537DAC"/>
    <w:rPr>
      <w:rFonts w:asciiTheme="majorHAnsi" w:eastAsiaTheme="majorEastAsia" w:hAnsiTheme="majorHAnsi" w:cstheme="majorBidi"/>
      <w:color w:val="EED0C6" w:themeColor="accent3"/>
      <w:sz w:val="36"/>
    </w:rPr>
  </w:style>
  <w:style w:type="character" w:customStyle="1" w:styleId="Heading3Char">
    <w:name w:val="Heading 3 Char"/>
    <w:basedOn w:val="DefaultParagraphFont"/>
    <w:link w:val="Heading3"/>
    <w:uiPriority w:val="2"/>
    <w:rsid w:val="00F00CEE"/>
    <w:rPr>
      <w:rFonts w:asciiTheme="majorHAnsi" w:eastAsiaTheme="majorEastAsia" w:hAnsiTheme="majorHAnsi" w:cstheme="majorBidi"/>
      <w:color w:val="24344E" w:themeColor="accent1"/>
      <w:sz w:val="36"/>
    </w:rPr>
  </w:style>
  <w:style w:type="paragraph" w:customStyle="1" w:styleId="Text">
    <w:name w:val="Text"/>
    <w:basedOn w:val="Normal"/>
    <w:uiPriority w:val="5"/>
    <w:qFormat/>
    <w:rsid w:val="00F00CEE"/>
    <w:rPr>
      <w:i/>
      <w:color w:val="000000" w:themeColor="text1"/>
      <w:sz w:val="28"/>
    </w:rPr>
  </w:style>
  <w:style w:type="character" w:customStyle="1" w:styleId="Heading4Char">
    <w:name w:val="Heading 4 Char"/>
    <w:basedOn w:val="DefaultParagraphFont"/>
    <w:link w:val="Heading4"/>
    <w:uiPriority w:val="3"/>
    <w:rsid w:val="00F00CEE"/>
    <w:rPr>
      <w:rFonts w:eastAsiaTheme="majorEastAsia" w:cstheme="majorBidi"/>
      <w:i/>
      <w:iCs/>
      <w:color w:val="24344E" w:themeColor="accent1"/>
      <w:sz w:val="32"/>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character" w:styleId="Hyperlink">
    <w:name w:val="Hyperlink"/>
    <w:basedOn w:val="DefaultParagraphFont"/>
    <w:uiPriority w:val="99"/>
    <w:rsid w:val="009E3B85"/>
    <w:rPr>
      <w:color w:val="0000FF" w:themeColor="hyperlink"/>
      <w:u w:val="single"/>
    </w:rPr>
  </w:style>
  <w:style w:type="character" w:styleId="UnresolvedMention">
    <w:name w:val="Unresolved Mention"/>
    <w:basedOn w:val="DefaultParagraphFont"/>
    <w:uiPriority w:val="99"/>
    <w:semiHidden/>
    <w:unhideWhenUsed/>
    <w:rsid w:val="009E3B85"/>
    <w:rPr>
      <w:color w:val="605E5C"/>
      <w:shd w:val="clear" w:color="auto" w:fill="E1DFDD"/>
    </w:rPr>
  </w:style>
  <w:style w:type="paragraph" w:customStyle="1" w:styleId="TitlePage-Version">
    <w:name w:val="Title Page - Version"/>
    <w:basedOn w:val="Normal"/>
    <w:next w:val="Normal"/>
    <w:qFormat/>
    <w:rsid w:val="00D00ED1"/>
    <w:pPr>
      <w:jc w:val="center"/>
    </w:pPr>
    <w:rPr>
      <w:rFonts w:ascii="Franklin Gothic Book" w:hAnsi="Franklin Gothic Book" w:cs="Times New Roman"/>
      <w:i/>
      <w:color w:val="000000" w:themeColor="text1"/>
      <w:szCs w:val="22"/>
    </w:rPr>
  </w:style>
  <w:style w:type="paragraph" w:styleId="TOCHeading">
    <w:name w:val="TOC Heading"/>
    <w:basedOn w:val="Heading1"/>
    <w:next w:val="Normal"/>
    <w:uiPriority w:val="39"/>
    <w:unhideWhenUsed/>
    <w:qFormat/>
    <w:rsid w:val="00D00ED1"/>
    <w:pPr>
      <w:spacing w:before="240" w:line="259" w:lineRule="auto"/>
      <w:outlineLvl w:val="9"/>
    </w:pPr>
    <w:rPr>
      <w:color w:val="1B263A" w:themeColor="accent1" w:themeShade="BF"/>
      <w:sz w:val="32"/>
      <w:szCs w:val="32"/>
    </w:rPr>
  </w:style>
  <w:style w:type="paragraph" w:styleId="TOC2">
    <w:name w:val="toc 2"/>
    <w:basedOn w:val="Normal"/>
    <w:next w:val="Normal"/>
    <w:autoRedefine/>
    <w:uiPriority w:val="39"/>
    <w:rsid w:val="00D00ED1"/>
    <w:pPr>
      <w:tabs>
        <w:tab w:val="right" w:leader="dot" w:pos="9350"/>
      </w:tabs>
      <w:spacing w:after="100"/>
      <w:ind w:left="240"/>
    </w:pPr>
    <w:rPr>
      <w:noProof/>
    </w:rPr>
  </w:style>
  <w:style w:type="paragraph" w:styleId="ListParagraph">
    <w:name w:val="List Paragraph"/>
    <w:basedOn w:val="Normal"/>
    <w:uiPriority w:val="34"/>
    <w:semiHidden/>
    <w:qFormat/>
    <w:rsid w:val="003A4D7B"/>
    <w:pPr>
      <w:ind w:left="720"/>
      <w:contextualSpacing/>
    </w:pPr>
  </w:style>
  <w:style w:type="paragraph" w:styleId="Caption">
    <w:name w:val="caption"/>
    <w:basedOn w:val="Normal"/>
    <w:next w:val="Normal"/>
    <w:uiPriority w:val="35"/>
    <w:qFormat/>
    <w:rsid w:val="00E34B94"/>
    <w:pPr>
      <w:spacing w:after="200"/>
    </w:pPr>
    <w:rPr>
      <w:i/>
      <w:iCs/>
      <w:color w:val="5E5E5E" w:themeColor="text2"/>
      <w:sz w:val="18"/>
      <w:szCs w:val="18"/>
    </w:rPr>
  </w:style>
  <w:style w:type="paragraph" w:styleId="TableofFigures">
    <w:name w:val="table of figures"/>
    <w:basedOn w:val="Normal"/>
    <w:next w:val="Normal"/>
    <w:uiPriority w:val="99"/>
    <w:rsid w:val="008822EB"/>
  </w:style>
  <w:style w:type="paragraph" w:styleId="NormalWeb">
    <w:name w:val="Normal (Web)"/>
    <w:basedOn w:val="Normal"/>
    <w:uiPriority w:val="99"/>
    <w:semiHidden/>
    <w:unhideWhenUsed/>
    <w:rsid w:val="008B0998"/>
    <w:pPr>
      <w:spacing w:before="100" w:beforeAutospacing="1" w:after="100" w:afterAutospacing="1"/>
    </w:pPr>
    <w:rPr>
      <w:rFonts w:ascii="Times New Roman" w:eastAsia="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6229">
      <w:bodyDiv w:val="1"/>
      <w:marLeft w:val="0"/>
      <w:marRight w:val="0"/>
      <w:marTop w:val="0"/>
      <w:marBottom w:val="0"/>
      <w:divBdr>
        <w:top w:val="none" w:sz="0" w:space="0" w:color="auto"/>
        <w:left w:val="none" w:sz="0" w:space="0" w:color="auto"/>
        <w:bottom w:val="none" w:sz="0" w:space="0" w:color="auto"/>
        <w:right w:val="none" w:sz="0" w:space="0" w:color="auto"/>
      </w:divBdr>
    </w:div>
    <w:div w:id="923102201">
      <w:bodyDiv w:val="1"/>
      <w:marLeft w:val="0"/>
      <w:marRight w:val="0"/>
      <w:marTop w:val="0"/>
      <w:marBottom w:val="0"/>
      <w:divBdr>
        <w:top w:val="none" w:sz="0" w:space="0" w:color="auto"/>
        <w:left w:val="none" w:sz="0" w:space="0" w:color="auto"/>
        <w:bottom w:val="none" w:sz="0" w:space="0" w:color="auto"/>
        <w:right w:val="none" w:sz="0" w:space="0" w:color="auto"/>
      </w:divBdr>
    </w:div>
    <w:div w:id="1415127913">
      <w:bodyDiv w:val="1"/>
      <w:marLeft w:val="0"/>
      <w:marRight w:val="0"/>
      <w:marTop w:val="0"/>
      <w:marBottom w:val="0"/>
      <w:divBdr>
        <w:top w:val="none" w:sz="0" w:space="0" w:color="auto"/>
        <w:left w:val="none" w:sz="0" w:space="0" w:color="auto"/>
        <w:bottom w:val="none" w:sz="0" w:space="0" w:color="auto"/>
        <w:right w:val="none" w:sz="0" w:space="0" w:color="auto"/>
      </w:divBdr>
    </w:div>
    <w:div w:id="1656841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6.jpg"/><Relationship Id="rId21" Type="http://schemas.openxmlformats.org/officeDocument/2006/relationships/image" Target="media/image9.jpg"/><Relationship Id="rId34" Type="http://schemas.openxmlformats.org/officeDocument/2006/relationships/image" Target="media/image21.jp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4.jpg"/><Relationship Id="rId40" Type="http://schemas.openxmlformats.org/officeDocument/2006/relationships/image" Target="media/image27.jpg"/><Relationship Id="rId5" Type="http://schemas.openxmlformats.org/officeDocument/2006/relationships/numbering" Target="numbering.xml"/><Relationship Id="rId15" Type="http://schemas.openxmlformats.org/officeDocument/2006/relationships/hyperlink" Target="http://10.0.2.7/dvwa/vulnerabilities/brute" TargetMode="Externa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3.jp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10.0.2.7/dvwa/"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2.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hyperlink" Target="http://10.0.2.7/dvwa/" TargetMode="External"/><Relationship Id="rId38" Type="http://schemas.openxmlformats.org/officeDocument/2006/relationships/image" Target="media/image2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y\AppData\Roaming\Microsoft\Templates\Classic%20student%20report.dotx" TargetMode="External"/></Relationship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3E1B92-02B3-4FC3-8DE4-FAE462CE31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E6E14A6-9BF9-4BA9-A90A-5D24EDD49C71}">
  <ds:schemaRefs>
    <ds:schemaRef ds:uri="http://schemas.microsoft.com/sharepoint/v3/contenttype/forms"/>
  </ds:schemaRefs>
</ds:datastoreItem>
</file>

<file path=customXml/itemProps3.xml><?xml version="1.0" encoding="utf-8"?>
<ds:datastoreItem xmlns:ds="http://schemas.openxmlformats.org/officeDocument/2006/customXml" ds:itemID="{38B5A5C6-D5B3-4652-97B3-821400C60E29}">
  <ds:schemaRefs>
    <ds:schemaRef ds:uri="http://schemas.openxmlformats.org/officeDocument/2006/bibliography"/>
  </ds:schemaRefs>
</ds:datastoreItem>
</file>

<file path=customXml/itemProps4.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21</Pages>
  <Words>2645</Words>
  <Characters>15083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2021-04-20T18:08:00Z</dcterms:created>
  <dcterms:modified xsi:type="dcterms:W3CDTF">2021-04-20T18:09:00Z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